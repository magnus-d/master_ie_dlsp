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5C817" w14:textId="3FE09468" w:rsidR="005136C5" w:rsidRPr="002F35DD" w:rsidRDefault="007605CE" w:rsidP="00FB4FE3">
      <w:pPr>
        <w:jc w:val="center"/>
        <w:rPr>
          <w:b/>
          <w:sz w:val="28"/>
          <w:szCs w:val="32"/>
        </w:rPr>
      </w:pPr>
      <w:r>
        <w:rPr>
          <w:noProof/>
        </w:rPr>
        <w:drawing>
          <wp:anchor distT="0" distB="0" distL="114300" distR="114300" simplePos="0" relativeHeight="251658240" behindDoc="0" locked="0" layoutInCell="1" allowOverlap="1" wp14:anchorId="5304EBB3" wp14:editId="1F03CC22">
            <wp:simplePos x="0" y="0"/>
            <wp:positionH relativeFrom="rightMargin">
              <wp:align>left</wp:align>
            </wp:positionH>
            <wp:positionV relativeFrom="paragraph">
              <wp:posOffset>-464820</wp:posOffset>
            </wp:positionV>
            <wp:extent cx="678682" cy="2434071"/>
            <wp:effectExtent l="0" t="0" r="7620" b="4445"/>
            <wp:wrapNone/>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78682" cy="2434071"/>
                    </a:xfrm>
                    <a:prstGeom prst="rect">
                      <a:avLst/>
                    </a:prstGeom>
                  </pic:spPr>
                </pic:pic>
              </a:graphicData>
            </a:graphic>
            <wp14:sizeRelH relativeFrom="margin">
              <wp14:pctWidth>0</wp14:pctWidth>
            </wp14:sizeRelH>
            <wp14:sizeRelV relativeFrom="margin">
              <wp14:pctHeight>0</wp14:pctHeight>
            </wp14:sizeRelV>
          </wp:anchor>
        </w:drawing>
      </w:r>
    </w:p>
    <w:p w14:paraId="1B857979" w14:textId="2D415EDA" w:rsidR="002F35DD" w:rsidRPr="002F35DD" w:rsidRDefault="002F35DD" w:rsidP="00B57735">
      <w:pPr>
        <w:rPr>
          <w:b/>
          <w:sz w:val="28"/>
          <w:szCs w:val="32"/>
        </w:rPr>
      </w:pPr>
    </w:p>
    <w:p w14:paraId="6A91D405" w14:textId="16EB723C" w:rsidR="005136C5" w:rsidRPr="00FB4FE3" w:rsidRDefault="00B07BDB" w:rsidP="00907433">
      <w:pPr>
        <w:jc w:val="center"/>
        <w:rPr>
          <w:b/>
          <w:sz w:val="32"/>
          <w:szCs w:val="32"/>
        </w:rPr>
      </w:pPr>
      <w:r>
        <w:rPr>
          <w:b/>
          <w:sz w:val="32"/>
          <w:szCs w:val="32"/>
        </w:rPr>
        <w:t>Projektarbeit</w:t>
      </w:r>
    </w:p>
    <w:p w14:paraId="7BC66307" w14:textId="4D8777F7" w:rsidR="005136C5" w:rsidRPr="00FC553F" w:rsidRDefault="003D2237" w:rsidP="00907433">
      <w:pPr>
        <w:jc w:val="center"/>
        <w:rPr>
          <w:szCs w:val="28"/>
        </w:rPr>
      </w:pPr>
      <w:r>
        <w:rPr>
          <w:szCs w:val="28"/>
        </w:rPr>
        <w:t>im Modul</w:t>
      </w:r>
    </w:p>
    <w:p w14:paraId="04D201CD" w14:textId="55CDEAC6" w:rsidR="005136C5" w:rsidRPr="00B57735" w:rsidRDefault="00B07BDB" w:rsidP="00B07BDB">
      <w:pPr>
        <w:rPr>
          <w:b/>
          <w:sz w:val="32"/>
          <w:szCs w:val="32"/>
        </w:rPr>
      </w:pPr>
      <w:r w:rsidRPr="00B07BDB">
        <w:rPr>
          <w:b/>
          <w:sz w:val="32"/>
          <w:szCs w:val="32"/>
        </w:rPr>
        <w:t>Datenmanagement, Leittechnik und statistische Prozesslenkung</w:t>
      </w:r>
      <w:r>
        <w:rPr>
          <w:b/>
          <w:sz w:val="32"/>
          <w:szCs w:val="32"/>
        </w:rPr>
        <w:t xml:space="preserve"> </w:t>
      </w:r>
      <w:r w:rsidR="003D2237" w:rsidRPr="00B57735">
        <w:rPr>
          <w:b/>
          <w:sz w:val="32"/>
          <w:szCs w:val="32"/>
        </w:rPr>
        <w:t>(</w:t>
      </w:r>
      <w:r>
        <w:rPr>
          <w:b/>
          <w:sz w:val="32"/>
          <w:szCs w:val="32"/>
        </w:rPr>
        <w:t>81307</w:t>
      </w:r>
      <w:r w:rsidR="003D2237" w:rsidRPr="00B57735">
        <w:rPr>
          <w:b/>
          <w:sz w:val="32"/>
          <w:szCs w:val="32"/>
        </w:rPr>
        <w:t>)</w:t>
      </w:r>
    </w:p>
    <w:p w14:paraId="079BCB80" w14:textId="20BFE1BB" w:rsidR="005136C5" w:rsidRDefault="005136C5" w:rsidP="005136C5">
      <w:pPr>
        <w:jc w:val="center"/>
      </w:pPr>
    </w:p>
    <w:p w14:paraId="7C4379DA" w14:textId="77777777" w:rsidR="00B07BDB" w:rsidRPr="00B57735" w:rsidRDefault="00B07BDB" w:rsidP="005136C5">
      <w:pPr>
        <w:jc w:val="center"/>
      </w:pPr>
    </w:p>
    <w:p w14:paraId="25A1A751" w14:textId="70D2DAEB" w:rsidR="005136C5" w:rsidRPr="00CE5160" w:rsidRDefault="005136C5" w:rsidP="005136C5">
      <w:pPr>
        <w:jc w:val="center"/>
      </w:pPr>
      <w:r w:rsidRPr="00CE5160">
        <w:t xml:space="preserve">angefertigt </w:t>
      </w:r>
      <w:r w:rsidR="00411285">
        <w:t>a</w:t>
      </w:r>
      <w:r w:rsidRPr="00CE5160">
        <w:t>m</w:t>
      </w:r>
    </w:p>
    <w:p w14:paraId="459C9C80" w14:textId="003719C2" w:rsidR="005136C5" w:rsidRPr="0083368E" w:rsidRDefault="005136C5" w:rsidP="005136C5">
      <w:pPr>
        <w:jc w:val="center"/>
      </w:pPr>
      <w:r w:rsidRPr="0083368E">
        <w:t xml:space="preserve">Fachbereich </w:t>
      </w:r>
      <w:r w:rsidR="00B07BDB">
        <w:t>Maschinenbau und Mechatronik</w:t>
      </w:r>
    </w:p>
    <w:p w14:paraId="639BED6E" w14:textId="2651E08E" w:rsidR="005136C5" w:rsidRDefault="00817C26" w:rsidP="00B57735">
      <w:pPr>
        <w:jc w:val="center"/>
      </w:pPr>
      <w:r>
        <w:t xml:space="preserve">der </w:t>
      </w:r>
      <w:r w:rsidR="003D2237">
        <w:t>FH Aachen</w:t>
      </w:r>
    </w:p>
    <w:p w14:paraId="2E206E8B" w14:textId="77777777" w:rsidR="00B07BDB" w:rsidRDefault="00B07BDB" w:rsidP="00B57735">
      <w:pPr>
        <w:jc w:val="center"/>
      </w:pPr>
    </w:p>
    <w:p w14:paraId="6FF07517" w14:textId="77777777" w:rsidR="005136C5" w:rsidRDefault="005136C5" w:rsidP="001A254C">
      <w:pPr>
        <w:jc w:val="center"/>
      </w:pPr>
      <w:r w:rsidRPr="00F84A73">
        <w:t>vorgelegt von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1"/>
        <w:gridCol w:w="1464"/>
        <w:gridCol w:w="4183"/>
      </w:tblGrid>
      <w:tr w:rsidR="00394E83" w:rsidRPr="00394E83" w14:paraId="72E4AED6" w14:textId="77777777" w:rsidTr="00B07BDB">
        <w:tc>
          <w:tcPr>
            <w:tcW w:w="2291" w:type="dxa"/>
          </w:tcPr>
          <w:p w14:paraId="751DAADF" w14:textId="77777777" w:rsidR="00394E83" w:rsidRPr="00394E83" w:rsidRDefault="00394E83" w:rsidP="00394E83">
            <w:pPr>
              <w:tabs>
                <w:tab w:val="left" w:pos="2694"/>
              </w:tabs>
            </w:pPr>
            <w:r w:rsidRPr="00394E83">
              <w:t>Magnus Diepers</w:t>
            </w:r>
          </w:p>
        </w:tc>
        <w:tc>
          <w:tcPr>
            <w:tcW w:w="1464" w:type="dxa"/>
          </w:tcPr>
          <w:p w14:paraId="0E311C0F" w14:textId="77777777" w:rsidR="00394E83" w:rsidRPr="00394E83" w:rsidRDefault="00394E83" w:rsidP="00394E83">
            <w:pPr>
              <w:tabs>
                <w:tab w:val="left" w:pos="2694"/>
              </w:tabs>
            </w:pPr>
            <w:r w:rsidRPr="00394E83">
              <w:t>3307011</w:t>
            </w:r>
          </w:p>
        </w:tc>
        <w:tc>
          <w:tcPr>
            <w:tcW w:w="4183" w:type="dxa"/>
          </w:tcPr>
          <w:p w14:paraId="0D0E266C" w14:textId="77777777" w:rsidR="00394E83" w:rsidRPr="00394E83" w:rsidRDefault="00F54237" w:rsidP="00394E83">
            <w:pPr>
              <w:tabs>
                <w:tab w:val="left" w:pos="2694"/>
              </w:tabs>
              <w:rPr>
                <w:u w:val="single"/>
              </w:rPr>
            </w:pPr>
            <w:hyperlink r:id="rId12" w:history="1">
              <w:r w:rsidR="00394E83" w:rsidRPr="00394E83">
                <w:rPr>
                  <w:rStyle w:val="Hyperlink"/>
                </w:rPr>
                <w:t>magnus.diepers@alumni.fh-aachen.de</w:t>
              </w:r>
            </w:hyperlink>
          </w:p>
        </w:tc>
      </w:tr>
      <w:tr w:rsidR="00394E83" w:rsidRPr="00394E83" w14:paraId="2CC3F458" w14:textId="77777777" w:rsidTr="00B07BDB">
        <w:tc>
          <w:tcPr>
            <w:tcW w:w="2291" w:type="dxa"/>
          </w:tcPr>
          <w:p w14:paraId="6FDD140A" w14:textId="77777777" w:rsidR="00394E83" w:rsidRPr="00394E83" w:rsidRDefault="00394E83" w:rsidP="00394E83">
            <w:pPr>
              <w:tabs>
                <w:tab w:val="left" w:pos="2694"/>
              </w:tabs>
            </w:pPr>
            <w:r w:rsidRPr="00394E83">
              <w:t>Simon Röhser</w:t>
            </w:r>
          </w:p>
        </w:tc>
        <w:tc>
          <w:tcPr>
            <w:tcW w:w="1464" w:type="dxa"/>
          </w:tcPr>
          <w:p w14:paraId="0F56B5D4" w14:textId="77777777" w:rsidR="00394E83" w:rsidRPr="00394E83" w:rsidRDefault="00394E83" w:rsidP="00394E83">
            <w:pPr>
              <w:tabs>
                <w:tab w:val="left" w:pos="2694"/>
              </w:tabs>
            </w:pPr>
            <w:r w:rsidRPr="00394E83">
              <w:t>3291574</w:t>
            </w:r>
          </w:p>
        </w:tc>
        <w:tc>
          <w:tcPr>
            <w:tcW w:w="4183" w:type="dxa"/>
          </w:tcPr>
          <w:p w14:paraId="0C8A329A" w14:textId="77777777" w:rsidR="00394E83" w:rsidRPr="00394E83" w:rsidRDefault="00F54237" w:rsidP="00394E83">
            <w:pPr>
              <w:tabs>
                <w:tab w:val="left" w:pos="2694"/>
              </w:tabs>
            </w:pPr>
            <w:hyperlink r:id="rId13" w:history="1">
              <w:r w:rsidR="00394E83" w:rsidRPr="00394E83">
                <w:rPr>
                  <w:rStyle w:val="Hyperlink"/>
                </w:rPr>
                <w:t>simon.roehser@alumni.fh-aachen.de</w:t>
              </w:r>
            </w:hyperlink>
          </w:p>
        </w:tc>
      </w:tr>
    </w:tbl>
    <w:p w14:paraId="260EC360" w14:textId="77777777" w:rsidR="00B07BDB" w:rsidRDefault="00B07BDB" w:rsidP="006C0B57">
      <w:pPr>
        <w:tabs>
          <w:tab w:val="left" w:pos="2694"/>
        </w:tabs>
      </w:pPr>
    </w:p>
    <w:p w14:paraId="41A99DB5" w14:textId="3BC23F9A" w:rsidR="005136C5" w:rsidRPr="00D17455" w:rsidRDefault="005136C5" w:rsidP="006C0B57">
      <w:pPr>
        <w:tabs>
          <w:tab w:val="left" w:pos="2694"/>
        </w:tabs>
      </w:pPr>
      <w:r w:rsidRPr="00D17455">
        <w:t>Studiengang:</w:t>
      </w:r>
      <w:r w:rsidR="006C0B57" w:rsidRPr="00D17455">
        <w:tab/>
      </w:r>
      <w:r w:rsidR="003D2237" w:rsidRPr="00D17455">
        <w:t xml:space="preserve">Master Industrial Engineering </w:t>
      </w:r>
    </w:p>
    <w:p w14:paraId="2314133B" w14:textId="13B4149B" w:rsidR="005136C5" w:rsidRDefault="003D2237" w:rsidP="006C0B57">
      <w:pPr>
        <w:tabs>
          <w:tab w:val="left" w:pos="2694"/>
        </w:tabs>
      </w:pPr>
      <w:r>
        <w:t>Betreuender</w:t>
      </w:r>
      <w:r w:rsidR="006C0B57">
        <w:t xml:space="preserve"> </w:t>
      </w:r>
      <w:r w:rsidR="005136C5">
        <w:t>Professor:</w:t>
      </w:r>
      <w:r w:rsidR="006C0B57">
        <w:tab/>
        <w:t>Prof. Dr.</w:t>
      </w:r>
      <w:r w:rsidR="00B07BDB">
        <w:t xml:space="preserve"> Ing.</w:t>
      </w:r>
      <w:r>
        <w:t xml:space="preserve"> </w:t>
      </w:r>
      <w:r w:rsidR="00B07BDB">
        <w:t xml:space="preserve">Stephan </w:t>
      </w:r>
      <w:proofErr w:type="spellStart"/>
      <w:r w:rsidR="00B07BDB">
        <w:t>Kallweit</w:t>
      </w:r>
      <w:proofErr w:type="spellEnd"/>
    </w:p>
    <w:p w14:paraId="5432762E" w14:textId="77777777" w:rsidR="00FC553F" w:rsidRDefault="00FC553F" w:rsidP="005136C5"/>
    <w:p w14:paraId="3F62798B" w14:textId="00B92512" w:rsidR="00063057" w:rsidRPr="002F35DD" w:rsidRDefault="003D2237" w:rsidP="002F35DD">
      <w:pPr>
        <w:rPr>
          <w:rStyle w:val="Fett"/>
          <w:b w:val="0"/>
          <w:bCs w:val="0"/>
          <w:color w:val="auto"/>
        </w:rPr>
      </w:pPr>
      <w:r>
        <w:t>Aachen</w:t>
      </w:r>
      <w:r w:rsidR="005136C5">
        <w:t xml:space="preserve">, </w:t>
      </w:r>
      <w:r w:rsidR="00D26B7B">
        <w:t>den</w:t>
      </w:r>
      <w:r>
        <w:t xml:space="preserve"> </w:t>
      </w:r>
      <w:r w:rsidR="0036307E">
        <w:t>21</w:t>
      </w:r>
      <w:r>
        <w:t>.</w:t>
      </w:r>
      <w:r w:rsidR="00D26B7B">
        <w:t xml:space="preserve"> </w:t>
      </w:r>
      <w:r w:rsidR="0036307E">
        <w:t>Februar</w:t>
      </w:r>
      <w:r w:rsidR="005136C5">
        <w:t xml:space="preserve"> </w:t>
      </w:r>
      <w:r>
        <w:t>2022</w:t>
      </w:r>
    </w:p>
    <w:p w14:paraId="0AD6C1AC" w14:textId="77777777" w:rsidR="00127A93" w:rsidRPr="005136C5" w:rsidRDefault="00127A93" w:rsidP="00063057">
      <w:pPr>
        <w:pageBreakBefore/>
        <w:tabs>
          <w:tab w:val="left" w:pos="1625"/>
        </w:tabs>
        <w:rPr>
          <w:rStyle w:val="Fett"/>
        </w:rPr>
      </w:pPr>
      <w:r w:rsidRPr="005136C5">
        <w:rPr>
          <w:rStyle w:val="Fett"/>
        </w:rPr>
        <w:lastRenderedPageBreak/>
        <w:t>Eidesstattliche Erklärung</w:t>
      </w:r>
    </w:p>
    <w:p w14:paraId="286899F3" w14:textId="77777777" w:rsidR="00D26B7B" w:rsidRDefault="00D26B7B" w:rsidP="00A1512D">
      <w:pPr>
        <w:pStyle w:val="Flietext"/>
      </w:pPr>
      <w:r w:rsidRPr="00D26B7B">
        <w:t>Hiermit versichere ich, die vorliegende Arbeit ohne fremde Hilfe selbstständig und ohne Benutzung anderer als der angegebenen Hilfsmittel angefertigt zu haben. Alle Stellen, die wörtlich oder sinngemäß aus veröffentlichten und nicht veröffentlichten Quellen entnommen wurden, sind als solche kenntlich gemacht. Die Arbeit hat in gleicher oder ähnlicher Form noch keiner Prüfungsbehörde vorgelegen</w:t>
      </w:r>
      <w:r>
        <w:t>.</w:t>
      </w:r>
    </w:p>
    <w:p w14:paraId="78E8EE9E" w14:textId="3CC3250C" w:rsidR="00127A93" w:rsidRPr="00A1512D" w:rsidRDefault="00127A93" w:rsidP="00A1512D">
      <w:pPr>
        <w:pStyle w:val="Flietext"/>
      </w:pPr>
      <w:r w:rsidRPr="00A1512D">
        <w:t xml:space="preserve">Die Arbeit besteht aus </w:t>
      </w:r>
      <w:r w:rsidR="00B20EDC">
        <w:t>8</w:t>
      </w:r>
      <w:r w:rsidRPr="00A1512D">
        <w:t xml:space="preserve"> Seiten (ohne Anhang).</w:t>
      </w:r>
    </w:p>
    <w:p w14:paraId="1B17113F" w14:textId="77777777" w:rsidR="00127A93" w:rsidRDefault="00127A93" w:rsidP="00127A93">
      <w:pPr>
        <w:tabs>
          <w:tab w:val="left" w:pos="1625"/>
        </w:tabs>
      </w:pPr>
    </w:p>
    <w:p w14:paraId="5EFD5C73" w14:textId="6F214A89" w:rsidR="00127A93" w:rsidRDefault="00127A93" w:rsidP="00127A93">
      <w:pPr>
        <w:tabs>
          <w:tab w:val="left" w:pos="1625"/>
        </w:tabs>
      </w:pPr>
    </w:p>
    <w:p w14:paraId="38D09B51" w14:textId="50E245AA" w:rsidR="00127A93" w:rsidRDefault="00127A93" w:rsidP="00127A93">
      <w:pPr>
        <w:tabs>
          <w:tab w:val="left" w:pos="1625"/>
        </w:tabs>
      </w:pPr>
    </w:p>
    <w:p w14:paraId="35E34FB6" w14:textId="667BC973" w:rsidR="00127A93" w:rsidRDefault="00127A93" w:rsidP="00127A93">
      <w:pPr>
        <w:tabs>
          <w:tab w:val="left" w:pos="1625"/>
        </w:tabs>
      </w:pPr>
    </w:p>
    <w:p w14:paraId="76512AF3" w14:textId="2AB3B2DF" w:rsidR="00D26B7B" w:rsidRPr="0065107A" w:rsidRDefault="00D26B7B" w:rsidP="00D26B7B">
      <w:pPr>
        <w:tabs>
          <w:tab w:val="right" w:pos="9356"/>
        </w:tabs>
        <w:jc w:val="right"/>
      </w:pPr>
      <w:r>
        <w:t>Aachen</w:t>
      </w:r>
      <w:r w:rsidR="00127A93">
        <w:t xml:space="preserve">, </w:t>
      </w:r>
      <w:r>
        <w:t xml:space="preserve">den </w:t>
      </w:r>
      <w:r w:rsidR="0036307E">
        <w:t>21</w:t>
      </w:r>
      <w:r w:rsidR="00267AC7">
        <w:t>.</w:t>
      </w:r>
      <w:r w:rsidR="00127A93">
        <w:t xml:space="preserve"> </w:t>
      </w:r>
      <w:r w:rsidR="0036307E">
        <w:t>Februar</w:t>
      </w:r>
      <w:r w:rsidR="00127A93">
        <w:t xml:space="preserve"> 20</w:t>
      </w:r>
      <w:r w:rsidR="00AA2F73">
        <w:t>2</w:t>
      </w:r>
      <w:r>
        <w:t>2</w:t>
      </w:r>
      <w:r w:rsidR="00127A93">
        <w:tab/>
      </w:r>
      <w:r>
        <w:t>__________________________</w:t>
      </w:r>
    </w:p>
    <w:p w14:paraId="22E996FA" w14:textId="77777777" w:rsidR="00D26B7B" w:rsidRDefault="00D26B7B" w:rsidP="00D26B7B">
      <w:pPr>
        <w:tabs>
          <w:tab w:val="right" w:pos="9356"/>
        </w:tabs>
      </w:pPr>
      <w:r>
        <w:tab/>
        <w:t>Unterschrift, Diepers</w:t>
      </w:r>
    </w:p>
    <w:p w14:paraId="1128482E" w14:textId="77777777" w:rsidR="00710D61" w:rsidRDefault="00710D61" w:rsidP="00D26B7B">
      <w:pPr>
        <w:tabs>
          <w:tab w:val="right" w:pos="9356"/>
        </w:tabs>
        <w:jc w:val="right"/>
      </w:pPr>
    </w:p>
    <w:p w14:paraId="4E50C7F5" w14:textId="77777777" w:rsidR="00D26B7B" w:rsidRPr="0065107A" w:rsidRDefault="00D26B7B" w:rsidP="00D26B7B">
      <w:pPr>
        <w:tabs>
          <w:tab w:val="right" w:pos="9356"/>
        </w:tabs>
        <w:jc w:val="right"/>
      </w:pPr>
      <w:r>
        <w:t>__________________________</w:t>
      </w:r>
    </w:p>
    <w:p w14:paraId="0C13E8F5" w14:textId="77777777" w:rsidR="00D26B7B" w:rsidRDefault="00D26B7B" w:rsidP="00D26B7B">
      <w:pPr>
        <w:tabs>
          <w:tab w:val="right" w:pos="9356"/>
        </w:tabs>
      </w:pPr>
      <w:r>
        <w:tab/>
        <w:t>Unterschrift, Röhser</w:t>
      </w:r>
    </w:p>
    <w:p w14:paraId="4DFE8122" w14:textId="72DCC881" w:rsidR="00D26B7B" w:rsidRDefault="00D26B7B" w:rsidP="00D26B7B">
      <w:pPr>
        <w:tabs>
          <w:tab w:val="right" w:pos="9356"/>
        </w:tabs>
        <w:sectPr w:rsidR="00D26B7B" w:rsidSect="00515CCD">
          <w:headerReference w:type="default" r:id="rId14"/>
          <w:footerReference w:type="default" r:id="rId15"/>
          <w:type w:val="continuous"/>
          <w:pgSz w:w="11907" w:h="16839" w:code="9"/>
          <w:pgMar w:top="1134" w:right="1134" w:bottom="1134" w:left="2835" w:header="720" w:footer="720" w:gutter="0"/>
          <w:pgNumType w:start="2"/>
          <w:cols w:space="720"/>
          <w:docGrid w:linePitch="326"/>
        </w:sectPr>
      </w:pPr>
    </w:p>
    <w:p w14:paraId="749B3FD3" w14:textId="0549B804" w:rsidR="005136C5" w:rsidRPr="00AC497B" w:rsidRDefault="005136C5" w:rsidP="00AC497B">
      <w:pPr>
        <w:spacing w:before="0" w:after="160" w:line="259" w:lineRule="auto"/>
        <w:rPr>
          <w:rFonts w:eastAsiaTheme="minorHAnsi" w:cstheme="minorBidi"/>
          <w:b/>
          <w:bCs/>
          <w:color w:val="000000" w:themeColor="text1"/>
          <w:lang w:eastAsia="en-US"/>
        </w:rPr>
      </w:pPr>
      <w:r>
        <w:br w:type="page"/>
      </w:r>
    </w:p>
    <w:sdt>
      <w:sdtPr>
        <w:rPr>
          <w:rFonts w:eastAsia="Times New Roman" w:cs="Times New Roman"/>
          <w:b w:val="0"/>
          <w:bCs w:val="0"/>
          <w:color w:val="auto"/>
          <w:sz w:val="24"/>
          <w:szCs w:val="24"/>
        </w:rPr>
        <w:id w:val="1848757263"/>
        <w:docPartObj>
          <w:docPartGallery w:val="Table of Contents"/>
          <w:docPartUnique/>
        </w:docPartObj>
      </w:sdtPr>
      <w:sdtEndPr/>
      <w:sdtContent>
        <w:p w14:paraId="5F9A757F" w14:textId="5BE08E94" w:rsidR="00794ACE" w:rsidRDefault="00794ACE" w:rsidP="6FC9B281">
          <w:pPr>
            <w:pStyle w:val="Inhaltsverzeichnisberschrift"/>
          </w:pPr>
          <w:r>
            <w:t>Inhalt</w:t>
          </w:r>
          <w:r w:rsidR="0036307E">
            <w:t>sverzeichnis</w:t>
          </w:r>
        </w:p>
        <w:p w14:paraId="43E1CBF9" w14:textId="0C3E250D" w:rsidR="00540320" w:rsidRDefault="6FC9B281">
          <w:pPr>
            <w:pStyle w:val="Verzeichnis1"/>
            <w:tabs>
              <w:tab w:val="left" w:pos="480"/>
              <w:tab w:val="right" w:pos="7928"/>
            </w:tabs>
            <w:rPr>
              <w:rFonts w:asciiTheme="minorHAnsi" w:eastAsiaTheme="minorEastAsia" w:hAnsiTheme="minorHAnsi" w:cstheme="minorBidi"/>
              <w:noProof/>
              <w:sz w:val="22"/>
              <w:szCs w:val="22"/>
              <w:lang w:val="en-GB" w:eastAsia="en-GB"/>
            </w:rPr>
          </w:pPr>
          <w:r>
            <w:fldChar w:fldCharType="begin"/>
          </w:r>
          <w:r w:rsidR="00794ACE">
            <w:instrText>TOC \o "1-3" \h \z \u</w:instrText>
          </w:r>
          <w:r>
            <w:fldChar w:fldCharType="separate"/>
          </w:r>
          <w:hyperlink w:anchor="_Toc96079420" w:history="1">
            <w:r w:rsidR="00540320" w:rsidRPr="00714D39">
              <w:rPr>
                <w:rStyle w:val="Hyperlink"/>
                <w:noProof/>
              </w:rPr>
              <w:t>1</w:t>
            </w:r>
            <w:r w:rsidR="00540320">
              <w:rPr>
                <w:rFonts w:asciiTheme="minorHAnsi" w:eastAsiaTheme="minorEastAsia" w:hAnsiTheme="minorHAnsi" w:cstheme="minorBidi"/>
                <w:noProof/>
                <w:sz w:val="22"/>
                <w:szCs w:val="22"/>
                <w:lang w:val="en-GB" w:eastAsia="en-GB"/>
              </w:rPr>
              <w:tab/>
            </w:r>
            <w:r w:rsidR="00540320" w:rsidRPr="00714D39">
              <w:rPr>
                <w:rStyle w:val="Hyperlink"/>
                <w:noProof/>
              </w:rPr>
              <w:t>Projektaufgabe</w:t>
            </w:r>
            <w:r w:rsidR="00540320">
              <w:rPr>
                <w:noProof/>
                <w:webHidden/>
              </w:rPr>
              <w:tab/>
            </w:r>
            <w:r w:rsidR="00540320">
              <w:rPr>
                <w:noProof/>
                <w:webHidden/>
              </w:rPr>
              <w:fldChar w:fldCharType="begin"/>
            </w:r>
            <w:r w:rsidR="00540320">
              <w:rPr>
                <w:noProof/>
                <w:webHidden/>
              </w:rPr>
              <w:instrText xml:space="preserve"> PAGEREF _Toc96079420 \h </w:instrText>
            </w:r>
            <w:r w:rsidR="00540320">
              <w:rPr>
                <w:noProof/>
                <w:webHidden/>
              </w:rPr>
            </w:r>
            <w:r w:rsidR="00540320">
              <w:rPr>
                <w:noProof/>
                <w:webHidden/>
              </w:rPr>
              <w:fldChar w:fldCharType="separate"/>
            </w:r>
            <w:r w:rsidR="00540320">
              <w:rPr>
                <w:noProof/>
                <w:webHidden/>
              </w:rPr>
              <w:t>1</w:t>
            </w:r>
            <w:r w:rsidR="00540320">
              <w:rPr>
                <w:noProof/>
                <w:webHidden/>
              </w:rPr>
              <w:fldChar w:fldCharType="end"/>
            </w:r>
          </w:hyperlink>
        </w:p>
        <w:p w14:paraId="485AF356" w14:textId="08E2980A" w:rsidR="00540320" w:rsidRDefault="00F54237">
          <w:pPr>
            <w:pStyle w:val="Verzeichnis1"/>
            <w:tabs>
              <w:tab w:val="left" w:pos="480"/>
              <w:tab w:val="right" w:pos="7928"/>
            </w:tabs>
            <w:rPr>
              <w:rFonts w:asciiTheme="minorHAnsi" w:eastAsiaTheme="minorEastAsia" w:hAnsiTheme="minorHAnsi" w:cstheme="minorBidi"/>
              <w:noProof/>
              <w:sz w:val="22"/>
              <w:szCs w:val="22"/>
              <w:lang w:val="en-GB" w:eastAsia="en-GB"/>
            </w:rPr>
          </w:pPr>
          <w:hyperlink w:anchor="_Toc96079421" w:history="1">
            <w:r w:rsidR="00540320" w:rsidRPr="00714D39">
              <w:rPr>
                <w:rStyle w:val="Hyperlink"/>
                <w:noProof/>
              </w:rPr>
              <w:t>2</w:t>
            </w:r>
            <w:r w:rsidR="00540320">
              <w:rPr>
                <w:rFonts w:asciiTheme="minorHAnsi" w:eastAsiaTheme="minorEastAsia" w:hAnsiTheme="minorHAnsi" w:cstheme="minorBidi"/>
                <w:noProof/>
                <w:sz w:val="22"/>
                <w:szCs w:val="22"/>
                <w:lang w:val="en-GB" w:eastAsia="en-GB"/>
              </w:rPr>
              <w:tab/>
            </w:r>
            <w:r w:rsidR="00540320" w:rsidRPr="00714D39">
              <w:rPr>
                <w:rStyle w:val="Hyperlink"/>
                <w:noProof/>
              </w:rPr>
              <w:t>Prozessbeschreibung</w:t>
            </w:r>
            <w:r w:rsidR="00540320">
              <w:rPr>
                <w:noProof/>
                <w:webHidden/>
              </w:rPr>
              <w:tab/>
            </w:r>
            <w:r w:rsidR="00540320">
              <w:rPr>
                <w:noProof/>
                <w:webHidden/>
              </w:rPr>
              <w:fldChar w:fldCharType="begin"/>
            </w:r>
            <w:r w:rsidR="00540320">
              <w:rPr>
                <w:noProof/>
                <w:webHidden/>
              </w:rPr>
              <w:instrText xml:space="preserve"> PAGEREF _Toc96079421 \h </w:instrText>
            </w:r>
            <w:r w:rsidR="00540320">
              <w:rPr>
                <w:noProof/>
                <w:webHidden/>
              </w:rPr>
            </w:r>
            <w:r w:rsidR="00540320">
              <w:rPr>
                <w:noProof/>
                <w:webHidden/>
              </w:rPr>
              <w:fldChar w:fldCharType="separate"/>
            </w:r>
            <w:r w:rsidR="00540320">
              <w:rPr>
                <w:noProof/>
                <w:webHidden/>
              </w:rPr>
              <w:t>2</w:t>
            </w:r>
            <w:r w:rsidR="00540320">
              <w:rPr>
                <w:noProof/>
                <w:webHidden/>
              </w:rPr>
              <w:fldChar w:fldCharType="end"/>
            </w:r>
          </w:hyperlink>
        </w:p>
        <w:p w14:paraId="643608F3" w14:textId="0DF0E8D6" w:rsidR="00540320" w:rsidRDefault="00F54237">
          <w:pPr>
            <w:pStyle w:val="Verzeichnis1"/>
            <w:tabs>
              <w:tab w:val="left" w:pos="480"/>
              <w:tab w:val="right" w:pos="7928"/>
            </w:tabs>
            <w:rPr>
              <w:rFonts w:asciiTheme="minorHAnsi" w:eastAsiaTheme="minorEastAsia" w:hAnsiTheme="minorHAnsi" w:cstheme="minorBidi"/>
              <w:noProof/>
              <w:sz w:val="22"/>
              <w:szCs w:val="22"/>
              <w:lang w:val="en-GB" w:eastAsia="en-GB"/>
            </w:rPr>
          </w:pPr>
          <w:hyperlink w:anchor="_Toc96079422" w:history="1">
            <w:r w:rsidR="00540320" w:rsidRPr="00714D39">
              <w:rPr>
                <w:rStyle w:val="Hyperlink"/>
                <w:noProof/>
              </w:rPr>
              <w:t>3</w:t>
            </w:r>
            <w:r w:rsidR="00540320">
              <w:rPr>
                <w:rFonts w:asciiTheme="minorHAnsi" w:eastAsiaTheme="minorEastAsia" w:hAnsiTheme="minorHAnsi" w:cstheme="minorBidi"/>
                <w:noProof/>
                <w:sz w:val="22"/>
                <w:szCs w:val="22"/>
                <w:lang w:val="en-GB" w:eastAsia="en-GB"/>
              </w:rPr>
              <w:tab/>
            </w:r>
            <w:r w:rsidR="00540320" w:rsidRPr="00714D39">
              <w:rPr>
                <w:rStyle w:val="Hyperlink"/>
                <w:noProof/>
              </w:rPr>
              <w:t>Theoretische Grundlage der Datenerfassung</w:t>
            </w:r>
            <w:r w:rsidR="00540320">
              <w:rPr>
                <w:noProof/>
                <w:webHidden/>
              </w:rPr>
              <w:tab/>
            </w:r>
            <w:r w:rsidR="00540320">
              <w:rPr>
                <w:noProof/>
                <w:webHidden/>
              </w:rPr>
              <w:fldChar w:fldCharType="begin"/>
            </w:r>
            <w:r w:rsidR="00540320">
              <w:rPr>
                <w:noProof/>
                <w:webHidden/>
              </w:rPr>
              <w:instrText xml:space="preserve"> PAGEREF _Toc96079422 \h </w:instrText>
            </w:r>
            <w:r w:rsidR="00540320">
              <w:rPr>
                <w:noProof/>
                <w:webHidden/>
              </w:rPr>
            </w:r>
            <w:r w:rsidR="00540320">
              <w:rPr>
                <w:noProof/>
                <w:webHidden/>
              </w:rPr>
              <w:fldChar w:fldCharType="separate"/>
            </w:r>
            <w:r w:rsidR="00540320">
              <w:rPr>
                <w:noProof/>
                <w:webHidden/>
              </w:rPr>
              <w:t>3</w:t>
            </w:r>
            <w:r w:rsidR="00540320">
              <w:rPr>
                <w:noProof/>
                <w:webHidden/>
              </w:rPr>
              <w:fldChar w:fldCharType="end"/>
            </w:r>
          </w:hyperlink>
        </w:p>
        <w:p w14:paraId="080242E6" w14:textId="04C396A4" w:rsidR="00540320" w:rsidRDefault="00F54237">
          <w:pPr>
            <w:pStyle w:val="Verzeichnis1"/>
            <w:tabs>
              <w:tab w:val="left" w:pos="480"/>
              <w:tab w:val="right" w:pos="7928"/>
            </w:tabs>
            <w:rPr>
              <w:rFonts w:asciiTheme="minorHAnsi" w:eastAsiaTheme="minorEastAsia" w:hAnsiTheme="minorHAnsi" w:cstheme="minorBidi"/>
              <w:noProof/>
              <w:sz w:val="22"/>
              <w:szCs w:val="22"/>
              <w:lang w:val="en-GB" w:eastAsia="en-GB"/>
            </w:rPr>
          </w:pPr>
          <w:hyperlink w:anchor="_Toc96079423" w:history="1">
            <w:r w:rsidR="00540320" w:rsidRPr="00714D39">
              <w:rPr>
                <w:rStyle w:val="Hyperlink"/>
                <w:noProof/>
              </w:rPr>
              <w:t>4</w:t>
            </w:r>
            <w:r w:rsidR="00540320">
              <w:rPr>
                <w:rFonts w:asciiTheme="minorHAnsi" w:eastAsiaTheme="minorEastAsia" w:hAnsiTheme="minorHAnsi" w:cstheme="minorBidi"/>
                <w:noProof/>
                <w:sz w:val="22"/>
                <w:szCs w:val="22"/>
                <w:lang w:val="en-GB" w:eastAsia="en-GB"/>
              </w:rPr>
              <w:tab/>
            </w:r>
            <w:r w:rsidR="00540320" w:rsidRPr="00714D39">
              <w:rPr>
                <w:rStyle w:val="Hyperlink"/>
                <w:noProof/>
              </w:rPr>
              <w:t>Main-Programm des Mikrocontrollers</w:t>
            </w:r>
            <w:r w:rsidR="00540320">
              <w:rPr>
                <w:noProof/>
                <w:webHidden/>
              </w:rPr>
              <w:tab/>
            </w:r>
            <w:r w:rsidR="00540320">
              <w:rPr>
                <w:noProof/>
                <w:webHidden/>
              </w:rPr>
              <w:fldChar w:fldCharType="begin"/>
            </w:r>
            <w:r w:rsidR="00540320">
              <w:rPr>
                <w:noProof/>
                <w:webHidden/>
              </w:rPr>
              <w:instrText xml:space="preserve"> PAGEREF _Toc96079423 \h </w:instrText>
            </w:r>
            <w:r w:rsidR="00540320">
              <w:rPr>
                <w:noProof/>
                <w:webHidden/>
              </w:rPr>
            </w:r>
            <w:r w:rsidR="00540320">
              <w:rPr>
                <w:noProof/>
                <w:webHidden/>
              </w:rPr>
              <w:fldChar w:fldCharType="separate"/>
            </w:r>
            <w:r w:rsidR="00540320">
              <w:rPr>
                <w:noProof/>
                <w:webHidden/>
              </w:rPr>
              <w:t>4</w:t>
            </w:r>
            <w:r w:rsidR="00540320">
              <w:rPr>
                <w:noProof/>
                <w:webHidden/>
              </w:rPr>
              <w:fldChar w:fldCharType="end"/>
            </w:r>
          </w:hyperlink>
        </w:p>
        <w:p w14:paraId="59CD2541" w14:textId="344A8817" w:rsidR="00540320" w:rsidRDefault="00F54237">
          <w:pPr>
            <w:pStyle w:val="Verzeichnis1"/>
            <w:tabs>
              <w:tab w:val="left" w:pos="480"/>
              <w:tab w:val="right" w:pos="7928"/>
            </w:tabs>
            <w:rPr>
              <w:rFonts w:asciiTheme="minorHAnsi" w:eastAsiaTheme="minorEastAsia" w:hAnsiTheme="minorHAnsi" w:cstheme="minorBidi"/>
              <w:noProof/>
              <w:sz w:val="22"/>
              <w:szCs w:val="22"/>
              <w:lang w:val="en-GB" w:eastAsia="en-GB"/>
            </w:rPr>
          </w:pPr>
          <w:hyperlink w:anchor="_Toc96079424" w:history="1">
            <w:r w:rsidR="00540320" w:rsidRPr="00714D39">
              <w:rPr>
                <w:rStyle w:val="Hyperlink"/>
                <w:noProof/>
              </w:rPr>
              <w:t>5</w:t>
            </w:r>
            <w:r w:rsidR="00540320">
              <w:rPr>
                <w:rFonts w:asciiTheme="minorHAnsi" w:eastAsiaTheme="minorEastAsia" w:hAnsiTheme="minorHAnsi" w:cstheme="minorBidi"/>
                <w:noProof/>
                <w:sz w:val="22"/>
                <w:szCs w:val="22"/>
                <w:lang w:val="en-GB" w:eastAsia="en-GB"/>
              </w:rPr>
              <w:tab/>
            </w:r>
            <w:r w:rsidR="00540320" w:rsidRPr="00714D39">
              <w:rPr>
                <w:rStyle w:val="Hyperlink"/>
                <w:noProof/>
              </w:rPr>
              <w:t>Programme über PyCharm</w:t>
            </w:r>
            <w:r w:rsidR="00540320">
              <w:rPr>
                <w:noProof/>
                <w:webHidden/>
              </w:rPr>
              <w:tab/>
            </w:r>
            <w:r w:rsidR="00540320">
              <w:rPr>
                <w:noProof/>
                <w:webHidden/>
              </w:rPr>
              <w:fldChar w:fldCharType="begin"/>
            </w:r>
            <w:r w:rsidR="00540320">
              <w:rPr>
                <w:noProof/>
                <w:webHidden/>
              </w:rPr>
              <w:instrText xml:space="preserve"> PAGEREF _Toc96079424 \h </w:instrText>
            </w:r>
            <w:r w:rsidR="00540320">
              <w:rPr>
                <w:noProof/>
                <w:webHidden/>
              </w:rPr>
            </w:r>
            <w:r w:rsidR="00540320">
              <w:rPr>
                <w:noProof/>
                <w:webHidden/>
              </w:rPr>
              <w:fldChar w:fldCharType="separate"/>
            </w:r>
            <w:r w:rsidR="00540320">
              <w:rPr>
                <w:noProof/>
                <w:webHidden/>
              </w:rPr>
              <w:t>4</w:t>
            </w:r>
            <w:r w:rsidR="00540320">
              <w:rPr>
                <w:noProof/>
                <w:webHidden/>
              </w:rPr>
              <w:fldChar w:fldCharType="end"/>
            </w:r>
          </w:hyperlink>
        </w:p>
        <w:p w14:paraId="2E1B1531" w14:textId="7B656D7F" w:rsidR="00540320" w:rsidRDefault="00F54237">
          <w:pPr>
            <w:pStyle w:val="Verzeichnis2"/>
            <w:tabs>
              <w:tab w:val="left" w:pos="960"/>
              <w:tab w:val="right" w:pos="7928"/>
            </w:tabs>
            <w:rPr>
              <w:rFonts w:asciiTheme="minorHAnsi" w:eastAsiaTheme="minorEastAsia" w:hAnsiTheme="minorHAnsi" w:cstheme="minorBidi"/>
              <w:noProof/>
              <w:sz w:val="22"/>
              <w:szCs w:val="22"/>
              <w:lang w:val="en-GB" w:eastAsia="en-GB"/>
            </w:rPr>
          </w:pPr>
          <w:hyperlink w:anchor="_Toc96079425" w:history="1">
            <w:r w:rsidR="00540320" w:rsidRPr="00714D39">
              <w:rPr>
                <w:rStyle w:val="Hyperlink"/>
                <w:noProof/>
              </w:rPr>
              <w:t>5.1</w:t>
            </w:r>
            <w:r w:rsidR="00540320">
              <w:rPr>
                <w:rFonts w:asciiTheme="minorHAnsi" w:eastAsiaTheme="minorEastAsia" w:hAnsiTheme="minorHAnsi" w:cstheme="minorBidi"/>
                <w:noProof/>
                <w:sz w:val="22"/>
                <w:szCs w:val="22"/>
                <w:lang w:val="en-GB" w:eastAsia="en-GB"/>
              </w:rPr>
              <w:tab/>
            </w:r>
            <w:r w:rsidR="00540320" w:rsidRPr="00714D39">
              <w:rPr>
                <w:rStyle w:val="Hyperlink"/>
                <w:noProof/>
              </w:rPr>
              <w:t>Datenempfang über TCP und Datenverarbeitung</w:t>
            </w:r>
            <w:r w:rsidR="00540320">
              <w:rPr>
                <w:noProof/>
                <w:webHidden/>
              </w:rPr>
              <w:tab/>
            </w:r>
            <w:r w:rsidR="00540320">
              <w:rPr>
                <w:noProof/>
                <w:webHidden/>
              </w:rPr>
              <w:fldChar w:fldCharType="begin"/>
            </w:r>
            <w:r w:rsidR="00540320">
              <w:rPr>
                <w:noProof/>
                <w:webHidden/>
              </w:rPr>
              <w:instrText xml:space="preserve"> PAGEREF _Toc96079425 \h </w:instrText>
            </w:r>
            <w:r w:rsidR="00540320">
              <w:rPr>
                <w:noProof/>
                <w:webHidden/>
              </w:rPr>
            </w:r>
            <w:r w:rsidR="00540320">
              <w:rPr>
                <w:noProof/>
                <w:webHidden/>
              </w:rPr>
              <w:fldChar w:fldCharType="separate"/>
            </w:r>
            <w:r w:rsidR="00540320">
              <w:rPr>
                <w:noProof/>
                <w:webHidden/>
              </w:rPr>
              <w:t>5</w:t>
            </w:r>
            <w:r w:rsidR="00540320">
              <w:rPr>
                <w:noProof/>
                <w:webHidden/>
              </w:rPr>
              <w:fldChar w:fldCharType="end"/>
            </w:r>
          </w:hyperlink>
        </w:p>
        <w:p w14:paraId="6008C5D3" w14:textId="65667A7A" w:rsidR="00540320" w:rsidRDefault="00F54237">
          <w:pPr>
            <w:pStyle w:val="Verzeichnis2"/>
            <w:tabs>
              <w:tab w:val="left" w:pos="960"/>
              <w:tab w:val="right" w:pos="7928"/>
            </w:tabs>
            <w:rPr>
              <w:rFonts w:asciiTheme="minorHAnsi" w:eastAsiaTheme="minorEastAsia" w:hAnsiTheme="minorHAnsi" w:cstheme="minorBidi"/>
              <w:noProof/>
              <w:sz w:val="22"/>
              <w:szCs w:val="22"/>
              <w:lang w:val="en-GB" w:eastAsia="en-GB"/>
            </w:rPr>
          </w:pPr>
          <w:hyperlink w:anchor="_Toc96079426" w:history="1">
            <w:r w:rsidR="00540320" w:rsidRPr="00714D39">
              <w:rPr>
                <w:rStyle w:val="Hyperlink"/>
                <w:noProof/>
              </w:rPr>
              <w:t>5.2</w:t>
            </w:r>
            <w:r w:rsidR="00540320">
              <w:rPr>
                <w:rFonts w:asciiTheme="minorHAnsi" w:eastAsiaTheme="minorEastAsia" w:hAnsiTheme="minorHAnsi" w:cstheme="minorBidi"/>
                <w:noProof/>
                <w:sz w:val="22"/>
                <w:szCs w:val="22"/>
                <w:lang w:val="en-GB" w:eastAsia="en-GB"/>
              </w:rPr>
              <w:tab/>
            </w:r>
            <w:r w:rsidR="00540320" w:rsidRPr="00714D39">
              <w:rPr>
                <w:rStyle w:val="Hyperlink"/>
                <w:noProof/>
              </w:rPr>
              <w:t>Visualisierung mithilfe eines Graphical-User-Interface</w:t>
            </w:r>
            <w:r w:rsidR="00540320">
              <w:rPr>
                <w:noProof/>
                <w:webHidden/>
              </w:rPr>
              <w:tab/>
            </w:r>
            <w:r w:rsidR="00540320">
              <w:rPr>
                <w:noProof/>
                <w:webHidden/>
              </w:rPr>
              <w:fldChar w:fldCharType="begin"/>
            </w:r>
            <w:r w:rsidR="00540320">
              <w:rPr>
                <w:noProof/>
                <w:webHidden/>
              </w:rPr>
              <w:instrText xml:space="preserve"> PAGEREF _Toc96079426 \h </w:instrText>
            </w:r>
            <w:r w:rsidR="00540320">
              <w:rPr>
                <w:noProof/>
                <w:webHidden/>
              </w:rPr>
            </w:r>
            <w:r w:rsidR="00540320">
              <w:rPr>
                <w:noProof/>
                <w:webHidden/>
              </w:rPr>
              <w:fldChar w:fldCharType="separate"/>
            </w:r>
            <w:r w:rsidR="00540320">
              <w:rPr>
                <w:noProof/>
                <w:webHidden/>
              </w:rPr>
              <w:t>5</w:t>
            </w:r>
            <w:r w:rsidR="00540320">
              <w:rPr>
                <w:noProof/>
                <w:webHidden/>
              </w:rPr>
              <w:fldChar w:fldCharType="end"/>
            </w:r>
          </w:hyperlink>
        </w:p>
        <w:p w14:paraId="4B9A255D" w14:textId="524F770B" w:rsidR="00540320" w:rsidRDefault="00F54237">
          <w:pPr>
            <w:pStyle w:val="Verzeichnis1"/>
            <w:tabs>
              <w:tab w:val="left" w:pos="480"/>
              <w:tab w:val="right" w:pos="7928"/>
            </w:tabs>
            <w:rPr>
              <w:rFonts w:asciiTheme="minorHAnsi" w:eastAsiaTheme="minorEastAsia" w:hAnsiTheme="minorHAnsi" w:cstheme="minorBidi"/>
              <w:noProof/>
              <w:sz w:val="22"/>
              <w:szCs w:val="22"/>
              <w:lang w:val="en-GB" w:eastAsia="en-GB"/>
            </w:rPr>
          </w:pPr>
          <w:hyperlink w:anchor="_Toc96079427" w:history="1">
            <w:r w:rsidR="00540320" w:rsidRPr="00714D39">
              <w:rPr>
                <w:rStyle w:val="Hyperlink"/>
                <w:noProof/>
              </w:rPr>
              <w:t>6</w:t>
            </w:r>
            <w:r w:rsidR="00540320">
              <w:rPr>
                <w:rFonts w:asciiTheme="minorHAnsi" w:eastAsiaTheme="minorEastAsia" w:hAnsiTheme="minorHAnsi" w:cstheme="minorBidi"/>
                <w:noProof/>
                <w:sz w:val="22"/>
                <w:szCs w:val="22"/>
                <w:lang w:val="en-GB" w:eastAsia="en-GB"/>
              </w:rPr>
              <w:tab/>
            </w:r>
            <w:r w:rsidR="00540320" w:rsidRPr="00714D39">
              <w:rPr>
                <w:rStyle w:val="Hyperlink"/>
                <w:noProof/>
              </w:rPr>
              <w:t>Anwendung des maschinellen Lernens</w:t>
            </w:r>
            <w:r w:rsidR="00540320">
              <w:rPr>
                <w:noProof/>
                <w:webHidden/>
              </w:rPr>
              <w:tab/>
            </w:r>
            <w:r w:rsidR="00540320">
              <w:rPr>
                <w:noProof/>
                <w:webHidden/>
              </w:rPr>
              <w:fldChar w:fldCharType="begin"/>
            </w:r>
            <w:r w:rsidR="00540320">
              <w:rPr>
                <w:noProof/>
                <w:webHidden/>
              </w:rPr>
              <w:instrText xml:space="preserve"> PAGEREF _Toc96079427 \h </w:instrText>
            </w:r>
            <w:r w:rsidR="00540320">
              <w:rPr>
                <w:noProof/>
                <w:webHidden/>
              </w:rPr>
            </w:r>
            <w:r w:rsidR="00540320">
              <w:rPr>
                <w:noProof/>
                <w:webHidden/>
              </w:rPr>
              <w:fldChar w:fldCharType="separate"/>
            </w:r>
            <w:r w:rsidR="00540320">
              <w:rPr>
                <w:noProof/>
                <w:webHidden/>
              </w:rPr>
              <w:t>6</w:t>
            </w:r>
            <w:r w:rsidR="00540320">
              <w:rPr>
                <w:noProof/>
                <w:webHidden/>
              </w:rPr>
              <w:fldChar w:fldCharType="end"/>
            </w:r>
          </w:hyperlink>
        </w:p>
        <w:p w14:paraId="73984855" w14:textId="604E021B" w:rsidR="00540320" w:rsidRDefault="00F54237">
          <w:pPr>
            <w:pStyle w:val="Verzeichnis1"/>
            <w:tabs>
              <w:tab w:val="left" w:pos="480"/>
              <w:tab w:val="right" w:pos="7928"/>
            </w:tabs>
            <w:rPr>
              <w:rFonts w:asciiTheme="minorHAnsi" w:eastAsiaTheme="minorEastAsia" w:hAnsiTheme="minorHAnsi" w:cstheme="minorBidi"/>
              <w:noProof/>
              <w:sz w:val="22"/>
              <w:szCs w:val="22"/>
              <w:lang w:val="en-GB" w:eastAsia="en-GB"/>
            </w:rPr>
          </w:pPr>
          <w:hyperlink w:anchor="_Toc96079428" w:history="1">
            <w:r w:rsidR="00540320" w:rsidRPr="00714D39">
              <w:rPr>
                <w:rStyle w:val="Hyperlink"/>
                <w:noProof/>
              </w:rPr>
              <w:t>7</w:t>
            </w:r>
            <w:r w:rsidR="00540320">
              <w:rPr>
                <w:rFonts w:asciiTheme="minorHAnsi" w:eastAsiaTheme="minorEastAsia" w:hAnsiTheme="minorHAnsi" w:cstheme="minorBidi"/>
                <w:noProof/>
                <w:sz w:val="22"/>
                <w:szCs w:val="22"/>
                <w:lang w:val="en-GB" w:eastAsia="en-GB"/>
              </w:rPr>
              <w:tab/>
            </w:r>
            <w:r w:rsidR="00540320" w:rsidRPr="00714D39">
              <w:rPr>
                <w:rStyle w:val="Hyperlink"/>
                <w:noProof/>
              </w:rPr>
              <w:t>Hinweise zur Verwendung der Programme</w:t>
            </w:r>
            <w:r w:rsidR="00540320">
              <w:rPr>
                <w:noProof/>
                <w:webHidden/>
              </w:rPr>
              <w:tab/>
            </w:r>
            <w:r w:rsidR="00540320">
              <w:rPr>
                <w:noProof/>
                <w:webHidden/>
              </w:rPr>
              <w:fldChar w:fldCharType="begin"/>
            </w:r>
            <w:r w:rsidR="00540320">
              <w:rPr>
                <w:noProof/>
                <w:webHidden/>
              </w:rPr>
              <w:instrText xml:space="preserve"> PAGEREF _Toc96079428 \h </w:instrText>
            </w:r>
            <w:r w:rsidR="00540320">
              <w:rPr>
                <w:noProof/>
                <w:webHidden/>
              </w:rPr>
            </w:r>
            <w:r w:rsidR="00540320">
              <w:rPr>
                <w:noProof/>
                <w:webHidden/>
              </w:rPr>
              <w:fldChar w:fldCharType="separate"/>
            </w:r>
            <w:r w:rsidR="00540320">
              <w:rPr>
                <w:noProof/>
                <w:webHidden/>
              </w:rPr>
              <w:t>8</w:t>
            </w:r>
            <w:r w:rsidR="00540320">
              <w:rPr>
                <w:noProof/>
                <w:webHidden/>
              </w:rPr>
              <w:fldChar w:fldCharType="end"/>
            </w:r>
          </w:hyperlink>
        </w:p>
        <w:p w14:paraId="67D28327" w14:textId="341BE622" w:rsidR="6FC9B281" w:rsidRDefault="6FC9B281" w:rsidP="6FC9B281">
          <w:pPr>
            <w:pStyle w:val="Verzeichnis1"/>
            <w:tabs>
              <w:tab w:val="right" w:leader="dot" w:pos="7935"/>
              <w:tab w:val="left" w:pos="480"/>
            </w:tabs>
          </w:pPr>
          <w:r>
            <w:fldChar w:fldCharType="end"/>
          </w:r>
        </w:p>
      </w:sdtContent>
    </w:sdt>
    <w:p w14:paraId="439A65D3" w14:textId="20165A82" w:rsidR="00794ACE" w:rsidRDefault="00794ACE"/>
    <w:p w14:paraId="696AEA44" w14:textId="22F68DC2" w:rsidR="009F240F" w:rsidRDefault="008B5728" w:rsidP="00AC497B">
      <w:pPr>
        <w:pStyle w:val="Flietext"/>
      </w:pPr>
      <w:r>
        <w:br w:type="page"/>
      </w:r>
    </w:p>
    <w:p w14:paraId="2DF6D115" w14:textId="77777777" w:rsidR="009F240F" w:rsidRDefault="009F240F" w:rsidP="009F240F">
      <w:pPr>
        <w:pStyle w:val="Inhaltsverzeichnisberschrift"/>
      </w:pPr>
      <w:r>
        <w:lastRenderedPageBreak/>
        <w:t>Abbildungsverzeichnis</w:t>
      </w:r>
    </w:p>
    <w:p w14:paraId="12C6A746" w14:textId="79AC023A" w:rsidR="00540320" w:rsidRDefault="004F4F23">
      <w:pPr>
        <w:pStyle w:val="Abbildungsverzeichnis"/>
        <w:tabs>
          <w:tab w:val="right" w:leader="dot" w:pos="7928"/>
        </w:tabs>
        <w:rPr>
          <w:rFonts w:asciiTheme="minorHAnsi" w:eastAsiaTheme="minorEastAsia" w:hAnsiTheme="minorHAnsi" w:cstheme="minorBidi"/>
          <w:noProof/>
          <w:sz w:val="22"/>
          <w:szCs w:val="22"/>
          <w:lang w:val="en-GB" w:eastAsia="en-GB"/>
        </w:rPr>
      </w:pPr>
      <w:r>
        <w:rPr>
          <w:rFonts w:eastAsiaTheme="minorHAnsi" w:cstheme="minorBidi"/>
          <w:szCs w:val="22"/>
          <w:lang w:eastAsia="en-US"/>
        </w:rPr>
        <w:fldChar w:fldCharType="begin"/>
      </w:r>
      <w:r>
        <w:instrText xml:space="preserve"> TOC \h \z \c "Abbildung" </w:instrText>
      </w:r>
      <w:r>
        <w:rPr>
          <w:rFonts w:eastAsiaTheme="minorHAnsi" w:cstheme="minorBidi"/>
          <w:szCs w:val="22"/>
          <w:lang w:eastAsia="en-US"/>
        </w:rPr>
        <w:fldChar w:fldCharType="separate"/>
      </w:r>
      <w:hyperlink w:anchor="_Toc96079413" w:history="1">
        <w:r w:rsidR="00540320" w:rsidRPr="00E617FB">
          <w:rPr>
            <w:rStyle w:val="Hyperlink"/>
            <w:rFonts w:eastAsiaTheme="majorEastAsia"/>
            <w:noProof/>
          </w:rPr>
          <w:t>Abbildung 2</w:t>
        </w:r>
        <w:r w:rsidR="00540320" w:rsidRPr="00E617FB">
          <w:rPr>
            <w:rStyle w:val="Hyperlink"/>
            <w:rFonts w:eastAsiaTheme="majorEastAsia"/>
            <w:noProof/>
          </w:rPr>
          <w:noBreakHyphen/>
          <w:t>1: Verwendete Waschmaschine</w:t>
        </w:r>
        <w:r w:rsidR="00540320">
          <w:rPr>
            <w:noProof/>
            <w:webHidden/>
          </w:rPr>
          <w:tab/>
        </w:r>
        <w:r w:rsidR="00540320">
          <w:rPr>
            <w:noProof/>
            <w:webHidden/>
          </w:rPr>
          <w:fldChar w:fldCharType="begin"/>
        </w:r>
        <w:r w:rsidR="00540320">
          <w:rPr>
            <w:noProof/>
            <w:webHidden/>
          </w:rPr>
          <w:instrText xml:space="preserve"> PAGEREF _Toc96079413 \h </w:instrText>
        </w:r>
        <w:r w:rsidR="00540320">
          <w:rPr>
            <w:noProof/>
            <w:webHidden/>
          </w:rPr>
        </w:r>
        <w:r w:rsidR="00540320">
          <w:rPr>
            <w:noProof/>
            <w:webHidden/>
          </w:rPr>
          <w:fldChar w:fldCharType="separate"/>
        </w:r>
        <w:r w:rsidR="00540320">
          <w:rPr>
            <w:noProof/>
            <w:webHidden/>
          </w:rPr>
          <w:t>2</w:t>
        </w:r>
        <w:r w:rsidR="00540320">
          <w:rPr>
            <w:noProof/>
            <w:webHidden/>
          </w:rPr>
          <w:fldChar w:fldCharType="end"/>
        </w:r>
      </w:hyperlink>
    </w:p>
    <w:p w14:paraId="6A0BE771" w14:textId="38FA325F" w:rsidR="00540320" w:rsidRDefault="00F54237">
      <w:pPr>
        <w:pStyle w:val="Abbildungsverzeichnis"/>
        <w:tabs>
          <w:tab w:val="right" w:leader="dot" w:pos="7928"/>
        </w:tabs>
        <w:rPr>
          <w:rFonts w:asciiTheme="minorHAnsi" w:eastAsiaTheme="minorEastAsia" w:hAnsiTheme="minorHAnsi" w:cstheme="minorBidi"/>
          <w:noProof/>
          <w:sz w:val="22"/>
          <w:szCs w:val="22"/>
          <w:lang w:val="en-GB" w:eastAsia="en-GB"/>
        </w:rPr>
      </w:pPr>
      <w:hyperlink w:anchor="_Toc96079414" w:history="1">
        <w:r w:rsidR="00540320" w:rsidRPr="00E617FB">
          <w:rPr>
            <w:rStyle w:val="Hyperlink"/>
            <w:rFonts w:eastAsiaTheme="majorEastAsia"/>
            <w:noProof/>
          </w:rPr>
          <w:t>Abbildung 6</w:t>
        </w:r>
        <w:r w:rsidR="00540320" w:rsidRPr="00E617FB">
          <w:rPr>
            <w:rStyle w:val="Hyperlink"/>
            <w:rFonts w:eastAsiaTheme="majorEastAsia"/>
            <w:noProof/>
          </w:rPr>
          <w:noBreakHyphen/>
          <w:t>1: Klassifizierungsergebnis mit fünf Zuständen</w:t>
        </w:r>
        <w:r w:rsidR="00540320">
          <w:rPr>
            <w:noProof/>
            <w:webHidden/>
          </w:rPr>
          <w:tab/>
        </w:r>
        <w:r w:rsidR="00540320">
          <w:rPr>
            <w:noProof/>
            <w:webHidden/>
          </w:rPr>
          <w:fldChar w:fldCharType="begin"/>
        </w:r>
        <w:r w:rsidR="00540320">
          <w:rPr>
            <w:noProof/>
            <w:webHidden/>
          </w:rPr>
          <w:instrText xml:space="preserve"> PAGEREF _Toc96079414 \h </w:instrText>
        </w:r>
        <w:r w:rsidR="00540320">
          <w:rPr>
            <w:noProof/>
            <w:webHidden/>
          </w:rPr>
        </w:r>
        <w:r w:rsidR="00540320">
          <w:rPr>
            <w:noProof/>
            <w:webHidden/>
          </w:rPr>
          <w:fldChar w:fldCharType="separate"/>
        </w:r>
        <w:r w:rsidR="00540320">
          <w:rPr>
            <w:noProof/>
            <w:webHidden/>
          </w:rPr>
          <w:t>7</w:t>
        </w:r>
        <w:r w:rsidR="00540320">
          <w:rPr>
            <w:noProof/>
            <w:webHidden/>
          </w:rPr>
          <w:fldChar w:fldCharType="end"/>
        </w:r>
      </w:hyperlink>
    </w:p>
    <w:p w14:paraId="65BAD109" w14:textId="7B6902DA" w:rsidR="00540320" w:rsidRDefault="00F54237">
      <w:pPr>
        <w:pStyle w:val="Abbildungsverzeichnis"/>
        <w:tabs>
          <w:tab w:val="right" w:leader="dot" w:pos="7928"/>
        </w:tabs>
        <w:rPr>
          <w:rFonts w:asciiTheme="minorHAnsi" w:eastAsiaTheme="minorEastAsia" w:hAnsiTheme="minorHAnsi" w:cstheme="minorBidi"/>
          <w:noProof/>
          <w:sz w:val="22"/>
          <w:szCs w:val="22"/>
          <w:lang w:val="en-GB" w:eastAsia="en-GB"/>
        </w:rPr>
      </w:pPr>
      <w:hyperlink w:anchor="_Toc96079415" w:history="1">
        <w:r w:rsidR="00540320" w:rsidRPr="00E617FB">
          <w:rPr>
            <w:rStyle w:val="Hyperlink"/>
            <w:rFonts w:eastAsiaTheme="majorEastAsia"/>
            <w:noProof/>
          </w:rPr>
          <w:t>Abbildung 6</w:t>
        </w:r>
        <w:r w:rsidR="00540320" w:rsidRPr="00E617FB">
          <w:rPr>
            <w:rStyle w:val="Hyperlink"/>
            <w:rFonts w:eastAsiaTheme="majorEastAsia"/>
            <w:noProof/>
          </w:rPr>
          <w:noBreakHyphen/>
          <w:t>2: Klassifizierungsergebnis mit drei Zuständen</w:t>
        </w:r>
        <w:r w:rsidR="00540320">
          <w:rPr>
            <w:noProof/>
            <w:webHidden/>
          </w:rPr>
          <w:tab/>
        </w:r>
        <w:r w:rsidR="00540320">
          <w:rPr>
            <w:noProof/>
            <w:webHidden/>
          </w:rPr>
          <w:fldChar w:fldCharType="begin"/>
        </w:r>
        <w:r w:rsidR="00540320">
          <w:rPr>
            <w:noProof/>
            <w:webHidden/>
          </w:rPr>
          <w:instrText xml:space="preserve"> PAGEREF _Toc96079415 \h </w:instrText>
        </w:r>
        <w:r w:rsidR="00540320">
          <w:rPr>
            <w:noProof/>
            <w:webHidden/>
          </w:rPr>
        </w:r>
        <w:r w:rsidR="00540320">
          <w:rPr>
            <w:noProof/>
            <w:webHidden/>
          </w:rPr>
          <w:fldChar w:fldCharType="separate"/>
        </w:r>
        <w:r w:rsidR="00540320">
          <w:rPr>
            <w:noProof/>
            <w:webHidden/>
          </w:rPr>
          <w:t>8</w:t>
        </w:r>
        <w:r w:rsidR="00540320">
          <w:rPr>
            <w:noProof/>
            <w:webHidden/>
          </w:rPr>
          <w:fldChar w:fldCharType="end"/>
        </w:r>
      </w:hyperlink>
    </w:p>
    <w:p w14:paraId="0457CC78" w14:textId="4AF23131" w:rsidR="009F240F" w:rsidRDefault="004F4F23" w:rsidP="009F240F">
      <w:pPr>
        <w:pStyle w:val="Flietext"/>
      </w:pPr>
      <w:r>
        <w:rPr>
          <w:rFonts w:eastAsia="Times New Roman" w:cs="Times New Roman"/>
          <w:b/>
          <w:bCs/>
          <w:noProof/>
          <w:szCs w:val="24"/>
          <w:lang w:eastAsia="de-DE"/>
        </w:rPr>
        <w:fldChar w:fldCharType="end"/>
      </w:r>
    </w:p>
    <w:p w14:paraId="4715FE07" w14:textId="30584775" w:rsidR="002610BA" w:rsidRDefault="002610BA">
      <w:pPr>
        <w:spacing w:before="0" w:after="160" w:line="259" w:lineRule="auto"/>
        <w:rPr>
          <w:rFonts w:eastAsiaTheme="minorHAnsi" w:cstheme="minorBidi"/>
          <w:szCs w:val="22"/>
          <w:lang w:eastAsia="en-US"/>
        </w:rPr>
      </w:pPr>
    </w:p>
    <w:p w14:paraId="3E652F2D" w14:textId="77777777" w:rsidR="002610BA" w:rsidRDefault="002610BA" w:rsidP="0036307E">
      <w:pPr>
        <w:pStyle w:val="Inhaltsverzeichnisberschrift"/>
        <w:pageBreakBefore w:val="0"/>
      </w:pPr>
      <w:r>
        <w:t>Symbolverzeichnis</w:t>
      </w:r>
    </w:p>
    <w:p w14:paraId="4ACFAC89" w14:textId="48222C2A" w:rsidR="002610BA" w:rsidRDefault="002610BA" w:rsidP="002610BA">
      <w:pPr>
        <w:tabs>
          <w:tab w:val="left" w:pos="2127"/>
          <w:tab w:val="left" w:pos="4111"/>
        </w:tabs>
        <w:rPr>
          <w:rStyle w:val="Fett"/>
        </w:rPr>
      </w:pPr>
      <w:r w:rsidRPr="00BB7AAF">
        <w:rPr>
          <w:rStyle w:val="Fett"/>
        </w:rPr>
        <w:t>Symbol</w:t>
      </w:r>
      <w:r w:rsidRPr="00BB7AAF">
        <w:rPr>
          <w:rStyle w:val="Fett"/>
        </w:rPr>
        <w:tab/>
        <w:t>Einheit</w:t>
      </w:r>
      <w:r>
        <w:rPr>
          <w:rStyle w:val="Fett"/>
        </w:rPr>
        <w:tab/>
      </w:r>
      <w:r w:rsidRPr="00BB7AAF">
        <w:rPr>
          <w:rStyle w:val="Fett"/>
        </w:rPr>
        <w:t>Bezeichnung</w:t>
      </w:r>
    </w:p>
    <w:p w14:paraId="1C1ADFC9" w14:textId="093E35F7" w:rsidR="002610BA" w:rsidRPr="008978A7" w:rsidRDefault="00F54237" w:rsidP="002610BA">
      <w:pPr>
        <w:tabs>
          <w:tab w:val="left" w:pos="2127"/>
          <w:tab w:val="left" w:pos="4111"/>
        </w:tabs>
        <w:rPr>
          <w:rStyle w:val="Fett"/>
        </w:rPr>
      </w:pPr>
      <m:oMath>
        <m:sSub>
          <m:sSubPr>
            <m:ctrlPr>
              <w:rPr>
                <w:rStyle w:val="Fett"/>
                <w:rFonts w:ascii="Cambria Math" w:hAnsi="Cambria Math"/>
                <w:b w:val="0"/>
                <w:bCs w:val="0"/>
                <w:i/>
              </w:rPr>
            </m:ctrlPr>
          </m:sSubPr>
          <m:e>
            <m:r>
              <w:rPr>
                <w:rStyle w:val="Fett"/>
                <w:rFonts w:ascii="Cambria Math" w:hAnsi="Cambria Math"/>
              </w:rPr>
              <m:t>n</m:t>
            </m:r>
          </m:e>
          <m:sub>
            <m:r>
              <w:rPr>
                <w:rStyle w:val="Fett"/>
                <w:rFonts w:ascii="Cambria Math" w:hAnsi="Cambria Math"/>
              </w:rPr>
              <m:t>max</m:t>
            </m:r>
          </m:sub>
        </m:sSub>
      </m:oMath>
      <w:r w:rsidR="002610BA">
        <w:rPr>
          <w:rStyle w:val="Fett"/>
          <w:b w:val="0"/>
        </w:rPr>
        <w:tab/>
      </w:r>
      <m:oMath>
        <m:sSup>
          <m:sSupPr>
            <m:ctrlPr>
              <w:rPr>
                <w:rStyle w:val="Fett"/>
                <w:rFonts w:ascii="Cambria Math" w:hAnsi="Cambria Math"/>
                <w:b w:val="0"/>
                <w:bCs w:val="0"/>
                <w:i/>
              </w:rPr>
            </m:ctrlPr>
          </m:sSupPr>
          <m:e>
            <m:r>
              <w:rPr>
                <w:rStyle w:val="Fett"/>
                <w:rFonts w:ascii="Cambria Math" w:hAnsi="Cambria Math"/>
              </w:rPr>
              <m:t>min</m:t>
            </m:r>
          </m:e>
          <m:sup>
            <m:r>
              <w:rPr>
                <w:rStyle w:val="Fett"/>
                <w:rFonts w:ascii="Cambria Math" w:hAnsi="Cambria Math"/>
              </w:rPr>
              <m:t>-1</m:t>
            </m:r>
          </m:sup>
        </m:sSup>
      </m:oMath>
      <w:r w:rsidR="002610BA">
        <w:rPr>
          <w:rStyle w:val="Fett"/>
          <w:b w:val="0"/>
        </w:rPr>
        <w:tab/>
        <w:t>maximale Drehzahl (Prozess)</w:t>
      </w:r>
    </w:p>
    <w:p w14:paraId="5952E880" w14:textId="5ADBEDA3" w:rsidR="002610BA" w:rsidRPr="008978A7" w:rsidRDefault="00F54237" w:rsidP="002610BA">
      <w:pPr>
        <w:tabs>
          <w:tab w:val="left" w:pos="2127"/>
          <w:tab w:val="left" w:pos="4111"/>
        </w:tabs>
        <w:rPr>
          <w:rStyle w:val="Fett"/>
        </w:rPr>
      </w:pPr>
      <m:oMath>
        <m:sSub>
          <m:sSubPr>
            <m:ctrlPr>
              <w:rPr>
                <w:rStyle w:val="Fett"/>
                <w:rFonts w:ascii="Cambria Math" w:hAnsi="Cambria Math"/>
                <w:b w:val="0"/>
                <w:bCs w:val="0"/>
                <w:i/>
              </w:rPr>
            </m:ctrlPr>
          </m:sSubPr>
          <m:e>
            <m:r>
              <w:rPr>
                <w:rStyle w:val="Fett"/>
                <w:rFonts w:ascii="Cambria Math" w:hAnsi="Cambria Math"/>
              </w:rPr>
              <m:t>f</m:t>
            </m:r>
          </m:e>
          <m:sub>
            <m:r>
              <w:rPr>
                <w:rStyle w:val="Fett"/>
                <w:rFonts w:ascii="Cambria Math" w:hAnsi="Cambria Math"/>
              </w:rPr>
              <m:t>max</m:t>
            </m:r>
          </m:sub>
        </m:sSub>
      </m:oMath>
      <w:r w:rsidR="002610BA">
        <w:rPr>
          <w:rStyle w:val="Fett"/>
          <w:b w:val="0"/>
        </w:rPr>
        <w:tab/>
      </w:r>
      <m:oMath>
        <m:r>
          <w:rPr>
            <w:rStyle w:val="Fett"/>
            <w:rFonts w:ascii="Cambria Math" w:hAnsi="Cambria Math"/>
          </w:rPr>
          <m:t>Hz</m:t>
        </m:r>
      </m:oMath>
      <w:r w:rsidR="002610BA">
        <w:rPr>
          <w:rStyle w:val="Fett"/>
          <w:b w:val="0"/>
        </w:rPr>
        <w:tab/>
        <w:t>maximale Drehfrequenz (Prozess)</w:t>
      </w:r>
    </w:p>
    <w:p w14:paraId="52E8C5E6" w14:textId="3401312B" w:rsidR="002610BA" w:rsidRPr="002610BA" w:rsidRDefault="00F54237" w:rsidP="002610BA">
      <w:pPr>
        <w:tabs>
          <w:tab w:val="left" w:pos="2127"/>
          <w:tab w:val="left" w:pos="4111"/>
        </w:tabs>
        <w:rPr>
          <w:rStyle w:val="Fett"/>
        </w:rPr>
      </w:pPr>
      <m:oMath>
        <m:sSub>
          <m:sSubPr>
            <m:ctrlPr>
              <w:rPr>
                <w:rStyle w:val="Fett"/>
                <w:rFonts w:ascii="Cambria Math" w:hAnsi="Cambria Math"/>
                <w:b w:val="0"/>
                <w:bCs w:val="0"/>
                <w:i/>
              </w:rPr>
            </m:ctrlPr>
          </m:sSubPr>
          <m:e>
            <m:r>
              <w:rPr>
                <w:rStyle w:val="Fett"/>
                <w:rFonts w:ascii="Cambria Math" w:hAnsi="Cambria Math"/>
              </w:rPr>
              <m:t>f</m:t>
            </m:r>
          </m:e>
          <m:sub>
            <m:sSub>
              <m:sSubPr>
                <m:ctrlPr>
                  <w:rPr>
                    <w:rStyle w:val="Fett"/>
                    <w:rFonts w:ascii="Cambria Math" w:hAnsi="Cambria Math"/>
                    <w:b w:val="0"/>
                    <w:bCs w:val="0"/>
                    <w:i/>
                  </w:rPr>
                </m:ctrlPr>
              </m:sSubPr>
              <m:e>
                <m:r>
                  <w:rPr>
                    <w:rStyle w:val="Fett"/>
                    <w:rFonts w:ascii="Cambria Math" w:hAnsi="Cambria Math"/>
                  </w:rPr>
                  <m:t>Abtast</m:t>
                </m:r>
              </m:e>
              <m:sub>
                <m:r>
                  <w:rPr>
                    <w:rStyle w:val="Fett"/>
                    <w:rFonts w:ascii="Cambria Math" w:hAnsi="Cambria Math"/>
                  </w:rPr>
                  <m:t>min</m:t>
                </m:r>
              </m:sub>
            </m:sSub>
          </m:sub>
        </m:sSub>
      </m:oMath>
      <w:r w:rsidR="002610BA" w:rsidRPr="002610BA">
        <w:rPr>
          <w:rStyle w:val="Fett"/>
          <w:b w:val="0"/>
        </w:rPr>
        <w:tab/>
      </w:r>
      <m:oMath>
        <m:r>
          <w:rPr>
            <w:rStyle w:val="Fett"/>
            <w:rFonts w:ascii="Cambria Math" w:hAnsi="Cambria Math"/>
          </w:rPr>
          <m:t>Hz</m:t>
        </m:r>
      </m:oMath>
      <w:r w:rsidR="002610BA" w:rsidRPr="002610BA">
        <w:rPr>
          <w:rStyle w:val="Fett"/>
          <w:b w:val="0"/>
        </w:rPr>
        <w:tab/>
        <w:t>minimale Abtastfrequenz</w:t>
      </w:r>
    </w:p>
    <w:p w14:paraId="04D2119A" w14:textId="48602490" w:rsidR="002610BA" w:rsidRDefault="00F54237" w:rsidP="002610BA">
      <w:pPr>
        <w:tabs>
          <w:tab w:val="left" w:pos="2127"/>
          <w:tab w:val="left" w:pos="4111"/>
        </w:tabs>
        <w:rPr>
          <w:rStyle w:val="Fett"/>
          <w:b w:val="0"/>
        </w:rPr>
      </w:pPr>
      <m:oMath>
        <m:sSub>
          <m:sSubPr>
            <m:ctrlPr>
              <w:rPr>
                <w:rStyle w:val="Fett"/>
                <w:rFonts w:ascii="Cambria Math" w:hAnsi="Cambria Math"/>
                <w:b w:val="0"/>
                <w:bCs w:val="0"/>
                <w:i/>
              </w:rPr>
            </m:ctrlPr>
          </m:sSubPr>
          <m:e>
            <m:r>
              <w:rPr>
                <w:rStyle w:val="Fett"/>
                <w:rFonts w:ascii="Cambria Math" w:hAnsi="Cambria Math"/>
              </w:rPr>
              <m:t>f</m:t>
            </m:r>
          </m:e>
          <m:sub>
            <m:r>
              <w:rPr>
                <w:rStyle w:val="Fett"/>
                <w:rFonts w:ascii="Cambria Math" w:hAnsi="Cambria Math"/>
              </w:rPr>
              <m:t>Abtast</m:t>
            </m:r>
          </m:sub>
        </m:sSub>
      </m:oMath>
      <w:r w:rsidR="002610BA" w:rsidRPr="002610BA">
        <w:rPr>
          <w:rStyle w:val="Fett"/>
          <w:b w:val="0"/>
        </w:rPr>
        <w:tab/>
      </w:r>
      <m:oMath>
        <m:r>
          <w:rPr>
            <w:rStyle w:val="Fett"/>
            <w:rFonts w:ascii="Cambria Math" w:hAnsi="Cambria Math"/>
          </w:rPr>
          <m:t>Hz</m:t>
        </m:r>
      </m:oMath>
      <w:r w:rsidR="002610BA" w:rsidRPr="002610BA">
        <w:rPr>
          <w:rStyle w:val="Fett"/>
          <w:b w:val="0"/>
        </w:rPr>
        <w:tab/>
      </w:r>
      <w:r w:rsidR="002610BA">
        <w:rPr>
          <w:rStyle w:val="Fett"/>
          <w:b w:val="0"/>
        </w:rPr>
        <w:t xml:space="preserve">gewählte </w:t>
      </w:r>
      <w:r w:rsidR="002610BA" w:rsidRPr="002610BA">
        <w:rPr>
          <w:rStyle w:val="Fett"/>
          <w:b w:val="0"/>
        </w:rPr>
        <w:t>Abtastfrequenz</w:t>
      </w:r>
    </w:p>
    <w:p w14:paraId="2B6794E3" w14:textId="14E424D6" w:rsidR="002610BA" w:rsidRDefault="002610BA" w:rsidP="002610BA">
      <w:pPr>
        <w:tabs>
          <w:tab w:val="left" w:pos="2127"/>
          <w:tab w:val="left" w:pos="4111"/>
        </w:tabs>
        <w:rPr>
          <w:rStyle w:val="Fett"/>
        </w:rPr>
      </w:pPr>
    </w:p>
    <w:p w14:paraId="0F65F3E5" w14:textId="7425C1E0" w:rsidR="002F65E0" w:rsidRDefault="002F65E0" w:rsidP="002610BA">
      <w:pPr>
        <w:tabs>
          <w:tab w:val="left" w:pos="2127"/>
          <w:tab w:val="left" w:pos="4111"/>
        </w:tabs>
        <w:rPr>
          <w:rStyle w:val="Fett"/>
        </w:rPr>
      </w:pPr>
    </w:p>
    <w:p w14:paraId="678BACC7" w14:textId="016A823C" w:rsidR="002F65E0" w:rsidRPr="002F65E0" w:rsidRDefault="002F65E0" w:rsidP="002F65E0">
      <w:pPr>
        <w:pStyle w:val="Inhaltsverzeichnisberschrift"/>
        <w:pageBreakBefore w:val="0"/>
        <w:rPr>
          <w:rStyle w:val="Fett"/>
          <w:b/>
          <w:bCs/>
        </w:rPr>
      </w:pPr>
      <w:r>
        <w:t>Formelverzeichnis</w:t>
      </w:r>
    </w:p>
    <w:p w14:paraId="340352DD" w14:textId="5A543A45" w:rsidR="002F65E0" w:rsidRDefault="002F65E0">
      <w:pPr>
        <w:pStyle w:val="Abbildungsverzeichnis"/>
        <w:tabs>
          <w:tab w:val="right" w:leader="dot" w:pos="7928"/>
        </w:tabs>
        <w:rPr>
          <w:rFonts w:asciiTheme="minorHAnsi" w:eastAsiaTheme="minorEastAsia" w:hAnsiTheme="minorHAnsi" w:cstheme="minorBidi"/>
          <w:noProof/>
          <w:sz w:val="22"/>
          <w:szCs w:val="22"/>
          <w:lang w:val="en-GB" w:eastAsia="en-GB"/>
        </w:rPr>
      </w:pPr>
      <w:r>
        <w:rPr>
          <w:rStyle w:val="Fett"/>
        </w:rPr>
        <w:fldChar w:fldCharType="begin"/>
      </w:r>
      <w:r>
        <w:rPr>
          <w:rStyle w:val="Fett"/>
        </w:rPr>
        <w:instrText xml:space="preserve"> TOC \h \z \c "Formel" </w:instrText>
      </w:r>
      <w:r>
        <w:rPr>
          <w:rStyle w:val="Fett"/>
        </w:rPr>
        <w:fldChar w:fldCharType="separate"/>
      </w:r>
      <w:hyperlink w:anchor="_Toc96077458" w:history="1">
        <w:r w:rsidRPr="00E407CC">
          <w:rPr>
            <w:rStyle w:val="Hyperlink"/>
            <w:rFonts w:eastAsiaTheme="majorEastAsia"/>
            <w:noProof/>
          </w:rPr>
          <w:t>Formel 3</w:t>
        </w:r>
        <w:r w:rsidRPr="00E407CC">
          <w:rPr>
            <w:rStyle w:val="Hyperlink"/>
            <w:rFonts w:eastAsiaTheme="majorEastAsia"/>
            <w:noProof/>
          </w:rPr>
          <w:noBreakHyphen/>
          <w:t>1: Berechnung der maximalen Drehfrequenz der Waschmaschine</w:t>
        </w:r>
        <w:r>
          <w:rPr>
            <w:noProof/>
            <w:webHidden/>
          </w:rPr>
          <w:tab/>
        </w:r>
        <w:r>
          <w:rPr>
            <w:noProof/>
            <w:webHidden/>
          </w:rPr>
          <w:fldChar w:fldCharType="begin"/>
        </w:r>
        <w:r>
          <w:rPr>
            <w:noProof/>
            <w:webHidden/>
          </w:rPr>
          <w:instrText xml:space="preserve"> PAGEREF _Toc96077458 \h </w:instrText>
        </w:r>
        <w:r>
          <w:rPr>
            <w:noProof/>
            <w:webHidden/>
          </w:rPr>
        </w:r>
        <w:r>
          <w:rPr>
            <w:noProof/>
            <w:webHidden/>
          </w:rPr>
          <w:fldChar w:fldCharType="separate"/>
        </w:r>
        <w:r>
          <w:rPr>
            <w:noProof/>
            <w:webHidden/>
          </w:rPr>
          <w:t>2</w:t>
        </w:r>
        <w:r>
          <w:rPr>
            <w:noProof/>
            <w:webHidden/>
          </w:rPr>
          <w:fldChar w:fldCharType="end"/>
        </w:r>
      </w:hyperlink>
    </w:p>
    <w:p w14:paraId="7E8EBDB3" w14:textId="2092378A" w:rsidR="002F65E0" w:rsidRDefault="00F54237">
      <w:pPr>
        <w:pStyle w:val="Abbildungsverzeichnis"/>
        <w:tabs>
          <w:tab w:val="right" w:leader="dot" w:pos="7928"/>
        </w:tabs>
        <w:rPr>
          <w:rFonts w:asciiTheme="minorHAnsi" w:eastAsiaTheme="minorEastAsia" w:hAnsiTheme="minorHAnsi" w:cstheme="minorBidi"/>
          <w:noProof/>
          <w:sz w:val="22"/>
          <w:szCs w:val="22"/>
          <w:lang w:val="en-GB" w:eastAsia="en-GB"/>
        </w:rPr>
      </w:pPr>
      <w:hyperlink w:anchor="_Toc96077459" w:history="1">
        <w:r w:rsidR="002F65E0" w:rsidRPr="00E407CC">
          <w:rPr>
            <w:rStyle w:val="Hyperlink"/>
            <w:rFonts w:eastAsiaTheme="majorEastAsia"/>
            <w:noProof/>
          </w:rPr>
          <w:t>Formel 3</w:t>
        </w:r>
        <w:r w:rsidR="002F65E0" w:rsidRPr="00E407CC">
          <w:rPr>
            <w:rStyle w:val="Hyperlink"/>
            <w:rFonts w:eastAsiaTheme="majorEastAsia"/>
            <w:noProof/>
          </w:rPr>
          <w:noBreakHyphen/>
          <w:t>2: Berechnung der minimalen Abtastfrequenz</w:t>
        </w:r>
        <w:r w:rsidR="002F65E0">
          <w:rPr>
            <w:noProof/>
            <w:webHidden/>
          </w:rPr>
          <w:tab/>
        </w:r>
        <w:r w:rsidR="002F65E0">
          <w:rPr>
            <w:noProof/>
            <w:webHidden/>
          </w:rPr>
          <w:fldChar w:fldCharType="begin"/>
        </w:r>
        <w:r w:rsidR="002F65E0">
          <w:rPr>
            <w:noProof/>
            <w:webHidden/>
          </w:rPr>
          <w:instrText xml:space="preserve"> PAGEREF _Toc96077459 \h </w:instrText>
        </w:r>
        <w:r w:rsidR="002F65E0">
          <w:rPr>
            <w:noProof/>
            <w:webHidden/>
          </w:rPr>
        </w:r>
        <w:r w:rsidR="002F65E0">
          <w:rPr>
            <w:noProof/>
            <w:webHidden/>
          </w:rPr>
          <w:fldChar w:fldCharType="separate"/>
        </w:r>
        <w:r w:rsidR="002F65E0">
          <w:rPr>
            <w:noProof/>
            <w:webHidden/>
          </w:rPr>
          <w:t>3</w:t>
        </w:r>
        <w:r w:rsidR="002F65E0">
          <w:rPr>
            <w:noProof/>
            <w:webHidden/>
          </w:rPr>
          <w:fldChar w:fldCharType="end"/>
        </w:r>
      </w:hyperlink>
    </w:p>
    <w:p w14:paraId="45107EED" w14:textId="47A3DBF9" w:rsidR="002F65E0" w:rsidRDefault="00F54237">
      <w:pPr>
        <w:pStyle w:val="Abbildungsverzeichnis"/>
        <w:tabs>
          <w:tab w:val="right" w:leader="dot" w:pos="7928"/>
        </w:tabs>
        <w:rPr>
          <w:rFonts w:asciiTheme="minorHAnsi" w:eastAsiaTheme="minorEastAsia" w:hAnsiTheme="minorHAnsi" w:cstheme="minorBidi"/>
          <w:noProof/>
          <w:sz w:val="22"/>
          <w:szCs w:val="22"/>
          <w:lang w:val="en-GB" w:eastAsia="en-GB"/>
        </w:rPr>
      </w:pPr>
      <w:hyperlink w:anchor="_Toc96077460" w:history="1">
        <w:r w:rsidR="002F65E0" w:rsidRPr="00E407CC">
          <w:rPr>
            <w:rStyle w:val="Hyperlink"/>
            <w:rFonts w:eastAsiaTheme="majorEastAsia"/>
            <w:noProof/>
          </w:rPr>
          <w:t>Formel 3</w:t>
        </w:r>
        <w:r w:rsidR="002F65E0" w:rsidRPr="00E407CC">
          <w:rPr>
            <w:rStyle w:val="Hyperlink"/>
            <w:rFonts w:eastAsiaTheme="majorEastAsia"/>
            <w:noProof/>
          </w:rPr>
          <w:noBreakHyphen/>
          <w:t>3: Berechnung des Verhältnisses der Abtastfrequenz zur Eingangsfrequenz</w:t>
        </w:r>
        <w:r w:rsidR="002F65E0">
          <w:rPr>
            <w:noProof/>
            <w:webHidden/>
          </w:rPr>
          <w:tab/>
        </w:r>
        <w:r w:rsidR="002F65E0">
          <w:rPr>
            <w:noProof/>
            <w:webHidden/>
          </w:rPr>
          <w:fldChar w:fldCharType="begin"/>
        </w:r>
        <w:r w:rsidR="002F65E0">
          <w:rPr>
            <w:noProof/>
            <w:webHidden/>
          </w:rPr>
          <w:instrText xml:space="preserve"> PAGEREF _Toc96077460 \h </w:instrText>
        </w:r>
        <w:r w:rsidR="002F65E0">
          <w:rPr>
            <w:noProof/>
            <w:webHidden/>
          </w:rPr>
        </w:r>
        <w:r w:rsidR="002F65E0">
          <w:rPr>
            <w:noProof/>
            <w:webHidden/>
          </w:rPr>
          <w:fldChar w:fldCharType="separate"/>
        </w:r>
        <w:r w:rsidR="002F65E0">
          <w:rPr>
            <w:noProof/>
            <w:webHidden/>
          </w:rPr>
          <w:t>3</w:t>
        </w:r>
        <w:r w:rsidR="002F65E0">
          <w:rPr>
            <w:noProof/>
            <w:webHidden/>
          </w:rPr>
          <w:fldChar w:fldCharType="end"/>
        </w:r>
      </w:hyperlink>
    </w:p>
    <w:p w14:paraId="00A7B946" w14:textId="24E23087" w:rsidR="002F65E0" w:rsidRPr="002610BA" w:rsidRDefault="002F65E0" w:rsidP="002610BA">
      <w:pPr>
        <w:tabs>
          <w:tab w:val="left" w:pos="2127"/>
          <w:tab w:val="left" w:pos="4111"/>
        </w:tabs>
        <w:rPr>
          <w:rStyle w:val="Fett"/>
        </w:rPr>
      </w:pPr>
      <w:r>
        <w:rPr>
          <w:rStyle w:val="Fett"/>
        </w:rPr>
        <w:fldChar w:fldCharType="end"/>
      </w:r>
    </w:p>
    <w:p w14:paraId="7D98101B" w14:textId="77777777" w:rsidR="009F240F" w:rsidRDefault="009F240F" w:rsidP="009F240F">
      <w:pPr>
        <w:rPr>
          <w:rFonts w:eastAsiaTheme="minorHAnsi" w:cstheme="minorBidi"/>
          <w:szCs w:val="22"/>
          <w:lang w:eastAsia="en-US"/>
        </w:rPr>
      </w:pPr>
    </w:p>
    <w:p w14:paraId="1C659B35" w14:textId="5B0C9D4E" w:rsidR="009F240F" w:rsidRPr="009F240F" w:rsidRDefault="009F240F" w:rsidP="009F240F">
      <w:pPr>
        <w:rPr>
          <w:lang w:eastAsia="en-US"/>
        </w:rPr>
        <w:sectPr w:rsidR="009F240F" w:rsidRPr="009F240F" w:rsidSect="006E0608">
          <w:headerReference w:type="default" r:id="rId16"/>
          <w:type w:val="continuous"/>
          <w:pgSz w:w="11907" w:h="16839" w:code="9"/>
          <w:pgMar w:top="1134" w:right="1134" w:bottom="1134" w:left="2835" w:header="720" w:footer="720" w:gutter="0"/>
          <w:pgNumType w:fmt="upperRoman" w:start="1"/>
          <w:cols w:space="720"/>
          <w:docGrid w:linePitch="299"/>
        </w:sectPr>
      </w:pPr>
    </w:p>
    <w:p w14:paraId="4D9C5A0A" w14:textId="226DF731" w:rsidR="002A2FCB" w:rsidRDefault="00AC497B" w:rsidP="00700C59">
      <w:pPr>
        <w:pStyle w:val="berschrift1"/>
      </w:pPr>
      <w:bookmarkStart w:id="0" w:name="_Toc96079420"/>
      <w:r>
        <w:lastRenderedPageBreak/>
        <w:t>Projektaufgabe</w:t>
      </w:r>
      <w:bookmarkEnd w:id="0"/>
    </w:p>
    <w:p w14:paraId="34B37D0B" w14:textId="417C6EFB" w:rsidR="00670BDE" w:rsidRDefault="008523B9" w:rsidP="00EB590E">
      <w:pPr>
        <w:pStyle w:val="Flietext"/>
        <w:rPr>
          <w:lang w:eastAsia="de-DE"/>
        </w:rPr>
      </w:pPr>
      <w:r>
        <w:rPr>
          <w:lang w:eastAsia="de-DE"/>
        </w:rPr>
        <w:t>Im Rahmen des Projektes sollen verschiedene Betriebszustände einer Waschmaschine mithilfe eines maschinellen Lern-Algorithmus festgestellt und anschließend mithilfe eine</w:t>
      </w:r>
      <w:r w:rsidR="00670BDE">
        <w:rPr>
          <w:lang w:eastAsia="de-DE"/>
        </w:rPr>
        <w:t>s</w:t>
      </w:r>
      <w:r>
        <w:rPr>
          <w:lang w:eastAsia="de-DE"/>
        </w:rPr>
        <w:t xml:space="preserve"> </w:t>
      </w:r>
      <w:proofErr w:type="spellStart"/>
      <w:r>
        <w:rPr>
          <w:lang w:eastAsia="de-DE"/>
        </w:rPr>
        <w:t>Graphic</w:t>
      </w:r>
      <w:r w:rsidR="00AC5266">
        <w:rPr>
          <w:lang w:eastAsia="de-DE"/>
        </w:rPr>
        <w:t>al</w:t>
      </w:r>
      <w:proofErr w:type="spellEnd"/>
      <w:r>
        <w:rPr>
          <w:lang w:eastAsia="de-DE"/>
        </w:rPr>
        <w:t xml:space="preserve">-User-Interface visualisiert werden. </w:t>
      </w:r>
      <w:r w:rsidR="00824680">
        <w:rPr>
          <w:lang w:eastAsia="de-DE"/>
        </w:rPr>
        <w:t xml:space="preserve">Für die Diagnose des aktuellen Betriebszustandes </w:t>
      </w:r>
      <w:r w:rsidR="00670BDE">
        <w:rPr>
          <w:lang w:eastAsia="de-DE"/>
        </w:rPr>
        <w:t xml:space="preserve">müssen die fachlichen Aspekte, wie beispielsweise die Bestimmung der benötigten Abtastfrequenz, Komprimierungsaspekte und verschiedene Kommunikationsformen genutzt werden. </w:t>
      </w:r>
    </w:p>
    <w:p w14:paraId="21166F07" w14:textId="7F830368" w:rsidR="00670BDE" w:rsidRDefault="00670BDE" w:rsidP="00EB590E">
      <w:pPr>
        <w:pStyle w:val="Flietext"/>
        <w:rPr>
          <w:lang w:eastAsia="de-DE"/>
        </w:rPr>
      </w:pPr>
      <w:r>
        <w:rPr>
          <w:lang w:eastAsia="de-DE"/>
        </w:rPr>
        <w:t xml:space="preserve">Die Beschleunigungsdaten sollen mithilfe eines Mikrocontrollers mit einem MPU6050 erfasst werden. Diese sollen einerseits in einer cloudbasierten Datenbank gespeichert werden, um Zugriffe außerhalb des internen Netzwerkes zu ermöglichen, und andererseits dem </w:t>
      </w:r>
      <w:proofErr w:type="spellStart"/>
      <w:r>
        <w:rPr>
          <w:lang w:eastAsia="de-DE"/>
        </w:rPr>
        <w:t>Graphic</w:t>
      </w:r>
      <w:r w:rsidR="00AC5266">
        <w:rPr>
          <w:lang w:eastAsia="de-DE"/>
        </w:rPr>
        <w:t>al</w:t>
      </w:r>
      <w:proofErr w:type="spellEnd"/>
      <w:r>
        <w:rPr>
          <w:lang w:eastAsia="de-DE"/>
        </w:rPr>
        <w:t xml:space="preserve">-User-Interface übergeben werden, um sie zu visualisieren. Im Rahmen der Visualisierung sollen die Daten mithilfe der Fast-Fourier-Transformation in ihr Frequenzspektrum umgerechnet werden. Hierdurch wird die Phasenverschiebung, die bei den Beschleunigungsdaten zu Schwierigkeiten bei der Anwendung des maschinellen Lernens führen könnte, eliminiert. Das Frequenzspektrum kann anschließend genutzt werden, um den aktuellen Programmstatus mithilfe eines maschinellen Lern-Algorithmus zu erkennen. In dem </w:t>
      </w:r>
      <w:proofErr w:type="spellStart"/>
      <w:r>
        <w:rPr>
          <w:lang w:eastAsia="de-DE"/>
        </w:rPr>
        <w:t>Graphic</w:t>
      </w:r>
      <w:proofErr w:type="spellEnd"/>
      <w:r>
        <w:rPr>
          <w:lang w:eastAsia="de-DE"/>
        </w:rPr>
        <w:t>-User-Interface soll das Ergebnis des Algorithmus klar visualisiert werden.</w:t>
      </w:r>
    </w:p>
    <w:p w14:paraId="5A2232BE" w14:textId="420E88F1" w:rsidR="00670BDE" w:rsidRDefault="00670BDE" w:rsidP="00EB590E">
      <w:pPr>
        <w:pStyle w:val="Flietext"/>
        <w:rPr>
          <w:lang w:eastAsia="de-DE"/>
        </w:rPr>
      </w:pPr>
      <w:r>
        <w:rPr>
          <w:lang w:eastAsia="de-DE"/>
        </w:rPr>
        <w:t xml:space="preserve">Ziel ist es, dass die Studierenden sich mit </w:t>
      </w:r>
      <w:r w:rsidR="00C1181C">
        <w:rPr>
          <w:lang w:eastAsia="de-DE"/>
        </w:rPr>
        <w:t>den grundlegenden Aspekten der Prozessüberwachung und -diagnose befassen und in der Lage sind, einen Prozess von der Aufnahme der Daten bis zur Visualisierung der Untersuchungsergebnisse vollständig automatisiert zu analysieren und zu verstehen.</w:t>
      </w:r>
    </w:p>
    <w:p w14:paraId="42A85D11" w14:textId="50073502" w:rsidR="00532F24" w:rsidRPr="00532F24" w:rsidRDefault="00532F24" w:rsidP="00532F24"/>
    <w:p w14:paraId="3F8973C7" w14:textId="172B8245" w:rsidR="00532F24" w:rsidRPr="00532F24" w:rsidRDefault="00532F24" w:rsidP="00532F24"/>
    <w:p w14:paraId="7B3156E5" w14:textId="2EDF9A7C" w:rsidR="00532F24" w:rsidRPr="00532F24" w:rsidRDefault="00532F24" w:rsidP="00532F24"/>
    <w:p w14:paraId="5336544C" w14:textId="664CCBDD" w:rsidR="00532F24" w:rsidRPr="00532F24" w:rsidRDefault="00532F24" w:rsidP="00532F24"/>
    <w:p w14:paraId="2B35B879" w14:textId="77777777" w:rsidR="00532F24" w:rsidRPr="00532F24" w:rsidRDefault="00532F24" w:rsidP="00532F24">
      <w:pPr>
        <w:jc w:val="center"/>
      </w:pPr>
    </w:p>
    <w:p w14:paraId="5FCD9E96" w14:textId="43BFEF30" w:rsidR="00700C59" w:rsidRDefault="00AC497B" w:rsidP="00255499">
      <w:pPr>
        <w:pStyle w:val="berschrift1"/>
        <w:pageBreakBefore w:val="0"/>
      </w:pPr>
      <w:bookmarkStart w:id="1" w:name="_Toc96079421"/>
      <w:r>
        <w:lastRenderedPageBreak/>
        <w:t>Prozessbeschreibung</w:t>
      </w:r>
      <w:bookmarkEnd w:id="1"/>
    </w:p>
    <w:p w14:paraId="4A0CBA06" w14:textId="736B3FBE" w:rsidR="00AD4123" w:rsidRDefault="00540320" w:rsidP="00540320">
      <w:pPr>
        <w:pStyle w:val="Flietext"/>
        <w:rPr>
          <w:lang w:eastAsia="de-DE"/>
        </w:rPr>
      </w:pPr>
      <w:r>
        <w:rPr>
          <w:noProof/>
        </w:rPr>
        <w:drawing>
          <wp:anchor distT="0" distB="0" distL="114300" distR="114300" simplePos="0" relativeHeight="251659264" behindDoc="0" locked="0" layoutInCell="1" allowOverlap="1" wp14:anchorId="78C0AFFE" wp14:editId="1E3C8B6D">
            <wp:simplePos x="0" y="0"/>
            <wp:positionH relativeFrom="margin">
              <wp:align>center</wp:align>
            </wp:positionH>
            <wp:positionV relativeFrom="paragraph">
              <wp:posOffset>1071880</wp:posOffset>
            </wp:positionV>
            <wp:extent cx="3895200" cy="3996000"/>
            <wp:effectExtent l="0" t="0" r="0" b="508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082" t="25170" r="2494" b="2948"/>
                    <a:stretch/>
                  </pic:blipFill>
                  <pic:spPr bwMode="auto">
                    <a:xfrm>
                      <a:off x="0" y="0"/>
                      <a:ext cx="3895200" cy="3996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1181C">
        <w:rPr>
          <w:lang w:eastAsia="de-DE"/>
        </w:rPr>
        <w:t xml:space="preserve">Das Projekt wird an einer </w:t>
      </w:r>
      <w:r w:rsidR="00246942">
        <w:rPr>
          <w:lang w:eastAsia="de-DE"/>
        </w:rPr>
        <w:t>Siemens</w:t>
      </w:r>
      <w:r w:rsidR="00C1181C">
        <w:rPr>
          <w:lang w:eastAsia="de-DE"/>
        </w:rPr>
        <w:t xml:space="preserve">-Waschmaschine des Modells </w:t>
      </w:r>
      <w:r w:rsidR="00AD4123">
        <w:rPr>
          <w:lang w:eastAsia="de-DE"/>
        </w:rPr>
        <w:t>IQ500</w:t>
      </w:r>
      <w:r w:rsidR="00C1181C">
        <w:rPr>
          <w:lang w:eastAsia="de-DE"/>
        </w:rPr>
        <w:t xml:space="preserve"> durchgeführt</w:t>
      </w:r>
      <w:r w:rsidR="002B2EC4">
        <w:rPr>
          <w:lang w:eastAsia="de-DE"/>
        </w:rPr>
        <w:t xml:space="preserve"> (siehe </w:t>
      </w:r>
      <w:r w:rsidR="00AD4123">
        <w:rPr>
          <w:lang w:eastAsia="de-DE"/>
        </w:rPr>
        <w:fldChar w:fldCharType="begin"/>
      </w:r>
      <w:r w:rsidR="00AD4123">
        <w:rPr>
          <w:lang w:eastAsia="de-DE"/>
        </w:rPr>
        <w:instrText xml:space="preserve"> REF _Ref96079377 \h </w:instrText>
      </w:r>
      <w:r w:rsidR="00AD4123">
        <w:rPr>
          <w:lang w:eastAsia="de-DE"/>
        </w:rPr>
      </w:r>
      <w:r w:rsidR="00AD4123">
        <w:rPr>
          <w:lang w:eastAsia="de-DE"/>
        </w:rPr>
        <w:fldChar w:fldCharType="separate"/>
      </w:r>
      <w:r w:rsidR="00AD4123">
        <w:t xml:space="preserve">Abbildung </w:t>
      </w:r>
      <w:r w:rsidR="00AD4123">
        <w:rPr>
          <w:noProof/>
        </w:rPr>
        <w:t>2</w:t>
      </w:r>
      <w:r w:rsidR="00AD4123">
        <w:noBreakHyphen/>
      </w:r>
      <w:r w:rsidR="00AD4123">
        <w:rPr>
          <w:noProof/>
        </w:rPr>
        <w:t>1</w:t>
      </w:r>
      <w:r w:rsidR="00AD4123">
        <w:rPr>
          <w:lang w:eastAsia="de-DE"/>
        </w:rPr>
        <w:fldChar w:fldCharType="end"/>
      </w:r>
      <w:r w:rsidR="002B2EC4">
        <w:rPr>
          <w:lang w:eastAsia="de-DE"/>
        </w:rPr>
        <w:t>)</w:t>
      </w:r>
      <w:r w:rsidR="00C1181C">
        <w:rPr>
          <w:lang w:eastAsia="de-DE"/>
        </w:rPr>
        <w:t>. Diese steht auf Gummimatten, die sie von dem Fliesenboden trennen und einen Teil der beim Waschen entstehenden Schwingungen dämpfen, da sie nicht vollends starr sind.</w:t>
      </w:r>
    </w:p>
    <w:p w14:paraId="539754FE" w14:textId="345FC181" w:rsidR="00AD4123" w:rsidRDefault="00AD4123" w:rsidP="00AD4123">
      <w:pPr>
        <w:pStyle w:val="Beschriftung"/>
        <w:jc w:val="both"/>
      </w:pPr>
      <w:bookmarkStart w:id="2" w:name="_Ref96079377"/>
      <w:bookmarkStart w:id="3" w:name="_Toc96079413"/>
      <w:r>
        <w:t xml:space="preserve">Abbildung </w:t>
      </w:r>
      <w:r w:rsidR="00F54237">
        <w:fldChar w:fldCharType="begin"/>
      </w:r>
      <w:r w:rsidR="00F54237">
        <w:instrText xml:space="preserve"> STYLEREF 1 \s </w:instrText>
      </w:r>
      <w:r w:rsidR="00F54237">
        <w:fldChar w:fldCharType="separate"/>
      </w:r>
      <w:r>
        <w:rPr>
          <w:noProof/>
        </w:rPr>
        <w:t>2</w:t>
      </w:r>
      <w:r w:rsidR="00F54237">
        <w:rPr>
          <w:noProof/>
        </w:rPr>
        <w:fldChar w:fldCharType="end"/>
      </w:r>
      <w:r>
        <w:noBreakHyphen/>
      </w:r>
      <w:r w:rsidR="00F54237">
        <w:fldChar w:fldCharType="begin"/>
      </w:r>
      <w:r w:rsidR="00F54237">
        <w:instrText xml:space="preserve"> SEQ Abbildung \* ARABIC \s 1 </w:instrText>
      </w:r>
      <w:r w:rsidR="00F54237">
        <w:fldChar w:fldCharType="separate"/>
      </w:r>
      <w:r>
        <w:rPr>
          <w:noProof/>
        </w:rPr>
        <w:t>1</w:t>
      </w:r>
      <w:r w:rsidR="00F54237">
        <w:rPr>
          <w:noProof/>
        </w:rPr>
        <w:fldChar w:fldCharType="end"/>
      </w:r>
      <w:bookmarkEnd w:id="2"/>
      <w:r>
        <w:t>: Verwendete Waschmaschine</w:t>
      </w:r>
      <w:bookmarkEnd w:id="3"/>
    </w:p>
    <w:p w14:paraId="52BCE72D" w14:textId="30FF777A" w:rsidR="00C1181C" w:rsidRPr="00C1181C" w:rsidRDefault="00C1181C" w:rsidP="00C1181C">
      <w:pPr>
        <w:pStyle w:val="Flietext"/>
        <w:rPr>
          <w:lang w:eastAsia="de-DE"/>
        </w:rPr>
      </w:pPr>
      <w:r>
        <w:rPr>
          <w:lang w:eastAsia="de-DE"/>
        </w:rPr>
        <w:t xml:space="preserve">Bei dem betrachteten Waschprozess handelt es sich um ein Programm mit einer Länge von </w:t>
      </w:r>
      <w:r w:rsidR="00246942" w:rsidRPr="00246942">
        <w:rPr>
          <w:lang w:eastAsia="de-DE"/>
        </w:rPr>
        <w:t>3</w:t>
      </w:r>
      <w:r w:rsidR="002B2EC4" w:rsidRPr="00246942">
        <w:rPr>
          <w:lang w:eastAsia="de-DE"/>
        </w:rPr>
        <w:t xml:space="preserve"> Stunden und </w:t>
      </w:r>
      <w:r w:rsidR="00246942" w:rsidRPr="00246942">
        <w:rPr>
          <w:lang w:eastAsia="de-DE"/>
        </w:rPr>
        <w:t>3</w:t>
      </w:r>
      <w:r w:rsidR="002B2EC4" w:rsidRPr="002B2EC4">
        <w:rPr>
          <w:color w:val="FF0000"/>
          <w:lang w:eastAsia="de-DE"/>
        </w:rPr>
        <w:t xml:space="preserve"> </w:t>
      </w:r>
      <w:r w:rsidR="002B2EC4">
        <w:rPr>
          <w:lang w:eastAsia="de-DE"/>
        </w:rPr>
        <w:t>Minuten</w:t>
      </w:r>
      <w:r>
        <w:rPr>
          <w:lang w:eastAsia="de-DE"/>
        </w:rPr>
        <w:t>. Das Programm beinhaltet eine Vorwäsche, Schleudervorgänge, Einspülen von Wasser und einen langen Waschprozess. Ebenfalls sind zahlreiche Stillstände vorhanden, die einige Sekunden dauern. Daher sollen diese fünf Zustände im maschinellen Lernen erkannt werden. Die maximale Drehzahl der Waschmaschine beträgt 1400 min</w:t>
      </w:r>
      <w:r w:rsidRPr="00C1181C">
        <w:rPr>
          <w:vertAlign w:val="superscript"/>
          <w:lang w:eastAsia="de-DE"/>
        </w:rPr>
        <w:t>-1</w:t>
      </w:r>
      <w:r>
        <w:rPr>
          <w:lang w:eastAsia="de-DE"/>
        </w:rPr>
        <w:t>.</w:t>
      </w:r>
    </w:p>
    <w:p w14:paraId="4BA6F339" w14:textId="1637CE27" w:rsidR="00D17455" w:rsidRDefault="002B2EC4" w:rsidP="00255499">
      <w:pPr>
        <w:pStyle w:val="berschrift1"/>
        <w:pageBreakBefore w:val="0"/>
      </w:pPr>
      <w:bookmarkStart w:id="4" w:name="_Toc96079422"/>
      <w:r>
        <w:t>Theoretische Grundlage der Datenerfassung</w:t>
      </w:r>
      <w:bookmarkEnd w:id="4"/>
    </w:p>
    <w:p w14:paraId="60E99858" w14:textId="7B08FD92" w:rsidR="00532F24" w:rsidRDefault="00C1181C" w:rsidP="0056313E">
      <w:pPr>
        <w:pStyle w:val="Flietext"/>
        <w:rPr>
          <w:lang w:eastAsia="de-DE"/>
        </w:rPr>
      </w:pPr>
      <w:r>
        <w:rPr>
          <w:lang w:eastAsia="de-DE"/>
        </w:rPr>
        <w:t>Wie im vorangegangenen Kapitel erwähnt, beträgt die maximale Drehzahl der Waschmaschine 1400 min</w:t>
      </w:r>
      <w:r w:rsidRPr="00C1181C">
        <w:rPr>
          <w:vertAlign w:val="superscript"/>
          <w:lang w:eastAsia="de-DE"/>
        </w:rPr>
        <w:t>-1</w:t>
      </w:r>
      <w:r>
        <w:rPr>
          <w:lang w:eastAsia="de-DE"/>
        </w:rPr>
        <w:t xml:space="preserve">. </w:t>
      </w:r>
    </w:p>
    <w:p w14:paraId="7EB9A68F" w14:textId="2F6A9D55" w:rsidR="00532F24" w:rsidRDefault="00532F24" w:rsidP="00532F24">
      <w:pPr>
        <w:pStyle w:val="Beschriftung"/>
        <w:keepNext/>
      </w:pPr>
      <w:bookmarkStart w:id="5" w:name="_Ref95997630"/>
      <w:bookmarkStart w:id="6" w:name="_Toc96077458"/>
      <w:r>
        <w:lastRenderedPageBreak/>
        <w:t xml:space="preserve">Formel </w:t>
      </w:r>
      <w:fldSimple w:instr=" STYLEREF 1 \s ">
        <w:r w:rsidR="009035AA">
          <w:rPr>
            <w:noProof/>
          </w:rPr>
          <w:t>3</w:t>
        </w:r>
      </w:fldSimple>
      <w:r w:rsidR="009035AA">
        <w:noBreakHyphen/>
      </w:r>
      <w:fldSimple w:instr=" SEQ Formel \* ARABIC \s 1 ">
        <w:r w:rsidR="009035AA">
          <w:rPr>
            <w:noProof/>
          </w:rPr>
          <w:t>1</w:t>
        </w:r>
      </w:fldSimple>
      <w:bookmarkEnd w:id="5"/>
      <w:r>
        <w:t>: Berechnung der maximalen Drehfrequenz der Waschmaschine</w:t>
      </w:r>
      <w:bookmarkEnd w:id="6"/>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CellMar>
          <w:left w:w="0" w:type="dxa"/>
          <w:right w:w="0" w:type="dxa"/>
        </w:tblCellMar>
        <w:tblLook w:val="0480" w:firstRow="0" w:lastRow="0" w:firstColumn="1" w:lastColumn="0" w:noHBand="0" w:noVBand="1"/>
      </w:tblPr>
      <w:tblGrid>
        <w:gridCol w:w="6804"/>
        <w:gridCol w:w="1134"/>
      </w:tblGrid>
      <w:tr w:rsidR="00532F24" w14:paraId="6BDB58AC" w14:textId="77777777" w:rsidTr="00532F24">
        <w:trPr>
          <w:trHeight w:val="283"/>
        </w:trPr>
        <w:tc>
          <w:tcPr>
            <w:tcW w:w="6804" w:type="dxa"/>
            <w:vAlign w:val="center"/>
          </w:tcPr>
          <w:p w14:paraId="6D8650D2" w14:textId="21C55164" w:rsidR="00FB22BB" w:rsidRPr="00FB22BB" w:rsidRDefault="00F54237" w:rsidP="007B0A33">
            <m:oMath>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max</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min</m:t>
                          </m:r>
                        </m:den>
                      </m:f>
                    </m:e>
                  </m:d>
                </m:num>
                <m:den>
                  <m:r>
                    <w:rPr>
                      <w:rFonts w:ascii="Cambria Math" w:hAnsi="Cambria Math"/>
                    </w:rPr>
                    <m:t xml:space="preserve">60 </m:t>
                  </m:r>
                  <m:d>
                    <m:dPr>
                      <m:begChr m:val="["/>
                      <m:endChr m:val="]"/>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min</m:t>
                          </m:r>
                        </m:den>
                      </m:f>
                    </m:e>
                  </m:d>
                </m:den>
              </m:f>
              <m:r>
                <w:rPr>
                  <w:rFonts w:ascii="Cambria Math" w:hAnsi="Cambria Math"/>
                </w:rPr>
                <m:t xml:space="preserve">= </m:t>
              </m:r>
              <m:f>
                <m:fPr>
                  <m:ctrlPr>
                    <w:rPr>
                      <w:rFonts w:ascii="Cambria Math" w:hAnsi="Cambria Math"/>
                      <w:i/>
                    </w:rPr>
                  </m:ctrlPr>
                </m:fPr>
                <m:num>
                  <m:r>
                    <w:rPr>
                      <w:rFonts w:ascii="Cambria Math" w:hAnsi="Cambria Math"/>
                    </w:rPr>
                    <m:t xml:space="preserve">1400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min</m:t>
                          </m:r>
                        </m:den>
                      </m:f>
                    </m:e>
                  </m:d>
                </m:num>
                <m:den>
                  <m:r>
                    <w:rPr>
                      <w:rFonts w:ascii="Cambria Math" w:hAnsi="Cambria Math"/>
                    </w:rPr>
                    <m:t>60 [</m:t>
                  </m:r>
                  <m:f>
                    <m:fPr>
                      <m:ctrlPr>
                        <w:rPr>
                          <w:rFonts w:ascii="Cambria Math" w:hAnsi="Cambria Math"/>
                          <w:i/>
                        </w:rPr>
                      </m:ctrlPr>
                    </m:fPr>
                    <m:num>
                      <m:r>
                        <w:rPr>
                          <w:rFonts w:ascii="Cambria Math" w:hAnsi="Cambria Math"/>
                        </w:rPr>
                        <m:t>s</m:t>
                      </m:r>
                    </m:num>
                    <m:den>
                      <m:r>
                        <w:rPr>
                          <w:rFonts w:ascii="Cambria Math" w:hAnsi="Cambria Math"/>
                        </w:rPr>
                        <m:t>min</m:t>
                      </m:r>
                    </m:den>
                  </m:f>
                  <m:r>
                    <w:rPr>
                      <w:rFonts w:ascii="Cambria Math" w:hAnsi="Cambria Math"/>
                    </w:rPr>
                    <m:t>]</m:t>
                  </m:r>
                </m:den>
              </m:f>
              <m:r>
                <w:rPr>
                  <w:rFonts w:ascii="Cambria Math" w:hAnsi="Cambria Math"/>
                </w:rPr>
                <m:t>=23,</m:t>
              </m:r>
              <m:acc>
                <m:accPr>
                  <m:chr m:val="̅"/>
                  <m:ctrlPr>
                    <w:rPr>
                      <w:rFonts w:ascii="Cambria Math" w:hAnsi="Cambria Math"/>
                      <w:i/>
                    </w:rPr>
                  </m:ctrlPr>
                </m:accPr>
                <m:e>
                  <m:r>
                    <w:rPr>
                      <w:rFonts w:ascii="Cambria Math" w:hAnsi="Cambria Math"/>
                    </w:rPr>
                    <m:t>33</m:t>
                  </m:r>
                </m:e>
              </m:acc>
              <m:r>
                <w:rPr>
                  <w:rFonts w:ascii="Cambria Math" w:hAnsi="Cambria Math"/>
                </w:rPr>
                <m:t xml:space="preserve"> [Hz]</m:t>
              </m:r>
            </m:oMath>
            <w:r w:rsidR="00FB22BB">
              <w:t xml:space="preserve"> </w:t>
            </w:r>
          </w:p>
        </w:tc>
        <w:tc>
          <w:tcPr>
            <w:tcW w:w="1134" w:type="dxa"/>
            <w:vAlign w:val="center"/>
          </w:tcPr>
          <w:p w14:paraId="54D78A24" w14:textId="17CCAD67" w:rsidR="00532F24" w:rsidRDefault="00532F24" w:rsidP="007B0A33">
            <w:pPr>
              <w:pStyle w:val="Beschriftung"/>
              <w:keepNext/>
              <w:jc w:val="right"/>
            </w:pPr>
            <w:r>
              <w:fldChar w:fldCharType="begin"/>
            </w:r>
            <w:r>
              <w:instrText xml:space="preserve"> REF _Ref95997630 \h </w:instrText>
            </w:r>
            <w:r>
              <w:fldChar w:fldCharType="separate"/>
            </w:r>
            <w:r>
              <w:t xml:space="preserve">Formel </w:t>
            </w:r>
            <w:r>
              <w:rPr>
                <w:noProof/>
              </w:rPr>
              <w:t>3</w:t>
            </w:r>
            <w:r>
              <w:noBreakHyphen/>
            </w:r>
            <w:r>
              <w:rPr>
                <w:noProof/>
              </w:rPr>
              <w:t>1</w:t>
            </w:r>
            <w:r>
              <w:fldChar w:fldCharType="end"/>
            </w:r>
          </w:p>
        </w:tc>
      </w:tr>
    </w:tbl>
    <w:p w14:paraId="0E42F63F" w14:textId="0C81EC31" w:rsidR="00532F24" w:rsidRDefault="00FB22BB" w:rsidP="0056313E">
      <w:pPr>
        <w:pStyle w:val="Flietext"/>
        <w:rPr>
          <w:lang w:eastAsia="de-DE"/>
        </w:rPr>
      </w:pPr>
      <w:r>
        <w:rPr>
          <w:lang w:eastAsia="de-DE"/>
        </w:rPr>
        <w:t>Die maximale Drehfrequenz des Waschprogramms beträgt dementsprechend 23,33 Hz.</w:t>
      </w:r>
    </w:p>
    <w:p w14:paraId="7F47659C" w14:textId="1A02748D" w:rsidR="006636DA" w:rsidRDefault="006636DA" w:rsidP="006636DA">
      <w:pPr>
        <w:pStyle w:val="Flietext"/>
        <w:spacing w:before="120" w:after="120"/>
        <w:ind w:left="567" w:right="567"/>
        <w:rPr>
          <w:lang w:eastAsia="de-DE"/>
        </w:rPr>
      </w:pPr>
      <w:r>
        <w:rPr>
          <w:i/>
          <w:iCs/>
          <w:sz w:val="22"/>
          <w:szCs w:val="20"/>
          <w:lang w:eastAsia="de-DE"/>
        </w:rPr>
        <w:t>„</w:t>
      </w:r>
      <w:r w:rsidRPr="006636DA">
        <w:rPr>
          <w:i/>
          <w:iCs/>
          <w:sz w:val="22"/>
          <w:szCs w:val="20"/>
          <w:lang w:eastAsia="de-DE"/>
        </w:rPr>
        <w:t>Beim Prozess des Abtastens von Signalen kann es zum Aliasing kommen, wenn die Abtastrate kleiner als das Doppelte der höchsten Frequenz ist. Das Eingangssignal kann dann nicht mehr vollständig aus dem abgetasteten Signal rekonstruiert werden.</w:t>
      </w:r>
      <w:r>
        <w:rPr>
          <w:i/>
          <w:iCs/>
          <w:sz w:val="22"/>
          <w:szCs w:val="20"/>
          <w:lang w:eastAsia="de-DE"/>
        </w:rPr>
        <w:t xml:space="preserve">“ </w:t>
      </w:r>
      <w:r>
        <w:rPr>
          <w:lang w:eastAsia="de-DE"/>
        </w:rPr>
        <w:t>[1]</w:t>
      </w:r>
    </w:p>
    <w:p w14:paraId="1150699D" w14:textId="045B7063" w:rsidR="009035AA" w:rsidRDefault="006636DA" w:rsidP="006636DA">
      <w:pPr>
        <w:pStyle w:val="Flietext"/>
        <w:rPr>
          <w:lang w:eastAsia="de-DE"/>
        </w:rPr>
      </w:pPr>
      <w:r>
        <w:rPr>
          <w:lang w:eastAsia="de-DE"/>
        </w:rPr>
        <w:t xml:space="preserve">Um die Problematik von fehlerhaften Abtastdaten durch Aliasing zu umgehen, muss die Abtastfrequenz mindestens das doppelte der maximalen Drehfrequenz der Waschmaschine betragen. </w:t>
      </w:r>
      <w:r w:rsidR="009035AA">
        <w:rPr>
          <w:lang w:eastAsia="de-DE"/>
        </w:rPr>
        <w:t>Es ist aber dennoch sinnvoll, die Abtastfrequenz höher als die doppelte Frequenz des Eingangssignals anzusetzen, da auch bei dem Verhältnis 2:1 (Abtastfrequenz</w:t>
      </w:r>
      <w:r w:rsidR="002B2EC4">
        <w:rPr>
          <w:lang w:eastAsia="de-DE"/>
        </w:rPr>
        <w:t xml:space="preserve"> zu </w:t>
      </w:r>
      <w:r w:rsidR="009035AA">
        <w:rPr>
          <w:lang w:eastAsia="de-DE"/>
        </w:rPr>
        <w:t>Eingangsfrequenz) die Genauigkeit leiden kann.</w:t>
      </w:r>
    </w:p>
    <w:p w14:paraId="7576448E" w14:textId="6654CCE9" w:rsidR="009035AA" w:rsidRDefault="009035AA" w:rsidP="009035AA">
      <w:pPr>
        <w:pStyle w:val="Beschriftung"/>
        <w:keepNext/>
      </w:pPr>
      <w:bookmarkStart w:id="7" w:name="_Ref95999262"/>
      <w:bookmarkStart w:id="8" w:name="_Toc96077459"/>
      <w:r>
        <w:t xml:space="preserve">Formel </w:t>
      </w:r>
      <w:fldSimple w:instr=" STYLEREF 1 \s ">
        <w:r>
          <w:rPr>
            <w:noProof/>
          </w:rPr>
          <w:t>3</w:t>
        </w:r>
      </w:fldSimple>
      <w:r>
        <w:noBreakHyphen/>
      </w:r>
      <w:fldSimple w:instr=" SEQ Formel \* ARABIC \s 1 ">
        <w:r>
          <w:rPr>
            <w:noProof/>
          </w:rPr>
          <w:t>2</w:t>
        </w:r>
      </w:fldSimple>
      <w:bookmarkEnd w:id="7"/>
      <w:r>
        <w:t>: Berechnung der minimalen Abtastfrequenz</w:t>
      </w:r>
      <w:bookmarkEnd w:id="8"/>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CellMar>
          <w:left w:w="0" w:type="dxa"/>
          <w:right w:w="0" w:type="dxa"/>
        </w:tblCellMar>
        <w:tblLook w:val="0480" w:firstRow="0" w:lastRow="0" w:firstColumn="1" w:lastColumn="0" w:noHBand="0" w:noVBand="1"/>
      </w:tblPr>
      <w:tblGrid>
        <w:gridCol w:w="6804"/>
        <w:gridCol w:w="1134"/>
      </w:tblGrid>
      <w:tr w:rsidR="009035AA" w14:paraId="46A664B0" w14:textId="77777777" w:rsidTr="007B0A33">
        <w:trPr>
          <w:trHeight w:val="283"/>
        </w:trPr>
        <w:tc>
          <w:tcPr>
            <w:tcW w:w="6804" w:type="dxa"/>
            <w:vAlign w:val="center"/>
          </w:tcPr>
          <w:p w14:paraId="0EA54ABC" w14:textId="54FF8CB3" w:rsidR="009035AA" w:rsidRPr="00FB22BB" w:rsidRDefault="00F54237" w:rsidP="007B0A33">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Abtast</m:t>
                      </m:r>
                    </m:e>
                    <m:sub>
                      <m:r>
                        <w:rPr>
                          <w:rFonts w:ascii="Cambria Math" w:hAnsi="Cambria Math"/>
                        </w:rPr>
                        <m:t>min</m:t>
                      </m:r>
                    </m:sub>
                  </m:sSub>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max</m:t>
                  </m:r>
                </m:sub>
              </m:sSub>
              <m:d>
                <m:dPr>
                  <m:begChr m:val="["/>
                  <m:endChr m:val="]"/>
                  <m:ctrlPr>
                    <w:rPr>
                      <w:rFonts w:ascii="Cambria Math" w:hAnsi="Cambria Math"/>
                      <w:i/>
                    </w:rPr>
                  </m:ctrlPr>
                </m:dPr>
                <m:e>
                  <m:r>
                    <w:rPr>
                      <w:rFonts w:ascii="Cambria Math" w:hAnsi="Cambria Math"/>
                    </w:rPr>
                    <m:t>Hz</m:t>
                  </m:r>
                </m:e>
              </m:d>
              <m:r>
                <w:rPr>
                  <w:rFonts w:ascii="Cambria Math" w:hAnsi="Cambria Math"/>
                </w:rPr>
                <m:t>*2= 23,</m:t>
              </m:r>
              <m:acc>
                <m:accPr>
                  <m:chr m:val="̅"/>
                  <m:ctrlPr>
                    <w:rPr>
                      <w:rFonts w:ascii="Cambria Math" w:hAnsi="Cambria Math"/>
                      <w:i/>
                    </w:rPr>
                  </m:ctrlPr>
                </m:accPr>
                <m:e>
                  <m:r>
                    <w:rPr>
                      <w:rFonts w:ascii="Cambria Math" w:hAnsi="Cambria Math"/>
                    </w:rPr>
                    <m:t>33</m:t>
                  </m:r>
                </m:e>
              </m:acc>
              <m:d>
                <m:dPr>
                  <m:begChr m:val="["/>
                  <m:endChr m:val="]"/>
                  <m:ctrlPr>
                    <w:rPr>
                      <w:rFonts w:ascii="Cambria Math" w:hAnsi="Cambria Math"/>
                      <w:i/>
                    </w:rPr>
                  </m:ctrlPr>
                </m:dPr>
                <m:e>
                  <m:r>
                    <w:rPr>
                      <w:rFonts w:ascii="Cambria Math" w:hAnsi="Cambria Math"/>
                    </w:rPr>
                    <m:t>Hz</m:t>
                  </m:r>
                </m:e>
              </m:d>
              <m:r>
                <w:rPr>
                  <w:rFonts w:ascii="Cambria Math" w:hAnsi="Cambria Math"/>
                </w:rPr>
                <m:t>*2 =46,</m:t>
              </m:r>
              <m:acc>
                <m:accPr>
                  <m:chr m:val="̅"/>
                  <m:ctrlPr>
                    <w:rPr>
                      <w:rFonts w:ascii="Cambria Math" w:hAnsi="Cambria Math"/>
                      <w:i/>
                    </w:rPr>
                  </m:ctrlPr>
                </m:accPr>
                <m:e>
                  <m:r>
                    <w:rPr>
                      <w:rFonts w:ascii="Cambria Math" w:hAnsi="Cambria Math"/>
                    </w:rPr>
                    <m:t>66</m:t>
                  </m:r>
                </m:e>
              </m:acc>
              <m:r>
                <w:rPr>
                  <w:rFonts w:ascii="Cambria Math" w:hAnsi="Cambria Math"/>
                </w:rPr>
                <m:t xml:space="preserve"> [Hz]</m:t>
              </m:r>
            </m:oMath>
            <w:r w:rsidR="009035AA">
              <w:t xml:space="preserve"> </w:t>
            </w:r>
          </w:p>
        </w:tc>
        <w:tc>
          <w:tcPr>
            <w:tcW w:w="1134" w:type="dxa"/>
            <w:vAlign w:val="center"/>
          </w:tcPr>
          <w:p w14:paraId="7630BBED" w14:textId="625E0B08" w:rsidR="009035AA" w:rsidRDefault="009035AA" w:rsidP="007B0A33">
            <w:pPr>
              <w:pStyle w:val="Beschriftung"/>
              <w:keepNext/>
              <w:jc w:val="right"/>
            </w:pPr>
            <w:r>
              <w:fldChar w:fldCharType="begin"/>
            </w:r>
            <w:r>
              <w:instrText xml:space="preserve"> REF _Ref95999262 \h </w:instrText>
            </w:r>
            <w:r>
              <w:fldChar w:fldCharType="separate"/>
            </w:r>
            <w:r>
              <w:t xml:space="preserve">Formel </w:t>
            </w:r>
            <w:r>
              <w:rPr>
                <w:noProof/>
              </w:rPr>
              <w:t>3</w:t>
            </w:r>
            <w:r>
              <w:noBreakHyphen/>
            </w:r>
            <w:r>
              <w:rPr>
                <w:noProof/>
              </w:rPr>
              <w:t>2</w:t>
            </w:r>
            <w:r>
              <w:fldChar w:fldCharType="end"/>
            </w:r>
          </w:p>
        </w:tc>
      </w:tr>
    </w:tbl>
    <w:p w14:paraId="0B657324" w14:textId="77777777" w:rsidR="009035AA" w:rsidRDefault="009035AA" w:rsidP="006636DA">
      <w:pPr>
        <w:pStyle w:val="Flietext"/>
        <w:rPr>
          <w:lang w:eastAsia="de-DE"/>
        </w:rPr>
      </w:pPr>
      <w:r>
        <w:rPr>
          <w:lang w:eastAsia="de-DE"/>
        </w:rPr>
        <w:t xml:space="preserve">Für das Projekt beträgt die minimale Abtastfrequenz 46,66 Hz. Um eine möglichst genaue Abtastung des Eingangssignals zu erreichen, wurde entschieden, mit einer Frequenz von 100 Hz abzutasten. </w:t>
      </w:r>
    </w:p>
    <w:p w14:paraId="35987F0F" w14:textId="291B9603" w:rsidR="009035AA" w:rsidRDefault="009035AA" w:rsidP="009035AA">
      <w:pPr>
        <w:pStyle w:val="Beschriftung"/>
        <w:keepNext/>
      </w:pPr>
      <w:bookmarkStart w:id="9" w:name="_Ref95999393"/>
      <w:bookmarkStart w:id="10" w:name="_Toc96077460"/>
      <w:r>
        <w:t xml:space="preserve">Formel </w:t>
      </w:r>
      <w:fldSimple w:instr=" STYLEREF 1 \s ">
        <w:r>
          <w:rPr>
            <w:noProof/>
          </w:rPr>
          <w:t>3</w:t>
        </w:r>
      </w:fldSimple>
      <w:r>
        <w:noBreakHyphen/>
      </w:r>
      <w:fldSimple w:instr=" SEQ Formel \* ARABIC \s 1 ">
        <w:r>
          <w:rPr>
            <w:noProof/>
          </w:rPr>
          <w:t>3</w:t>
        </w:r>
      </w:fldSimple>
      <w:bookmarkEnd w:id="9"/>
      <w:r>
        <w:t>: Berechnung des Verhältnisses der Abtastfrequenz zur Eingangsfrequenz</w:t>
      </w:r>
      <w:bookmarkEnd w:id="10"/>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CellMar>
          <w:left w:w="0" w:type="dxa"/>
          <w:right w:w="0" w:type="dxa"/>
        </w:tblCellMar>
        <w:tblLook w:val="0480" w:firstRow="0" w:lastRow="0" w:firstColumn="1" w:lastColumn="0" w:noHBand="0" w:noVBand="1"/>
      </w:tblPr>
      <w:tblGrid>
        <w:gridCol w:w="6804"/>
        <w:gridCol w:w="1134"/>
      </w:tblGrid>
      <w:tr w:rsidR="009035AA" w14:paraId="4090B5DE" w14:textId="77777777" w:rsidTr="007B0A33">
        <w:trPr>
          <w:trHeight w:val="283"/>
        </w:trPr>
        <w:tc>
          <w:tcPr>
            <w:tcW w:w="6804" w:type="dxa"/>
            <w:vAlign w:val="center"/>
          </w:tcPr>
          <w:p w14:paraId="055A8D8E" w14:textId="456B6E84" w:rsidR="009035AA" w:rsidRPr="00FB22BB" w:rsidRDefault="002B2EC4" w:rsidP="007B0A33">
            <m:oMath>
              <m:r>
                <w:rPr>
                  <w:rFonts w:ascii="Cambria Math" w:hAnsi="Cambria Math"/>
                </w:rPr>
                <m:t>Abtastverhältnis=</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Abtast</m:t>
                      </m:r>
                    </m:sub>
                  </m:sSub>
                  <m:d>
                    <m:dPr>
                      <m:begChr m:val="["/>
                      <m:endChr m:val="]"/>
                      <m:ctrlPr>
                        <w:rPr>
                          <w:rFonts w:ascii="Cambria Math" w:hAnsi="Cambria Math"/>
                          <w:i/>
                        </w:rPr>
                      </m:ctrlPr>
                    </m:dPr>
                    <m:e>
                      <m:r>
                        <w:rPr>
                          <w:rFonts w:ascii="Cambria Math" w:hAnsi="Cambria Math"/>
                        </w:rPr>
                        <m:t>Hz</m:t>
                      </m:r>
                    </m:e>
                  </m:d>
                </m:num>
                <m:den>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Hz</m:t>
                      </m:r>
                    </m:e>
                  </m:d>
                </m:den>
              </m:f>
              <m:r>
                <w:rPr>
                  <w:rFonts w:ascii="Cambria Math" w:hAnsi="Cambria Math"/>
                </w:rPr>
                <m:t xml:space="preserve">= </m:t>
              </m:r>
              <m:f>
                <m:fPr>
                  <m:ctrlPr>
                    <w:rPr>
                      <w:rFonts w:ascii="Cambria Math" w:hAnsi="Cambria Math"/>
                      <w:i/>
                    </w:rPr>
                  </m:ctrlPr>
                </m:fPr>
                <m:num>
                  <m:r>
                    <w:rPr>
                      <w:rFonts w:ascii="Cambria Math" w:hAnsi="Cambria Math"/>
                    </w:rPr>
                    <m:t xml:space="preserve">100 </m:t>
                  </m:r>
                  <m:d>
                    <m:dPr>
                      <m:begChr m:val="["/>
                      <m:endChr m:val="]"/>
                      <m:ctrlPr>
                        <w:rPr>
                          <w:rFonts w:ascii="Cambria Math" w:hAnsi="Cambria Math"/>
                          <w:i/>
                        </w:rPr>
                      </m:ctrlPr>
                    </m:dPr>
                    <m:e>
                      <m:r>
                        <w:rPr>
                          <w:rFonts w:ascii="Cambria Math" w:hAnsi="Cambria Math"/>
                        </w:rPr>
                        <m:t>Hz</m:t>
                      </m:r>
                    </m:e>
                  </m:d>
                </m:num>
                <m:den>
                  <m:r>
                    <w:rPr>
                      <w:rFonts w:ascii="Cambria Math" w:hAnsi="Cambria Math"/>
                    </w:rPr>
                    <m:t>23,</m:t>
                  </m:r>
                  <m:acc>
                    <m:accPr>
                      <m:chr m:val="̅"/>
                      <m:ctrlPr>
                        <w:rPr>
                          <w:rFonts w:ascii="Cambria Math" w:hAnsi="Cambria Math"/>
                          <w:i/>
                        </w:rPr>
                      </m:ctrlPr>
                    </m:accPr>
                    <m:e>
                      <m:r>
                        <w:rPr>
                          <w:rFonts w:ascii="Cambria Math" w:hAnsi="Cambria Math"/>
                        </w:rPr>
                        <m:t>33</m:t>
                      </m:r>
                    </m:e>
                  </m:acc>
                  <m:r>
                    <w:rPr>
                      <w:rFonts w:ascii="Cambria Math" w:hAnsi="Cambria Math"/>
                    </w:rPr>
                    <m:t xml:space="preserve"> [Hz]</m:t>
                  </m:r>
                </m:den>
              </m:f>
              <m:r>
                <w:rPr>
                  <w:rFonts w:ascii="Cambria Math" w:hAnsi="Cambria Math"/>
                </w:rPr>
                <m:t>=4,29 [#]</m:t>
              </m:r>
            </m:oMath>
            <w:r w:rsidR="009035AA">
              <w:t xml:space="preserve"> </w:t>
            </w:r>
          </w:p>
        </w:tc>
        <w:tc>
          <w:tcPr>
            <w:tcW w:w="1134" w:type="dxa"/>
            <w:vAlign w:val="center"/>
          </w:tcPr>
          <w:p w14:paraId="7DF524C6" w14:textId="145F3DF1" w:rsidR="009035AA" w:rsidRDefault="009035AA" w:rsidP="007B0A33">
            <w:pPr>
              <w:pStyle w:val="Beschriftung"/>
              <w:keepNext/>
              <w:jc w:val="right"/>
            </w:pPr>
            <w:r>
              <w:fldChar w:fldCharType="begin"/>
            </w:r>
            <w:r>
              <w:instrText xml:space="preserve"> REF _Ref95999393 \h </w:instrText>
            </w:r>
            <w:r>
              <w:fldChar w:fldCharType="separate"/>
            </w:r>
            <w:r>
              <w:t xml:space="preserve">Formel </w:t>
            </w:r>
            <w:r>
              <w:rPr>
                <w:noProof/>
              </w:rPr>
              <w:t>3</w:t>
            </w:r>
            <w:r>
              <w:noBreakHyphen/>
            </w:r>
            <w:r>
              <w:rPr>
                <w:noProof/>
              </w:rPr>
              <w:t>3</w:t>
            </w:r>
            <w:r>
              <w:fldChar w:fldCharType="end"/>
            </w:r>
          </w:p>
        </w:tc>
      </w:tr>
    </w:tbl>
    <w:p w14:paraId="2B6EA312" w14:textId="7559C70D" w:rsidR="002B2EC4" w:rsidRDefault="009035AA" w:rsidP="006636DA">
      <w:pPr>
        <w:pStyle w:val="Flietext"/>
        <w:rPr>
          <w:lang w:eastAsia="de-DE"/>
        </w:rPr>
      </w:pPr>
      <w:r>
        <w:rPr>
          <w:lang w:eastAsia="de-DE"/>
        </w:rPr>
        <w:t xml:space="preserve">Dadurch beträgt das Verhältnis von Abtastfrequenz zu Eingangsfrequenz </w:t>
      </w:r>
      <w:r w:rsidR="002B2EC4">
        <w:rPr>
          <w:lang w:eastAsia="de-DE"/>
        </w:rPr>
        <w:t>4,29. Der Aliasing-Effekt kann dadurch ausgeschlossen werden.</w:t>
      </w:r>
    </w:p>
    <w:p w14:paraId="103622E1" w14:textId="77777777" w:rsidR="00467666" w:rsidRPr="006636DA" w:rsidRDefault="00467666" w:rsidP="006636DA">
      <w:pPr>
        <w:pStyle w:val="Flietext"/>
        <w:rPr>
          <w:lang w:eastAsia="de-DE"/>
        </w:rPr>
      </w:pPr>
    </w:p>
    <w:p w14:paraId="489DA47F" w14:textId="06745326" w:rsidR="004F386D" w:rsidRDefault="002B2EC4" w:rsidP="00255499">
      <w:pPr>
        <w:pStyle w:val="berschrift1"/>
        <w:pageBreakBefore w:val="0"/>
      </w:pPr>
      <w:bookmarkStart w:id="11" w:name="_Toc96079423"/>
      <w:r>
        <w:t>Main-Programm des Mikrocontrollers</w:t>
      </w:r>
      <w:bookmarkEnd w:id="11"/>
    </w:p>
    <w:p w14:paraId="37A69D24" w14:textId="038F8A47" w:rsidR="002B2EC4" w:rsidRDefault="002B2EC4" w:rsidP="002B2EC4">
      <w:pPr>
        <w:pStyle w:val="Flietext"/>
        <w:rPr>
          <w:lang w:eastAsia="de-DE"/>
        </w:rPr>
      </w:pPr>
      <w:r>
        <w:rPr>
          <w:lang w:eastAsia="de-DE"/>
        </w:rPr>
        <w:t xml:space="preserve">Im Main-Programm, das auf dem Mikrocontroller läuft, wird zunächst eine Print-Ausgabe </w:t>
      </w:r>
      <w:r w:rsidR="002A576B">
        <w:rPr>
          <w:lang w:eastAsia="de-DE"/>
        </w:rPr>
        <w:t>der</w:t>
      </w:r>
      <w:r>
        <w:rPr>
          <w:lang w:eastAsia="de-DE"/>
        </w:rPr>
        <w:t xml:space="preserve"> aktuell auf dem Mikrocontroller </w:t>
      </w:r>
      <w:proofErr w:type="spellStart"/>
      <w:r>
        <w:rPr>
          <w:lang w:eastAsia="de-DE"/>
        </w:rPr>
        <w:t>geflashten</w:t>
      </w:r>
      <w:proofErr w:type="spellEnd"/>
      <w:r>
        <w:rPr>
          <w:lang w:eastAsia="de-DE"/>
        </w:rPr>
        <w:t xml:space="preserve"> Dateie</w:t>
      </w:r>
      <w:r w:rsidR="002A576B">
        <w:rPr>
          <w:lang w:eastAsia="de-DE"/>
        </w:rPr>
        <w:t xml:space="preserve">n für </w:t>
      </w:r>
      <w:r w:rsidR="002A576B">
        <w:rPr>
          <w:lang w:eastAsia="de-DE"/>
        </w:rPr>
        <w:lastRenderedPageBreak/>
        <w:t>eine möglicherweise verbundene</w:t>
      </w:r>
      <w:r>
        <w:rPr>
          <w:lang w:eastAsia="de-DE"/>
        </w:rPr>
        <w:t xml:space="preserve"> REPL erzeugt</w:t>
      </w:r>
      <w:r w:rsidR="002A576B">
        <w:rPr>
          <w:lang w:eastAsia="de-DE"/>
        </w:rPr>
        <w:t xml:space="preserve">. Dies soll dem Verwender die Möglichkeit geben, jederzeit einsehen zu können, dass nur die Dateien </w:t>
      </w:r>
      <w:proofErr w:type="spellStart"/>
      <w:r w:rsidR="002A576B">
        <w:rPr>
          <w:lang w:eastAsia="de-DE"/>
        </w:rPr>
        <w:t>geflasht</w:t>
      </w:r>
      <w:proofErr w:type="spellEnd"/>
      <w:r w:rsidR="002A576B">
        <w:rPr>
          <w:lang w:eastAsia="de-DE"/>
        </w:rPr>
        <w:t xml:space="preserve"> sind, die benötigt werden. Anschließend verbindet sich der Mikrocontroller mit dem WLAN und synchronisiert die aktuelle Zeit aus dem Netzwerk. Nachdem die WLAN-Verbindung hergestellt wurde, wird der I</w:t>
      </w:r>
      <w:r w:rsidR="002A576B" w:rsidRPr="002A576B">
        <w:rPr>
          <w:vertAlign w:val="superscript"/>
          <w:lang w:eastAsia="de-DE"/>
        </w:rPr>
        <w:t>2</w:t>
      </w:r>
      <w:r w:rsidR="002A576B">
        <w:rPr>
          <w:lang w:eastAsia="de-DE"/>
        </w:rPr>
        <w:t xml:space="preserve">C-Bus initialisiert, mit dem der MPU6050-Sensor angesprochen werden kann. </w:t>
      </w:r>
      <w:r w:rsidR="0046347F">
        <w:rPr>
          <w:lang w:eastAsia="de-DE"/>
        </w:rPr>
        <w:t xml:space="preserve">Der Befehl für das Auslesen der Beschleunigungsdaten wird auch bereits in der Initialisierung der Variablen und Funktionen adressiert. Anschließend im Rahmen einer </w:t>
      </w:r>
      <w:proofErr w:type="spellStart"/>
      <w:r w:rsidR="0046347F">
        <w:rPr>
          <w:lang w:eastAsia="de-DE"/>
        </w:rPr>
        <w:t>While</w:t>
      </w:r>
      <w:proofErr w:type="spellEnd"/>
      <w:r w:rsidR="0046347F">
        <w:rPr>
          <w:lang w:eastAsia="de-DE"/>
        </w:rPr>
        <w:t>-Schleife mithilfe einer Try-&amp;</w:t>
      </w:r>
      <w:proofErr w:type="spellStart"/>
      <w:r w:rsidR="0046347F">
        <w:rPr>
          <w:lang w:eastAsia="de-DE"/>
        </w:rPr>
        <w:t>Except</w:t>
      </w:r>
      <w:proofErr w:type="spellEnd"/>
      <w:r w:rsidR="0046347F">
        <w:rPr>
          <w:lang w:eastAsia="de-DE"/>
        </w:rPr>
        <w:t>-Funktion darauf gewartet, dass im Try-Teil eine TCP-Verbindung</w:t>
      </w:r>
      <w:r w:rsidR="00CC3BEB">
        <w:rPr>
          <w:lang w:eastAsia="de-DE"/>
        </w:rPr>
        <w:t xml:space="preserve"> mit der Server-Seite </w:t>
      </w:r>
      <w:r w:rsidR="008509E9">
        <w:rPr>
          <w:lang w:eastAsia="de-DE"/>
        </w:rPr>
        <w:t>hergestellt wird.</w:t>
      </w:r>
      <w:r w:rsidR="00B021A5">
        <w:rPr>
          <w:lang w:eastAsia="de-DE"/>
        </w:rPr>
        <w:t xml:space="preserve"> Der Mikrocontroller ist in diesem Fall die Client-Seite der TCP-Kommunikation.</w:t>
      </w:r>
      <w:r w:rsidR="008509E9">
        <w:rPr>
          <w:lang w:eastAsia="de-DE"/>
        </w:rPr>
        <w:t xml:space="preserve"> Wenn die Verbindung steht, wird ein </w:t>
      </w:r>
      <w:proofErr w:type="spellStart"/>
      <w:r w:rsidR="008509E9">
        <w:rPr>
          <w:lang w:eastAsia="de-DE"/>
        </w:rPr>
        <w:t>Timer</w:t>
      </w:r>
      <w:proofErr w:type="spellEnd"/>
      <w:r w:rsidR="008509E9">
        <w:rPr>
          <w:lang w:eastAsia="de-DE"/>
        </w:rPr>
        <w:t xml:space="preserve"> initialisiert, dessen Callback-Funktion mit der zuvor definierten Abtastfrequenz eine vordefinierte Funktion aufruft. In dieser Funktion zählt ein Datacounter die Anzahl der Durchläufe. Wenn der Datacounter den Wert 200 erreicht hat, wird er auf den Wert 0 zurückgesetzt. Wenn er den Wert 0 hat, wird ein Zeitstempel mit der aktuellen Zeit via TCP gesendet. Bei jedem Aufruf der Funktion wird unabhängig vom Datacounter der aktuelle Beschleunigungswert in allen drei Achsen ermittelt, direkt auf 5 Nachkommastellen formatiert und ebenfalls via TCP übermittelt. Sämtliche über TCP gesendeten Daten werden vor dem Senden als String formatiert und verschlüsselt.</w:t>
      </w:r>
      <w:r w:rsidR="00255499">
        <w:rPr>
          <w:lang w:eastAsia="de-DE"/>
        </w:rPr>
        <w:t xml:space="preserve"> Das Programm ist so konzipiert, dass es über die Try-&amp;</w:t>
      </w:r>
      <w:proofErr w:type="spellStart"/>
      <w:r w:rsidR="00255499">
        <w:rPr>
          <w:lang w:eastAsia="de-DE"/>
        </w:rPr>
        <w:t>Except</w:t>
      </w:r>
      <w:proofErr w:type="spellEnd"/>
      <w:r w:rsidR="00255499">
        <w:rPr>
          <w:lang w:eastAsia="de-DE"/>
        </w:rPr>
        <w:t>-Funktion automatisch stoppt, wenn die TCP-Verbindung von der Server-Seite terminiert wird.</w:t>
      </w:r>
    </w:p>
    <w:p w14:paraId="34B886E8" w14:textId="77777777" w:rsidR="00467666" w:rsidRPr="002B2EC4" w:rsidRDefault="00467666" w:rsidP="002B2EC4">
      <w:pPr>
        <w:pStyle w:val="Flietext"/>
        <w:rPr>
          <w:lang w:eastAsia="de-DE"/>
        </w:rPr>
      </w:pPr>
    </w:p>
    <w:p w14:paraId="28969EB2" w14:textId="4B5EABCE" w:rsidR="00CE0FDA" w:rsidRDefault="005D2E27" w:rsidP="00255499">
      <w:pPr>
        <w:pStyle w:val="berschrift1"/>
        <w:pageBreakBefore w:val="0"/>
      </w:pPr>
      <w:bookmarkStart w:id="12" w:name="_Toc96079424"/>
      <w:r>
        <w:t xml:space="preserve">Programme über </w:t>
      </w:r>
      <w:proofErr w:type="spellStart"/>
      <w:r w:rsidR="00AC5266">
        <w:t>PyCharm</w:t>
      </w:r>
      <w:bookmarkEnd w:id="12"/>
      <w:proofErr w:type="spellEnd"/>
    </w:p>
    <w:p w14:paraId="685A067C" w14:textId="4E6EC814" w:rsidR="00AC5266" w:rsidRDefault="00AC5266" w:rsidP="00AC5266">
      <w:pPr>
        <w:pStyle w:val="Flietext"/>
        <w:rPr>
          <w:lang w:eastAsia="de-DE"/>
        </w:rPr>
      </w:pPr>
      <w:r>
        <w:rPr>
          <w:lang w:eastAsia="de-DE"/>
        </w:rPr>
        <w:t xml:space="preserve">Parallel zu dem Main-Programm auf dem Mikrocontroller </w:t>
      </w:r>
      <w:r w:rsidR="005D2E27">
        <w:rPr>
          <w:lang w:eastAsia="de-DE"/>
        </w:rPr>
        <w:t xml:space="preserve">laufen zwei separate Programme über </w:t>
      </w:r>
      <w:proofErr w:type="spellStart"/>
      <w:r w:rsidR="005D2E27">
        <w:rPr>
          <w:lang w:eastAsia="de-DE"/>
        </w:rPr>
        <w:t>PyCharm</w:t>
      </w:r>
      <w:proofErr w:type="spellEnd"/>
      <w:r w:rsidR="005D2E27">
        <w:rPr>
          <w:lang w:eastAsia="de-DE"/>
        </w:rPr>
        <w:t xml:space="preserve">, die in den folgenden beiden Unterkapiteln erläutert werden. Damit die Programme fehlerfrei laufen, mussten zunächst verschiedene Packages in </w:t>
      </w:r>
      <w:proofErr w:type="spellStart"/>
      <w:r w:rsidR="005D2E27">
        <w:rPr>
          <w:lang w:eastAsia="de-DE"/>
        </w:rPr>
        <w:t>PyCharm</w:t>
      </w:r>
      <w:proofErr w:type="spellEnd"/>
      <w:r w:rsidR="005D2E27">
        <w:rPr>
          <w:lang w:eastAsia="de-DE"/>
        </w:rPr>
        <w:t xml:space="preserve"> installiert werden. Diese sind im Ordner „</w:t>
      </w:r>
      <w:proofErr w:type="spellStart"/>
      <w:r w:rsidR="005D2E27">
        <w:rPr>
          <w:lang w:eastAsia="de-DE"/>
        </w:rPr>
        <w:t>venv</w:t>
      </w:r>
      <w:proofErr w:type="spellEnd"/>
      <w:r w:rsidR="005D2E27">
        <w:rPr>
          <w:lang w:eastAsia="de-DE"/>
        </w:rPr>
        <w:t xml:space="preserve">“ des </w:t>
      </w:r>
      <w:proofErr w:type="spellStart"/>
      <w:r w:rsidR="005D2E27">
        <w:rPr>
          <w:lang w:eastAsia="de-DE"/>
        </w:rPr>
        <w:t>PyCharm</w:t>
      </w:r>
      <w:proofErr w:type="spellEnd"/>
      <w:r w:rsidR="005D2E27">
        <w:rPr>
          <w:lang w:eastAsia="de-DE"/>
        </w:rPr>
        <w:t xml:space="preserve">-Projektes gespeichert. </w:t>
      </w:r>
    </w:p>
    <w:p w14:paraId="5F656CC4" w14:textId="206A5392" w:rsidR="005D2E27" w:rsidRDefault="005D2E27" w:rsidP="005D2E27">
      <w:pPr>
        <w:pStyle w:val="berschrift2"/>
      </w:pPr>
      <w:bookmarkStart w:id="13" w:name="_Toc96079425"/>
      <w:r>
        <w:lastRenderedPageBreak/>
        <w:t>Datenempfang über TCP und Datenverarbeitung</w:t>
      </w:r>
      <w:bookmarkEnd w:id="13"/>
    </w:p>
    <w:p w14:paraId="2A14D943" w14:textId="25DBDEF0" w:rsidR="00B021A5" w:rsidRDefault="00B021A5" w:rsidP="00B021A5">
      <w:pPr>
        <w:pStyle w:val="Flietext"/>
        <w:rPr>
          <w:lang w:eastAsia="de-DE"/>
        </w:rPr>
      </w:pPr>
      <w:r>
        <w:rPr>
          <w:lang w:eastAsia="de-DE"/>
        </w:rPr>
        <w:t xml:space="preserve">Das erste der beiden Programme, die über </w:t>
      </w:r>
      <w:proofErr w:type="spellStart"/>
      <w:r>
        <w:rPr>
          <w:lang w:eastAsia="de-DE"/>
        </w:rPr>
        <w:t>PyCharm</w:t>
      </w:r>
      <w:proofErr w:type="spellEnd"/>
      <w:r>
        <w:rPr>
          <w:lang w:eastAsia="de-DE"/>
        </w:rPr>
        <w:t xml:space="preserve"> laufen, dient dazu, die Serverseite der TCP-Kommunikation zu initialisieren, </w:t>
      </w:r>
      <w:r w:rsidR="0021601D">
        <w:rPr>
          <w:lang w:eastAsia="de-DE"/>
        </w:rPr>
        <w:t>die vom Mikrocontroller gesendeten Daten zu empfangen, zu verarbeiten und anschließend im gewünschten Format in die Datenbank hochzuladen.</w:t>
      </w:r>
    </w:p>
    <w:p w14:paraId="7F04595A" w14:textId="0A2E085E" w:rsidR="0021601D" w:rsidRPr="00B021A5" w:rsidRDefault="0021601D" w:rsidP="00B021A5">
      <w:pPr>
        <w:pStyle w:val="Flietext"/>
        <w:rPr>
          <w:lang w:eastAsia="de-DE"/>
        </w:rPr>
      </w:pPr>
      <w:r>
        <w:rPr>
          <w:lang w:eastAsia="de-DE"/>
        </w:rPr>
        <w:t xml:space="preserve">Zunächst wird </w:t>
      </w:r>
      <w:r w:rsidR="00457160">
        <w:rPr>
          <w:lang w:eastAsia="de-DE"/>
        </w:rPr>
        <w:t xml:space="preserve">der Socket erzeugt, gebunden und darauf gewartet, dass der Mikrocontroller sich mit dem Server verbinden möchte. Sobald dies geschehen ist, wird die Verbindung akzeptiert. </w:t>
      </w:r>
      <w:r w:rsidR="00C05FC9">
        <w:rPr>
          <w:lang w:eastAsia="de-DE"/>
        </w:rPr>
        <w:t xml:space="preserve">Anschließend startet eine </w:t>
      </w:r>
      <w:proofErr w:type="spellStart"/>
      <w:r w:rsidR="00C05FC9">
        <w:rPr>
          <w:lang w:eastAsia="de-DE"/>
        </w:rPr>
        <w:t>While</w:t>
      </w:r>
      <w:proofErr w:type="spellEnd"/>
      <w:r w:rsidR="00C05FC9">
        <w:rPr>
          <w:lang w:eastAsia="de-DE"/>
        </w:rPr>
        <w:t>-Schleife, die solange durchlaufen wird, bis das Programm manuell geschlossen wird. In der Schleife werden zu nächsten die vom Mikrocontroller gesendeten Daten empfangen und entschlüsselt. Im nächsten Schritt werden die Daten vorverarbeitet. Hierbei wird geschaut, ob die Beschleunigungsdaten im richtigen Format und vollständig übermittelt wurden. Alle defekten Datensätze werden an dieser Stelle rausgefiltert. Für die verbleibenden Datensätze, die keinen im Main-Programm erzeugten Zeitstempel haben, wird ein zugehöriger Zeitstempel errechnet und eingefügt. Nun</w:t>
      </w:r>
      <w:r w:rsidR="00153A11">
        <w:rPr>
          <w:lang w:eastAsia="de-DE"/>
        </w:rPr>
        <w:t xml:space="preserve"> sind die Daten vorverarbeitet und können in die cloudbasierte MongoDB Atlas Datenbank hochgeladen werden.</w:t>
      </w:r>
    </w:p>
    <w:p w14:paraId="4682F8DF" w14:textId="0A3DC082" w:rsidR="003F3367" w:rsidRDefault="005D2E27" w:rsidP="005D2E27">
      <w:pPr>
        <w:pStyle w:val="berschrift2"/>
      </w:pPr>
      <w:bookmarkStart w:id="14" w:name="_Toc96079426"/>
      <w:r>
        <w:t xml:space="preserve">Visualisierung mithilfe eines </w:t>
      </w:r>
      <w:proofErr w:type="spellStart"/>
      <w:r>
        <w:t>Graphical</w:t>
      </w:r>
      <w:proofErr w:type="spellEnd"/>
      <w:r>
        <w:t>-User-Interface</w:t>
      </w:r>
      <w:bookmarkEnd w:id="14"/>
    </w:p>
    <w:p w14:paraId="7E0EF2BF" w14:textId="565F68EF" w:rsidR="00153A11" w:rsidRDefault="00320235" w:rsidP="00153A11">
      <w:pPr>
        <w:pStyle w:val="Flietext"/>
        <w:rPr>
          <w:lang w:eastAsia="de-DE"/>
        </w:rPr>
      </w:pPr>
      <w:r>
        <w:rPr>
          <w:lang w:eastAsia="de-DE"/>
        </w:rPr>
        <w:t xml:space="preserve">Das Programm besteht aus verschiedenen definierten Funktionen, die ineinander aufgerufen werden. Nach dem Start des Programms wird ein Diagramm der letzten 2.000 in der Datenbank enthaltenen Datensätze in einem Pop-Up-Fenster geladen, um den Nutzer genauere Einblicke in diese zu ermöglichen. Nachdem der Nutzer dieses Fenster geschlossen hat, lädt das </w:t>
      </w:r>
      <w:proofErr w:type="spellStart"/>
      <w:r>
        <w:rPr>
          <w:lang w:eastAsia="de-DE"/>
        </w:rPr>
        <w:t>Graphical</w:t>
      </w:r>
      <w:proofErr w:type="spellEnd"/>
      <w:r>
        <w:rPr>
          <w:lang w:eastAsia="de-DE"/>
        </w:rPr>
        <w:t xml:space="preserve">-User-Interface. Dieses besteht aus zwei Tabs. Im ersten Tab (dem standardmäßig auftauchenden nach Programmstart) ist nur ein Dialogfenster zur Kommunikation wichtiger Statusmeldungen und Informationen sowie eine Visualisierung des aktuellen Programmstatus. Das zweite Tabs enthält zusätzlich tiefergehende Informationen. Es verfügt über eine Anzeige der letzten gemessenen Beschleunigungswerte und ein Diagramm zur Visualisierung der </w:t>
      </w:r>
      <w:r w:rsidR="00255499">
        <w:rPr>
          <w:lang w:eastAsia="de-DE"/>
        </w:rPr>
        <w:t xml:space="preserve">letzten 500 Datensätze der </w:t>
      </w:r>
      <w:r>
        <w:rPr>
          <w:lang w:eastAsia="de-DE"/>
        </w:rPr>
        <w:t>Beschleunigungsdaten</w:t>
      </w:r>
      <w:r w:rsidR="00255499">
        <w:rPr>
          <w:lang w:eastAsia="de-DE"/>
        </w:rPr>
        <w:t xml:space="preserve">. </w:t>
      </w:r>
      <w:r w:rsidR="00255499">
        <w:rPr>
          <w:lang w:eastAsia="de-DE"/>
        </w:rPr>
        <w:lastRenderedPageBreak/>
        <w:t xml:space="preserve">Im Dialogfenster werden zusätzlich zu den Informationen, die auch im ersten Tab eingeblendet werden, diagrammspezifische Informationen mit dem Nutzer geteilt. Somit hat der Nutzer selbst die Wahl, wie viel Informationsgehalt er haben möchte. Da die Anzeige des </w:t>
      </w:r>
      <w:proofErr w:type="spellStart"/>
      <w:r w:rsidR="00255499">
        <w:rPr>
          <w:lang w:eastAsia="de-DE"/>
        </w:rPr>
        <w:t>Graphical</w:t>
      </w:r>
      <w:proofErr w:type="spellEnd"/>
      <w:r w:rsidR="00255499">
        <w:rPr>
          <w:lang w:eastAsia="de-DE"/>
        </w:rPr>
        <w:t xml:space="preserve">-User-Interface den Hauptthread, der über </w:t>
      </w:r>
      <w:proofErr w:type="spellStart"/>
      <w:r w:rsidR="00255499">
        <w:rPr>
          <w:lang w:eastAsia="de-DE"/>
        </w:rPr>
        <w:t>PyCharm</w:t>
      </w:r>
      <w:proofErr w:type="spellEnd"/>
      <w:r w:rsidR="00255499">
        <w:rPr>
          <w:lang w:eastAsia="de-DE"/>
        </w:rPr>
        <w:t xml:space="preserve"> erzeugt wird, vollständig beansprucht, wird für die restlichen Funktionen ein Nebenthread initialisiert, der durch eine </w:t>
      </w:r>
      <w:proofErr w:type="spellStart"/>
      <w:r w:rsidR="00255499">
        <w:rPr>
          <w:lang w:eastAsia="de-DE"/>
        </w:rPr>
        <w:t>While</w:t>
      </w:r>
      <w:proofErr w:type="spellEnd"/>
      <w:r w:rsidR="00255499">
        <w:rPr>
          <w:lang w:eastAsia="de-DE"/>
        </w:rPr>
        <w:t xml:space="preserve">-Schleife durchgehend aufrechterhalten wird. Das Programm kann über den roten </w:t>
      </w:r>
      <w:proofErr w:type="spellStart"/>
      <w:r w:rsidR="00255499">
        <w:rPr>
          <w:lang w:eastAsia="de-DE"/>
        </w:rPr>
        <w:t>Programmstop</w:t>
      </w:r>
      <w:proofErr w:type="spellEnd"/>
      <w:r w:rsidR="00255499">
        <w:rPr>
          <w:lang w:eastAsia="de-DE"/>
        </w:rPr>
        <w:t xml:space="preserve">-Button gestoppt werden. Das Fenster mit der </w:t>
      </w:r>
      <w:proofErr w:type="spellStart"/>
      <w:r w:rsidR="00255499">
        <w:rPr>
          <w:lang w:eastAsia="de-DE"/>
        </w:rPr>
        <w:t>Graphical</w:t>
      </w:r>
      <w:proofErr w:type="spellEnd"/>
      <w:r w:rsidR="00255499">
        <w:rPr>
          <w:lang w:eastAsia="de-DE"/>
        </w:rPr>
        <w:t>-User-Interface muss allerdings manuell zusätzlich geschlossen werden.</w:t>
      </w:r>
    </w:p>
    <w:p w14:paraId="4EEE0F90" w14:textId="31C7C2D2" w:rsidR="00255499" w:rsidRDefault="00255499" w:rsidP="00255499">
      <w:pPr>
        <w:pStyle w:val="berschrift1"/>
        <w:pageBreakBefore w:val="0"/>
      </w:pPr>
      <w:bookmarkStart w:id="15" w:name="_Toc96079427"/>
      <w:r>
        <w:t>Anwendung des maschinellen Lernens</w:t>
      </w:r>
      <w:bookmarkEnd w:id="15"/>
    </w:p>
    <w:p w14:paraId="4BCCA5C6" w14:textId="5BD3E856" w:rsidR="00255499" w:rsidRDefault="00255499" w:rsidP="00255499">
      <w:pPr>
        <w:pStyle w:val="Flietext"/>
        <w:rPr>
          <w:lang w:eastAsia="de-DE"/>
        </w:rPr>
      </w:pPr>
      <w:r>
        <w:rPr>
          <w:lang w:eastAsia="de-DE"/>
        </w:rPr>
        <w:t xml:space="preserve">Bei der Anwendung des maschinellen Lernens wurden zunächst fünf Zustände klassifiziert und trainiert. </w:t>
      </w:r>
    </w:p>
    <w:p w14:paraId="5A732BC5" w14:textId="77777777" w:rsidR="009937DD" w:rsidRDefault="009937DD" w:rsidP="009937DD">
      <w:pPr>
        <w:pStyle w:val="Flietext"/>
        <w:keepNext/>
      </w:pPr>
      <w:r>
        <w:rPr>
          <w:noProof/>
        </w:rPr>
        <w:drawing>
          <wp:inline distT="0" distB="0" distL="0" distR="0" wp14:anchorId="460B0C56" wp14:editId="73AB944A">
            <wp:extent cx="4920014" cy="42862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8">
                      <a:extLst>
                        <a:ext uri="{28A0092B-C50C-407E-A947-70E740481C1C}">
                          <a14:useLocalDpi xmlns:a14="http://schemas.microsoft.com/office/drawing/2010/main" val="0"/>
                        </a:ext>
                      </a:extLst>
                    </a:blip>
                    <a:stretch>
                      <a:fillRect/>
                    </a:stretch>
                  </pic:blipFill>
                  <pic:spPr>
                    <a:xfrm>
                      <a:off x="0" y="0"/>
                      <a:ext cx="4920014" cy="4286250"/>
                    </a:xfrm>
                    <a:prstGeom prst="rect">
                      <a:avLst/>
                    </a:prstGeom>
                  </pic:spPr>
                </pic:pic>
              </a:graphicData>
            </a:graphic>
          </wp:inline>
        </w:drawing>
      </w:r>
    </w:p>
    <w:p w14:paraId="6B8515B7" w14:textId="34B35B6D" w:rsidR="009937DD" w:rsidRDefault="009937DD" w:rsidP="009937DD">
      <w:pPr>
        <w:pStyle w:val="Beschriftung"/>
        <w:jc w:val="both"/>
      </w:pPr>
      <w:bookmarkStart w:id="16" w:name="_Toc96079414"/>
      <w:r>
        <w:t xml:space="preserve">Abbildung </w:t>
      </w:r>
      <w:r w:rsidR="00F54237">
        <w:fldChar w:fldCharType="begin"/>
      </w:r>
      <w:r w:rsidR="00F54237">
        <w:instrText xml:space="preserve"> STYLEREF 1 \s </w:instrText>
      </w:r>
      <w:r w:rsidR="00F54237">
        <w:fldChar w:fldCharType="separate"/>
      </w:r>
      <w:r w:rsidR="00AD4123">
        <w:rPr>
          <w:noProof/>
        </w:rPr>
        <w:t>6</w:t>
      </w:r>
      <w:r w:rsidR="00F54237">
        <w:rPr>
          <w:noProof/>
        </w:rPr>
        <w:fldChar w:fldCharType="end"/>
      </w:r>
      <w:r w:rsidR="00AD4123">
        <w:noBreakHyphen/>
      </w:r>
      <w:r w:rsidR="00F54237">
        <w:fldChar w:fldCharType="begin"/>
      </w:r>
      <w:r w:rsidR="00F54237">
        <w:instrText xml:space="preserve"> SEQ Abbildung \* ARABIC \s 1 </w:instrText>
      </w:r>
      <w:r w:rsidR="00F54237">
        <w:fldChar w:fldCharType="separate"/>
      </w:r>
      <w:r w:rsidR="00AD4123">
        <w:rPr>
          <w:noProof/>
        </w:rPr>
        <w:t>1</w:t>
      </w:r>
      <w:r w:rsidR="00F54237">
        <w:rPr>
          <w:noProof/>
        </w:rPr>
        <w:fldChar w:fldCharType="end"/>
      </w:r>
      <w:r>
        <w:t>: Klassifizierungsergebnis mit fünf Zuständen</w:t>
      </w:r>
      <w:bookmarkEnd w:id="16"/>
    </w:p>
    <w:p w14:paraId="636C1D1D" w14:textId="72A093C5" w:rsidR="009937DD" w:rsidRDefault="009937DD" w:rsidP="00255499">
      <w:pPr>
        <w:pStyle w:val="Flietext"/>
        <w:rPr>
          <w:lang w:eastAsia="de-DE"/>
        </w:rPr>
      </w:pPr>
      <w:r>
        <w:rPr>
          <w:lang w:eastAsia="de-DE"/>
        </w:rPr>
        <w:lastRenderedPageBreak/>
        <w:t>Bei Betrachtung der Ergebnisse fällt auf, dass erhebliche Schwierigkeiten bei der Unterscheidung von Waschen und Vorwäsche auftreten. Zusätzlich ist das Spülen nicht gut klassifizierbar. Aus diesem Grund wurde entschieden, für die Umsetzung im Programm nur drei Zustände zu nutzen. Dies soll die Genauigkeit des Algorithmus erhöhen. Das Ergebnis der Anpassung zeigt diese Steigerung der Genauigkeit deutlich.</w:t>
      </w:r>
    </w:p>
    <w:p w14:paraId="4A25905B" w14:textId="77777777" w:rsidR="009937DD" w:rsidRDefault="009937DD" w:rsidP="009937DD">
      <w:pPr>
        <w:pStyle w:val="Flietext"/>
        <w:keepNext/>
      </w:pPr>
      <w:r>
        <w:rPr>
          <w:noProof/>
        </w:rPr>
        <w:drawing>
          <wp:inline distT="0" distB="0" distL="0" distR="0" wp14:anchorId="432E723B" wp14:editId="74EDF913">
            <wp:extent cx="5011221" cy="4131710"/>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9">
                      <a:extLst>
                        <a:ext uri="{28A0092B-C50C-407E-A947-70E740481C1C}">
                          <a14:useLocalDpi xmlns:a14="http://schemas.microsoft.com/office/drawing/2010/main" val="0"/>
                        </a:ext>
                      </a:extLst>
                    </a:blip>
                    <a:srcRect l="191" r="191"/>
                    <a:stretch>
                      <a:fillRect/>
                    </a:stretch>
                  </pic:blipFill>
                  <pic:spPr bwMode="auto">
                    <a:xfrm>
                      <a:off x="0" y="0"/>
                      <a:ext cx="5011221" cy="4131710"/>
                    </a:xfrm>
                    <a:prstGeom prst="rect">
                      <a:avLst/>
                    </a:prstGeom>
                    <a:ln>
                      <a:noFill/>
                    </a:ln>
                    <a:extLst>
                      <a:ext uri="{53640926-AAD7-44D8-BBD7-CCE9431645EC}">
                        <a14:shadowObscured xmlns:a14="http://schemas.microsoft.com/office/drawing/2010/main"/>
                      </a:ext>
                    </a:extLst>
                  </pic:spPr>
                </pic:pic>
              </a:graphicData>
            </a:graphic>
          </wp:inline>
        </w:drawing>
      </w:r>
    </w:p>
    <w:p w14:paraId="1551D17F" w14:textId="18C660BC" w:rsidR="009937DD" w:rsidRDefault="009937DD" w:rsidP="009937DD">
      <w:pPr>
        <w:pStyle w:val="Beschriftung"/>
        <w:jc w:val="both"/>
      </w:pPr>
      <w:bookmarkStart w:id="17" w:name="_Toc96079415"/>
      <w:r>
        <w:t xml:space="preserve">Abbildung </w:t>
      </w:r>
      <w:r w:rsidR="00F54237">
        <w:fldChar w:fldCharType="begin"/>
      </w:r>
      <w:r w:rsidR="00F54237">
        <w:instrText xml:space="preserve"> STYLEREF 1 \s </w:instrText>
      </w:r>
      <w:r w:rsidR="00F54237">
        <w:fldChar w:fldCharType="separate"/>
      </w:r>
      <w:r w:rsidR="00AD4123">
        <w:rPr>
          <w:noProof/>
        </w:rPr>
        <w:t>6</w:t>
      </w:r>
      <w:r w:rsidR="00F54237">
        <w:rPr>
          <w:noProof/>
        </w:rPr>
        <w:fldChar w:fldCharType="end"/>
      </w:r>
      <w:r w:rsidR="00AD4123">
        <w:noBreakHyphen/>
      </w:r>
      <w:r w:rsidR="00F54237">
        <w:fldChar w:fldCharType="begin"/>
      </w:r>
      <w:r w:rsidR="00F54237">
        <w:instrText xml:space="preserve"> SEQ Abbildung \* ARABIC \s 1 </w:instrText>
      </w:r>
      <w:r w:rsidR="00F54237">
        <w:fldChar w:fldCharType="separate"/>
      </w:r>
      <w:r w:rsidR="00AD4123">
        <w:rPr>
          <w:noProof/>
        </w:rPr>
        <w:t>2</w:t>
      </w:r>
      <w:r w:rsidR="00F54237">
        <w:rPr>
          <w:noProof/>
        </w:rPr>
        <w:fldChar w:fldCharType="end"/>
      </w:r>
      <w:r>
        <w:t>: Klassifizierungsergebnis mit drei Zuständen</w:t>
      </w:r>
      <w:bookmarkEnd w:id="17"/>
    </w:p>
    <w:p w14:paraId="7CF50043" w14:textId="77777777" w:rsidR="00467666" w:rsidRPr="00467666" w:rsidRDefault="00467666" w:rsidP="00467666"/>
    <w:p w14:paraId="56BB5E26" w14:textId="77777777" w:rsidR="00B35F70" w:rsidRDefault="00B35F70" w:rsidP="00B35F70">
      <w:pPr>
        <w:pStyle w:val="berschrift1"/>
        <w:pageBreakBefore w:val="0"/>
      </w:pPr>
      <w:bookmarkStart w:id="18" w:name="_Toc96079428"/>
      <w:r>
        <w:t>Hinweise zur Verwendung der Programme</w:t>
      </w:r>
      <w:bookmarkEnd w:id="18"/>
    </w:p>
    <w:p w14:paraId="6D17B889" w14:textId="7D2DEE38" w:rsidR="00B35F70" w:rsidRDefault="00B35F70" w:rsidP="00B35F70">
      <w:pPr>
        <w:pStyle w:val="Flietext"/>
        <w:rPr>
          <w:lang w:eastAsia="de-DE"/>
        </w:rPr>
      </w:pPr>
      <w:r>
        <w:rPr>
          <w:lang w:eastAsia="de-DE"/>
        </w:rPr>
        <w:t xml:space="preserve">Die Reihenfolge, in der die Programme gestartet werden, ist irrelevant. Alle Programme sind so geschrieben, dass sie auf die benötigten Daten der Schnittstellen warten, ohne in einen Fehler zu laufen. Unter Umständen kann es einige Sekunden dauern, bis das </w:t>
      </w:r>
      <w:proofErr w:type="spellStart"/>
      <w:r>
        <w:rPr>
          <w:lang w:eastAsia="de-DE"/>
        </w:rPr>
        <w:t>Graphical</w:t>
      </w:r>
      <w:proofErr w:type="spellEnd"/>
      <w:r>
        <w:rPr>
          <w:lang w:eastAsia="de-DE"/>
        </w:rPr>
        <w:t xml:space="preserve">-User-Interface die Daten im Diagramm visualisiert. Vor dem Start müssen sowohl die Daten für </w:t>
      </w:r>
      <w:r>
        <w:rPr>
          <w:lang w:eastAsia="de-DE"/>
        </w:rPr>
        <w:lastRenderedPageBreak/>
        <w:t>die TCP-IP-Adresse als auch die WLAN-Verbindung eingegeben werden. Diese sind im hochgeladenen Code durch *** ersetzt.</w:t>
      </w:r>
    </w:p>
    <w:p w14:paraId="7DEE3902" w14:textId="77777777" w:rsidR="00B35F70" w:rsidRPr="00B35F70" w:rsidRDefault="00B35F70" w:rsidP="00B35F70"/>
    <w:sectPr w:rsidR="00B35F70" w:rsidRPr="00B35F70" w:rsidSect="00CE0FDA">
      <w:headerReference w:type="default" r:id="rId20"/>
      <w:type w:val="continuous"/>
      <w:pgSz w:w="11907" w:h="16839" w:code="9"/>
      <w:pgMar w:top="1134" w:right="1134" w:bottom="1134" w:left="2835"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0E9A0" w14:textId="77777777" w:rsidR="00F54237" w:rsidRDefault="00F54237" w:rsidP="00BD12FC">
      <w:pPr>
        <w:spacing w:line="240" w:lineRule="auto"/>
      </w:pPr>
      <w:r>
        <w:separator/>
      </w:r>
    </w:p>
  </w:endnote>
  <w:endnote w:type="continuationSeparator" w:id="0">
    <w:p w14:paraId="3D541A85" w14:textId="77777777" w:rsidR="00F54237" w:rsidRDefault="00F54237" w:rsidP="00BD12FC">
      <w:pPr>
        <w:spacing w:line="240" w:lineRule="auto"/>
      </w:pPr>
      <w:r>
        <w:continuationSeparator/>
      </w:r>
    </w:p>
  </w:endnote>
  <w:endnote w:type="continuationNotice" w:id="1">
    <w:p w14:paraId="79A64E06" w14:textId="77777777" w:rsidR="00F54237" w:rsidRDefault="00F5423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6214456"/>
      <w:docPartObj>
        <w:docPartGallery w:val="Page Numbers (Bottom of Page)"/>
        <w:docPartUnique/>
      </w:docPartObj>
    </w:sdtPr>
    <w:sdtEndPr/>
    <w:sdtContent>
      <w:p w14:paraId="28870DCE" w14:textId="4239EEA4" w:rsidR="00532F24" w:rsidRDefault="00532F24">
        <w:pPr>
          <w:pStyle w:val="Fuzeile"/>
          <w:jc w:val="center"/>
        </w:pPr>
        <w:r>
          <w:fldChar w:fldCharType="begin"/>
        </w:r>
        <w:r>
          <w:instrText>PAGE   \* MERGEFORMAT</w:instrText>
        </w:r>
        <w:r>
          <w:fldChar w:fldCharType="separate"/>
        </w:r>
        <w:r>
          <w:t>2</w:t>
        </w:r>
        <w:r>
          <w:fldChar w:fldCharType="end"/>
        </w:r>
      </w:p>
    </w:sdtContent>
  </w:sdt>
  <w:p w14:paraId="4175D672" w14:textId="5A0FBB08" w:rsidR="00532F24" w:rsidRDefault="00532F2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91B7E" w14:textId="77777777" w:rsidR="00F54237" w:rsidRDefault="00F54237" w:rsidP="00BD12FC">
      <w:pPr>
        <w:spacing w:line="240" w:lineRule="auto"/>
      </w:pPr>
      <w:r>
        <w:separator/>
      </w:r>
    </w:p>
  </w:footnote>
  <w:footnote w:type="continuationSeparator" w:id="0">
    <w:p w14:paraId="5029BBE4" w14:textId="77777777" w:rsidR="00F54237" w:rsidRDefault="00F54237" w:rsidP="00BD12FC">
      <w:pPr>
        <w:spacing w:line="240" w:lineRule="auto"/>
      </w:pPr>
      <w:r>
        <w:continuationSeparator/>
      </w:r>
    </w:p>
  </w:footnote>
  <w:footnote w:type="continuationNotice" w:id="1">
    <w:p w14:paraId="39162AC5" w14:textId="77777777" w:rsidR="00F54237" w:rsidRDefault="00F5423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CA504" w14:textId="405BE1EB" w:rsidR="00D16317" w:rsidRDefault="00D16317" w:rsidP="00515CCD">
    <w:pPr>
      <w:pStyle w:val="Kopfzeile"/>
      <w:tabs>
        <w:tab w:val="clear" w:pos="4536"/>
        <w:tab w:val="clear" w:pos="9072"/>
        <w:tab w:val="right" w:pos="9356"/>
      </w:tabs>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1906939"/>
      <w:docPartObj>
        <w:docPartGallery w:val="Page Numbers (Top of Page)"/>
        <w:docPartUnique/>
      </w:docPartObj>
    </w:sdtPr>
    <w:sdtEndPr/>
    <w:sdtContent>
      <w:p w14:paraId="00FFF562" w14:textId="1BB80326" w:rsidR="00D16317" w:rsidRDefault="00D16317" w:rsidP="006E0608">
        <w:pPr>
          <w:pStyle w:val="Kopfzeile"/>
          <w:tabs>
            <w:tab w:val="clear" w:pos="4536"/>
            <w:tab w:val="clear" w:pos="9072"/>
            <w:tab w:val="right" w:pos="9356"/>
          </w:tabs>
          <w:jc w:val="center"/>
        </w:pPr>
        <w:r>
          <w:fldChar w:fldCharType="begin"/>
        </w:r>
        <w:r>
          <w:instrText>PAGE   \* MERGEFORMAT</w:instrText>
        </w:r>
        <w:r>
          <w:fldChar w:fldCharType="separate"/>
        </w:r>
        <w:r>
          <w:rPr>
            <w:noProof/>
          </w:rPr>
          <w:t>X</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5987752"/>
      <w:docPartObj>
        <w:docPartGallery w:val="Page Numbers (Top of Page)"/>
        <w:docPartUnique/>
      </w:docPartObj>
    </w:sdtPr>
    <w:sdtEndPr/>
    <w:sdtContent>
      <w:sdt>
        <w:sdtPr>
          <w:id w:val="1211297458"/>
          <w:docPartObj>
            <w:docPartGallery w:val="Page Numbers (Top of Page)"/>
            <w:docPartUnique/>
          </w:docPartObj>
        </w:sdtPr>
        <w:sdtEndPr/>
        <w:sdtContent>
          <w:p w14:paraId="40A4D412" w14:textId="6DA44319" w:rsidR="00D16317" w:rsidRPr="00507047" w:rsidRDefault="00C945D9" w:rsidP="00532F24">
            <w:pPr>
              <w:pStyle w:val="Kopfzeile"/>
              <w:pageBreakBefore/>
              <w:tabs>
                <w:tab w:val="clear" w:pos="4536"/>
                <w:tab w:val="clear" w:pos="9072"/>
                <w:tab w:val="right" w:pos="9356"/>
              </w:tabs>
            </w:pPr>
            <w:fldSimple w:instr=" STYLEREF  &quot;Überschrift 1&quot;  \* MERGEFORMAT ">
              <w:r w:rsidR="000F7320">
                <w:rPr>
                  <w:noProof/>
                </w:rPr>
                <w:t>Hinweise zur Verwendung der Programme</w:t>
              </w:r>
            </w:fldSimple>
          </w:p>
        </w:sdtContent>
      </w:sdt>
      <w:p w14:paraId="45007CB9" w14:textId="0E688BE3" w:rsidR="00D16317" w:rsidRDefault="00D16317" w:rsidP="00413006">
        <w:pPr>
          <w:pStyle w:val="Kopfzeile"/>
          <w:pageBreakBefore/>
          <w:tabs>
            <w:tab w:val="clear" w:pos="4536"/>
            <w:tab w:val="clear" w:pos="9072"/>
            <w:tab w:val="right" w:pos="9356"/>
          </w:tabs>
        </w:pPr>
        <w:r>
          <w:tab/>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5D4A6CA"/>
    <w:lvl w:ilvl="0">
      <w:start w:val="1"/>
      <w:numFmt w:val="decimal"/>
      <w:pStyle w:val="Listennummer5"/>
      <w:lvlText w:val="%1."/>
      <w:lvlJc w:val="left"/>
      <w:pPr>
        <w:tabs>
          <w:tab w:val="num" w:pos="4753"/>
        </w:tabs>
        <w:ind w:left="4753" w:hanging="360"/>
      </w:pPr>
    </w:lvl>
  </w:abstractNum>
  <w:abstractNum w:abstractNumId="1" w15:restartNumberingAfterBreak="0">
    <w:nsid w:val="FFFFFF7D"/>
    <w:multiLevelType w:val="singleLevel"/>
    <w:tmpl w:val="F2E03DF2"/>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5DFC184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02106EC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614CA7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63AC5B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984712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C74801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57C7CA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75D00C0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82E7683"/>
    <w:multiLevelType w:val="multilevel"/>
    <w:tmpl w:val="9118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96F0692"/>
    <w:multiLevelType w:val="hybridMultilevel"/>
    <w:tmpl w:val="D3F4EDEA"/>
    <w:lvl w:ilvl="0" w:tplc="ED4287BC">
      <w:start w:val="1"/>
      <w:numFmt w:val="decimal"/>
      <w:pStyle w:val="Anhangsbenummerung"/>
      <w:lvlText w:val="A-%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098A21DD"/>
    <w:multiLevelType w:val="multilevel"/>
    <w:tmpl w:val="85C6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780481"/>
    <w:multiLevelType w:val="hybridMultilevel"/>
    <w:tmpl w:val="F01C2394"/>
    <w:lvl w:ilvl="0" w:tplc="ECB8E478">
      <w:start w:val="4"/>
      <w:numFmt w:val="bullet"/>
      <w:lvlText w:val="-"/>
      <w:lvlJc w:val="left"/>
      <w:pPr>
        <w:ind w:left="1287" w:hanging="360"/>
      </w:pPr>
      <w:rPr>
        <w:rFonts w:ascii="Arial" w:eastAsia="Times New Roman" w:hAnsi="Arial" w:cs="Aria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4" w15:restartNumberingAfterBreak="0">
    <w:nsid w:val="18A93901"/>
    <w:multiLevelType w:val="hybridMultilevel"/>
    <w:tmpl w:val="E0641AF6"/>
    <w:lvl w:ilvl="0" w:tplc="ECB8E478">
      <w:start w:val="4"/>
      <w:numFmt w:val="bullet"/>
      <w:lvlText w:val="-"/>
      <w:lvlJc w:val="left"/>
      <w:pPr>
        <w:ind w:left="1287" w:hanging="360"/>
      </w:pPr>
      <w:rPr>
        <w:rFonts w:ascii="Arial" w:eastAsia="Times New Roman" w:hAnsi="Arial" w:cs="Aria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5" w15:restartNumberingAfterBreak="0">
    <w:nsid w:val="1AC94538"/>
    <w:multiLevelType w:val="multilevel"/>
    <w:tmpl w:val="812E4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1B362145"/>
    <w:multiLevelType w:val="hybridMultilevel"/>
    <w:tmpl w:val="4D74B1C0"/>
    <w:lvl w:ilvl="0" w:tplc="ECB8E478">
      <w:start w:val="4"/>
      <w:numFmt w:val="bullet"/>
      <w:lvlText w:val="-"/>
      <w:lvlJc w:val="left"/>
      <w:rPr>
        <w:rFonts w:ascii="Arial" w:eastAsia="Times New Roman"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20255293"/>
    <w:multiLevelType w:val="multilevel"/>
    <w:tmpl w:val="2E5E36F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22C777DC"/>
    <w:multiLevelType w:val="hybridMultilevel"/>
    <w:tmpl w:val="0756E468"/>
    <w:lvl w:ilvl="0" w:tplc="2ED4E50A">
      <w:start w:val="2"/>
      <w:numFmt w:val="decimal"/>
      <w:lvlText w:val="%1."/>
      <w:lvlJc w:val="left"/>
      <w:pPr>
        <w:ind w:left="360" w:hanging="360"/>
      </w:pPr>
      <w:rPr>
        <w:rFonts w:hint="default"/>
      </w:rPr>
    </w:lvl>
    <w:lvl w:ilvl="1" w:tplc="04070019" w:tentative="1">
      <w:start w:val="1"/>
      <w:numFmt w:val="lowerLetter"/>
      <w:lvlText w:val="%2."/>
      <w:lvlJc w:val="left"/>
      <w:pPr>
        <w:ind w:left="-119" w:hanging="360"/>
      </w:pPr>
    </w:lvl>
    <w:lvl w:ilvl="2" w:tplc="0407001B" w:tentative="1">
      <w:start w:val="1"/>
      <w:numFmt w:val="lowerRoman"/>
      <w:lvlText w:val="%3."/>
      <w:lvlJc w:val="right"/>
      <w:pPr>
        <w:ind w:left="601" w:hanging="180"/>
      </w:pPr>
    </w:lvl>
    <w:lvl w:ilvl="3" w:tplc="0407000F" w:tentative="1">
      <w:start w:val="1"/>
      <w:numFmt w:val="decimal"/>
      <w:lvlText w:val="%4."/>
      <w:lvlJc w:val="left"/>
      <w:pPr>
        <w:ind w:left="1321" w:hanging="360"/>
      </w:pPr>
    </w:lvl>
    <w:lvl w:ilvl="4" w:tplc="04070019" w:tentative="1">
      <w:start w:val="1"/>
      <w:numFmt w:val="lowerLetter"/>
      <w:lvlText w:val="%5."/>
      <w:lvlJc w:val="left"/>
      <w:pPr>
        <w:ind w:left="2041" w:hanging="360"/>
      </w:pPr>
    </w:lvl>
    <w:lvl w:ilvl="5" w:tplc="0407001B" w:tentative="1">
      <w:start w:val="1"/>
      <w:numFmt w:val="lowerRoman"/>
      <w:lvlText w:val="%6."/>
      <w:lvlJc w:val="right"/>
      <w:pPr>
        <w:ind w:left="2761" w:hanging="180"/>
      </w:pPr>
    </w:lvl>
    <w:lvl w:ilvl="6" w:tplc="0407000F" w:tentative="1">
      <w:start w:val="1"/>
      <w:numFmt w:val="decimal"/>
      <w:lvlText w:val="%7."/>
      <w:lvlJc w:val="left"/>
      <w:pPr>
        <w:ind w:left="3481" w:hanging="360"/>
      </w:pPr>
    </w:lvl>
    <w:lvl w:ilvl="7" w:tplc="04070019" w:tentative="1">
      <w:start w:val="1"/>
      <w:numFmt w:val="lowerLetter"/>
      <w:lvlText w:val="%8."/>
      <w:lvlJc w:val="left"/>
      <w:pPr>
        <w:ind w:left="4201" w:hanging="360"/>
      </w:pPr>
    </w:lvl>
    <w:lvl w:ilvl="8" w:tplc="0407001B" w:tentative="1">
      <w:start w:val="1"/>
      <w:numFmt w:val="lowerRoman"/>
      <w:lvlText w:val="%9."/>
      <w:lvlJc w:val="right"/>
      <w:pPr>
        <w:ind w:left="4921" w:hanging="180"/>
      </w:pPr>
    </w:lvl>
  </w:abstractNum>
  <w:abstractNum w:abstractNumId="19" w15:restartNumberingAfterBreak="0">
    <w:nsid w:val="26885B06"/>
    <w:multiLevelType w:val="multilevel"/>
    <w:tmpl w:val="80BE5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8AB649D"/>
    <w:multiLevelType w:val="hybridMultilevel"/>
    <w:tmpl w:val="5B0417F8"/>
    <w:lvl w:ilvl="0" w:tplc="ECB8E478">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94B5E07"/>
    <w:multiLevelType w:val="multilevel"/>
    <w:tmpl w:val="D6A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B842218"/>
    <w:multiLevelType w:val="hybridMultilevel"/>
    <w:tmpl w:val="8980805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2DB41E12"/>
    <w:multiLevelType w:val="multilevel"/>
    <w:tmpl w:val="4B64AD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15:restartNumberingAfterBreak="0">
    <w:nsid w:val="302F2E3B"/>
    <w:multiLevelType w:val="hybridMultilevel"/>
    <w:tmpl w:val="978A21AC"/>
    <w:lvl w:ilvl="0" w:tplc="ECB8E478">
      <w:start w:val="4"/>
      <w:numFmt w:val="bullet"/>
      <w:lvlText w:val="-"/>
      <w:lvlJc w:val="left"/>
      <w:pPr>
        <w:ind w:left="1287" w:hanging="360"/>
      </w:pPr>
      <w:rPr>
        <w:rFonts w:ascii="Arial" w:eastAsia="Times New Roman" w:hAnsi="Arial" w:cs="Aria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5" w15:restartNumberingAfterBreak="0">
    <w:nsid w:val="30E63151"/>
    <w:multiLevelType w:val="multilevel"/>
    <w:tmpl w:val="3E8285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2DF612B"/>
    <w:multiLevelType w:val="hybridMultilevel"/>
    <w:tmpl w:val="DEA6170E"/>
    <w:lvl w:ilvl="0" w:tplc="ECB8E478">
      <w:start w:val="4"/>
      <w:numFmt w:val="bullet"/>
      <w:lvlText w:val="-"/>
      <w:lvlJc w:val="left"/>
      <w:pPr>
        <w:ind w:left="1287" w:hanging="360"/>
      </w:pPr>
      <w:rPr>
        <w:rFonts w:ascii="Arial" w:eastAsia="Times New Roman" w:hAnsi="Arial" w:cs="Aria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7" w15:restartNumberingAfterBreak="0">
    <w:nsid w:val="37FC70DC"/>
    <w:multiLevelType w:val="hybridMultilevel"/>
    <w:tmpl w:val="D506E4B2"/>
    <w:lvl w:ilvl="0" w:tplc="ECB8E478">
      <w:start w:val="4"/>
      <w:numFmt w:val="bullet"/>
      <w:lvlText w:val="-"/>
      <w:lvlJc w:val="left"/>
      <w:pPr>
        <w:spacing w:after="100"/>
        <w:ind w:left="1200"/>
      </w:pPr>
      <w:rPr>
        <w:rFonts w:ascii="Arial" w:eastAsia="Times New Roman" w:hAnsi="Arial" w:cs="Aria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8" w15:restartNumberingAfterBreak="0">
    <w:nsid w:val="3AFB0089"/>
    <w:multiLevelType w:val="hybridMultilevel"/>
    <w:tmpl w:val="77B84158"/>
    <w:lvl w:ilvl="0" w:tplc="033C4BE2">
      <w:numFmt w:val="bullet"/>
      <w:lvlText w:val="-"/>
      <w:lvlJc w:val="left"/>
      <w:pPr>
        <w:ind w:left="1287" w:hanging="360"/>
      </w:pPr>
      <w:rPr>
        <w:rFonts w:ascii="Arial" w:eastAsia="Times New Roman" w:hAnsi="Arial" w:cs="Aria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15:restartNumberingAfterBreak="0">
    <w:nsid w:val="3B160C31"/>
    <w:multiLevelType w:val="hybridMultilevel"/>
    <w:tmpl w:val="DF486DEE"/>
    <w:lvl w:ilvl="0" w:tplc="ECB8E478">
      <w:start w:val="4"/>
      <w:numFmt w:val="bullet"/>
      <w:lvlText w:val="-"/>
      <w:lvlJc w:val="left"/>
      <w:pPr>
        <w:ind w:left="1080" w:hanging="360"/>
      </w:pPr>
      <w:rPr>
        <w:rFonts w:ascii="Arial" w:eastAsia="Times New Roman"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15:restartNumberingAfterBreak="0">
    <w:nsid w:val="433929E4"/>
    <w:multiLevelType w:val="hybridMultilevel"/>
    <w:tmpl w:val="6F162CCA"/>
    <w:lvl w:ilvl="0" w:tplc="ECB8E478">
      <w:start w:val="4"/>
      <w:numFmt w:val="bullet"/>
      <w:lvlText w:val="-"/>
      <w:lvlJc w:val="left"/>
      <w:pPr>
        <w:ind w:left="1287" w:hanging="360"/>
      </w:pPr>
      <w:rPr>
        <w:rFonts w:ascii="Arial" w:eastAsia="Times New Roman" w:hAnsi="Arial" w:cs="Aria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1" w15:restartNumberingAfterBreak="0">
    <w:nsid w:val="44B80ABD"/>
    <w:multiLevelType w:val="multilevel"/>
    <w:tmpl w:val="52D4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4C74C65"/>
    <w:multiLevelType w:val="multilevel"/>
    <w:tmpl w:val="F3AE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52B379E"/>
    <w:multiLevelType w:val="hybridMultilevel"/>
    <w:tmpl w:val="CF56C30C"/>
    <w:lvl w:ilvl="0" w:tplc="0407000F">
      <w:start w:val="1"/>
      <w:numFmt w:val="decimal"/>
      <w:lvlText w:val="%1."/>
      <w:lvlJc w:val="left"/>
      <w:pPr>
        <w:ind w:left="1287" w:hanging="360"/>
      </w:pPr>
    </w:lvl>
    <w:lvl w:ilvl="1" w:tplc="04070019" w:tentative="1">
      <w:start w:val="1"/>
      <w:numFmt w:val="lowerLetter"/>
      <w:lvlText w:val="%2."/>
      <w:lvlJc w:val="left"/>
      <w:pPr>
        <w:ind w:left="2007" w:hanging="360"/>
      </w:pPr>
    </w:lvl>
    <w:lvl w:ilvl="2" w:tplc="0407001B" w:tentative="1">
      <w:start w:val="1"/>
      <w:numFmt w:val="lowerRoman"/>
      <w:lvlText w:val="%3."/>
      <w:lvlJc w:val="right"/>
      <w:pPr>
        <w:ind w:left="2727" w:hanging="180"/>
      </w:pPr>
    </w:lvl>
    <w:lvl w:ilvl="3" w:tplc="0407000F" w:tentative="1">
      <w:start w:val="1"/>
      <w:numFmt w:val="decimal"/>
      <w:lvlText w:val="%4."/>
      <w:lvlJc w:val="left"/>
      <w:pPr>
        <w:ind w:left="3447" w:hanging="360"/>
      </w:pPr>
    </w:lvl>
    <w:lvl w:ilvl="4" w:tplc="04070019" w:tentative="1">
      <w:start w:val="1"/>
      <w:numFmt w:val="lowerLetter"/>
      <w:lvlText w:val="%5."/>
      <w:lvlJc w:val="left"/>
      <w:pPr>
        <w:ind w:left="4167" w:hanging="360"/>
      </w:pPr>
    </w:lvl>
    <w:lvl w:ilvl="5" w:tplc="0407001B" w:tentative="1">
      <w:start w:val="1"/>
      <w:numFmt w:val="lowerRoman"/>
      <w:lvlText w:val="%6."/>
      <w:lvlJc w:val="right"/>
      <w:pPr>
        <w:ind w:left="4887" w:hanging="180"/>
      </w:pPr>
    </w:lvl>
    <w:lvl w:ilvl="6" w:tplc="0407000F" w:tentative="1">
      <w:start w:val="1"/>
      <w:numFmt w:val="decimal"/>
      <w:lvlText w:val="%7."/>
      <w:lvlJc w:val="left"/>
      <w:pPr>
        <w:ind w:left="5607" w:hanging="360"/>
      </w:pPr>
    </w:lvl>
    <w:lvl w:ilvl="7" w:tplc="04070019" w:tentative="1">
      <w:start w:val="1"/>
      <w:numFmt w:val="lowerLetter"/>
      <w:lvlText w:val="%8."/>
      <w:lvlJc w:val="left"/>
      <w:pPr>
        <w:ind w:left="6327" w:hanging="360"/>
      </w:pPr>
    </w:lvl>
    <w:lvl w:ilvl="8" w:tplc="0407001B" w:tentative="1">
      <w:start w:val="1"/>
      <w:numFmt w:val="lowerRoman"/>
      <w:lvlText w:val="%9."/>
      <w:lvlJc w:val="right"/>
      <w:pPr>
        <w:ind w:left="7047" w:hanging="180"/>
      </w:pPr>
    </w:lvl>
  </w:abstractNum>
  <w:abstractNum w:abstractNumId="34" w15:restartNumberingAfterBreak="0">
    <w:nsid w:val="45B85A36"/>
    <w:multiLevelType w:val="hybridMultilevel"/>
    <w:tmpl w:val="074891B4"/>
    <w:lvl w:ilvl="0" w:tplc="033C4BE2">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473173BC"/>
    <w:multiLevelType w:val="hybridMultilevel"/>
    <w:tmpl w:val="86C471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27F2212"/>
    <w:multiLevelType w:val="hybridMultilevel"/>
    <w:tmpl w:val="84F06E4E"/>
    <w:lvl w:ilvl="0" w:tplc="ECB8E478">
      <w:start w:val="4"/>
      <w:numFmt w:val="bullet"/>
      <w:lvlText w:val="-"/>
      <w:lvlJc w:val="left"/>
      <w:pPr>
        <w:ind w:left="1287" w:hanging="360"/>
      </w:pPr>
      <w:rPr>
        <w:rFonts w:ascii="Arial" w:eastAsia="Times New Roman" w:hAnsi="Arial" w:cs="Aria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7" w15:restartNumberingAfterBreak="0">
    <w:nsid w:val="529D21BF"/>
    <w:multiLevelType w:val="hybridMultilevel"/>
    <w:tmpl w:val="363E78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2D21BBB"/>
    <w:multiLevelType w:val="hybridMultilevel"/>
    <w:tmpl w:val="27A44D28"/>
    <w:lvl w:ilvl="0" w:tplc="ECB8E478">
      <w:start w:val="4"/>
      <w:numFmt w:val="bullet"/>
      <w:lvlText w:val="-"/>
      <w:lvlJc w:val="left"/>
      <w:pPr>
        <w:ind w:left="1080" w:hanging="360"/>
      </w:pPr>
      <w:rPr>
        <w:rFonts w:ascii="Arial" w:eastAsia="Times New Roman"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9" w15:restartNumberingAfterBreak="0">
    <w:nsid w:val="5507224B"/>
    <w:multiLevelType w:val="hybridMultilevel"/>
    <w:tmpl w:val="9E18A798"/>
    <w:lvl w:ilvl="0" w:tplc="033C4BE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55BD7DBB"/>
    <w:multiLevelType w:val="multilevel"/>
    <w:tmpl w:val="950C8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6F11AEB"/>
    <w:multiLevelType w:val="hybridMultilevel"/>
    <w:tmpl w:val="CE366E6E"/>
    <w:lvl w:ilvl="0" w:tplc="0407000F">
      <w:start w:val="1"/>
      <w:numFmt w:val="decimal"/>
      <w:lvlText w:val="%1."/>
      <w:lvlJc w:val="left"/>
      <w:pPr>
        <w:ind w:left="1287" w:hanging="360"/>
      </w:pPr>
    </w:lvl>
    <w:lvl w:ilvl="1" w:tplc="04070019" w:tentative="1">
      <w:start w:val="1"/>
      <w:numFmt w:val="lowerLetter"/>
      <w:lvlText w:val="%2."/>
      <w:lvlJc w:val="left"/>
      <w:pPr>
        <w:ind w:left="2007" w:hanging="360"/>
      </w:pPr>
    </w:lvl>
    <w:lvl w:ilvl="2" w:tplc="0407001B" w:tentative="1">
      <w:start w:val="1"/>
      <w:numFmt w:val="lowerRoman"/>
      <w:lvlText w:val="%3."/>
      <w:lvlJc w:val="right"/>
      <w:pPr>
        <w:ind w:left="2727" w:hanging="180"/>
      </w:pPr>
    </w:lvl>
    <w:lvl w:ilvl="3" w:tplc="0407000F" w:tentative="1">
      <w:start w:val="1"/>
      <w:numFmt w:val="decimal"/>
      <w:lvlText w:val="%4."/>
      <w:lvlJc w:val="left"/>
      <w:pPr>
        <w:ind w:left="3447" w:hanging="360"/>
      </w:pPr>
    </w:lvl>
    <w:lvl w:ilvl="4" w:tplc="04070019" w:tentative="1">
      <w:start w:val="1"/>
      <w:numFmt w:val="lowerLetter"/>
      <w:lvlText w:val="%5."/>
      <w:lvlJc w:val="left"/>
      <w:pPr>
        <w:ind w:left="4167" w:hanging="360"/>
      </w:pPr>
    </w:lvl>
    <w:lvl w:ilvl="5" w:tplc="0407001B" w:tentative="1">
      <w:start w:val="1"/>
      <w:numFmt w:val="lowerRoman"/>
      <w:lvlText w:val="%6."/>
      <w:lvlJc w:val="right"/>
      <w:pPr>
        <w:ind w:left="4887" w:hanging="180"/>
      </w:pPr>
    </w:lvl>
    <w:lvl w:ilvl="6" w:tplc="0407000F" w:tentative="1">
      <w:start w:val="1"/>
      <w:numFmt w:val="decimal"/>
      <w:lvlText w:val="%7."/>
      <w:lvlJc w:val="left"/>
      <w:pPr>
        <w:ind w:left="5607" w:hanging="360"/>
      </w:pPr>
    </w:lvl>
    <w:lvl w:ilvl="7" w:tplc="04070019" w:tentative="1">
      <w:start w:val="1"/>
      <w:numFmt w:val="lowerLetter"/>
      <w:lvlText w:val="%8."/>
      <w:lvlJc w:val="left"/>
      <w:pPr>
        <w:ind w:left="6327" w:hanging="360"/>
      </w:pPr>
    </w:lvl>
    <w:lvl w:ilvl="8" w:tplc="0407001B" w:tentative="1">
      <w:start w:val="1"/>
      <w:numFmt w:val="lowerRoman"/>
      <w:lvlText w:val="%9."/>
      <w:lvlJc w:val="right"/>
      <w:pPr>
        <w:ind w:left="7047" w:hanging="180"/>
      </w:pPr>
    </w:lvl>
  </w:abstractNum>
  <w:abstractNum w:abstractNumId="42" w15:restartNumberingAfterBreak="0">
    <w:nsid w:val="5D606F48"/>
    <w:multiLevelType w:val="hybridMultilevel"/>
    <w:tmpl w:val="B756E1CE"/>
    <w:lvl w:ilvl="0" w:tplc="033C4BE2">
      <w:numFmt w:val="bullet"/>
      <w:lvlText w:val="-"/>
      <w:lvlJc w:val="left"/>
      <w:pPr>
        <w:ind w:left="1287" w:hanging="360"/>
      </w:pPr>
      <w:rPr>
        <w:rFonts w:ascii="Arial" w:eastAsia="Times New Roman" w:hAnsi="Arial" w:cs="Aria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3" w15:restartNumberingAfterBreak="0">
    <w:nsid w:val="620D5DA0"/>
    <w:multiLevelType w:val="multilevel"/>
    <w:tmpl w:val="3874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C387270"/>
    <w:multiLevelType w:val="hybridMultilevel"/>
    <w:tmpl w:val="0476929C"/>
    <w:lvl w:ilvl="0" w:tplc="033C4BE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6D4F4AB8"/>
    <w:multiLevelType w:val="multilevel"/>
    <w:tmpl w:val="567A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DAF235F"/>
    <w:multiLevelType w:val="multilevel"/>
    <w:tmpl w:val="399C5F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5271A4C"/>
    <w:multiLevelType w:val="hybridMultilevel"/>
    <w:tmpl w:val="3D38E4BC"/>
    <w:lvl w:ilvl="0" w:tplc="ECB8E478">
      <w:start w:val="4"/>
      <w:numFmt w:val="bullet"/>
      <w:lvlText w:val="-"/>
      <w:lvlJc w:val="left"/>
      <w:pPr>
        <w:ind w:left="1287" w:hanging="360"/>
      </w:pPr>
      <w:rPr>
        <w:rFonts w:ascii="Arial" w:eastAsia="Times New Roman" w:hAnsi="Arial" w:cs="Aria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8" w15:restartNumberingAfterBreak="0">
    <w:nsid w:val="769B7575"/>
    <w:multiLevelType w:val="hybridMultilevel"/>
    <w:tmpl w:val="C75C93E2"/>
    <w:lvl w:ilvl="0" w:tplc="033C4BE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C8020B0"/>
    <w:multiLevelType w:val="hybridMultilevel"/>
    <w:tmpl w:val="5AC21894"/>
    <w:lvl w:ilvl="0" w:tplc="0809000F">
      <w:start w:val="1"/>
      <w:numFmt w:val="decimal"/>
      <w:lvlText w:val="%1."/>
      <w:lvlJc w:val="left"/>
      <w:pPr>
        <w:ind w:left="1919" w:hanging="360"/>
      </w:pPr>
    </w:lvl>
    <w:lvl w:ilvl="1" w:tplc="08090019" w:tentative="1">
      <w:start w:val="1"/>
      <w:numFmt w:val="lowerLetter"/>
      <w:lvlText w:val="%2."/>
      <w:lvlJc w:val="left"/>
      <w:pPr>
        <w:ind w:left="2639" w:hanging="360"/>
      </w:pPr>
    </w:lvl>
    <w:lvl w:ilvl="2" w:tplc="0809001B" w:tentative="1">
      <w:start w:val="1"/>
      <w:numFmt w:val="lowerRoman"/>
      <w:lvlText w:val="%3."/>
      <w:lvlJc w:val="right"/>
      <w:pPr>
        <w:ind w:left="3359" w:hanging="180"/>
      </w:pPr>
    </w:lvl>
    <w:lvl w:ilvl="3" w:tplc="0809000F" w:tentative="1">
      <w:start w:val="1"/>
      <w:numFmt w:val="decimal"/>
      <w:lvlText w:val="%4."/>
      <w:lvlJc w:val="left"/>
      <w:pPr>
        <w:ind w:left="4079" w:hanging="360"/>
      </w:pPr>
    </w:lvl>
    <w:lvl w:ilvl="4" w:tplc="08090019" w:tentative="1">
      <w:start w:val="1"/>
      <w:numFmt w:val="lowerLetter"/>
      <w:lvlText w:val="%5."/>
      <w:lvlJc w:val="left"/>
      <w:pPr>
        <w:ind w:left="4799" w:hanging="360"/>
      </w:pPr>
    </w:lvl>
    <w:lvl w:ilvl="5" w:tplc="0809001B" w:tentative="1">
      <w:start w:val="1"/>
      <w:numFmt w:val="lowerRoman"/>
      <w:lvlText w:val="%6."/>
      <w:lvlJc w:val="right"/>
      <w:pPr>
        <w:ind w:left="5519" w:hanging="180"/>
      </w:pPr>
    </w:lvl>
    <w:lvl w:ilvl="6" w:tplc="0809000F" w:tentative="1">
      <w:start w:val="1"/>
      <w:numFmt w:val="decimal"/>
      <w:lvlText w:val="%7."/>
      <w:lvlJc w:val="left"/>
      <w:pPr>
        <w:ind w:left="6239" w:hanging="360"/>
      </w:pPr>
    </w:lvl>
    <w:lvl w:ilvl="7" w:tplc="08090019" w:tentative="1">
      <w:start w:val="1"/>
      <w:numFmt w:val="lowerLetter"/>
      <w:lvlText w:val="%8."/>
      <w:lvlJc w:val="left"/>
      <w:pPr>
        <w:ind w:left="6959" w:hanging="360"/>
      </w:pPr>
    </w:lvl>
    <w:lvl w:ilvl="8" w:tplc="0809001B" w:tentative="1">
      <w:start w:val="1"/>
      <w:numFmt w:val="lowerRoman"/>
      <w:lvlText w:val="%9."/>
      <w:lvlJc w:val="right"/>
      <w:pPr>
        <w:ind w:left="7679" w:hanging="180"/>
      </w:pPr>
    </w:lvl>
  </w:abstractNum>
  <w:num w:numId="1">
    <w:abstractNumId w:val="23"/>
  </w:num>
  <w:num w:numId="2">
    <w:abstractNumId w:val="11"/>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41"/>
  </w:num>
  <w:num w:numId="14">
    <w:abstractNumId w:val="20"/>
  </w:num>
  <w:num w:numId="15">
    <w:abstractNumId w:val="33"/>
  </w:num>
  <w:num w:numId="16">
    <w:abstractNumId w:val="36"/>
  </w:num>
  <w:num w:numId="17">
    <w:abstractNumId w:val="26"/>
  </w:num>
  <w:num w:numId="18">
    <w:abstractNumId w:val="30"/>
  </w:num>
  <w:num w:numId="19">
    <w:abstractNumId w:val="47"/>
  </w:num>
  <w:num w:numId="20">
    <w:abstractNumId w:val="17"/>
  </w:num>
  <w:num w:numId="21">
    <w:abstractNumId w:val="44"/>
  </w:num>
  <w:num w:numId="22">
    <w:abstractNumId w:val="39"/>
  </w:num>
  <w:num w:numId="23">
    <w:abstractNumId w:val="42"/>
  </w:num>
  <w:num w:numId="24">
    <w:abstractNumId w:val="28"/>
  </w:num>
  <w:num w:numId="25">
    <w:abstractNumId w:val="34"/>
  </w:num>
  <w:num w:numId="26">
    <w:abstractNumId w:val="15"/>
  </w:num>
  <w:num w:numId="27">
    <w:abstractNumId w:val="48"/>
  </w:num>
  <w:num w:numId="28">
    <w:abstractNumId w:val="31"/>
  </w:num>
  <w:num w:numId="29">
    <w:abstractNumId w:val="16"/>
  </w:num>
  <w:num w:numId="30">
    <w:abstractNumId w:val="12"/>
  </w:num>
  <w:num w:numId="31">
    <w:abstractNumId w:val="21"/>
  </w:num>
  <w:num w:numId="32">
    <w:abstractNumId w:val="32"/>
  </w:num>
  <w:num w:numId="33">
    <w:abstractNumId w:val="29"/>
  </w:num>
  <w:num w:numId="34">
    <w:abstractNumId w:val="27"/>
  </w:num>
  <w:num w:numId="35">
    <w:abstractNumId w:val="45"/>
  </w:num>
  <w:num w:numId="36">
    <w:abstractNumId w:val="43"/>
  </w:num>
  <w:num w:numId="37">
    <w:abstractNumId w:val="38"/>
  </w:num>
  <w:num w:numId="38">
    <w:abstractNumId w:val="13"/>
  </w:num>
  <w:num w:numId="39">
    <w:abstractNumId w:val="10"/>
  </w:num>
  <w:num w:numId="40">
    <w:abstractNumId w:val="24"/>
  </w:num>
  <w:num w:numId="41">
    <w:abstractNumId w:val="37"/>
  </w:num>
  <w:num w:numId="42">
    <w:abstractNumId w:val="14"/>
  </w:num>
  <w:num w:numId="43">
    <w:abstractNumId w:val="49"/>
  </w:num>
  <w:num w:numId="44">
    <w:abstractNumId w:val="35"/>
  </w:num>
  <w:num w:numId="45">
    <w:abstractNumId w:val="22"/>
  </w:num>
  <w:num w:numId="46">
    <w:abstractNumId w:val="18"/>
  </w:num>
  <w:num w:numId="47">
    <w:abstractNumId w:val="25"/>
  </w:num>
  <w:num w:numId="48">
    <w:abstractNumId w:val="40"/>
  </w:num>
  <w:num w:numId="49">
    <w:abstractNumId w:val="46"/>
  </w:num>
  <w:num w:numId="50">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de-DE" w:vendorID="64" w:dllVersion="0" w:nlCheck="1" w:checkStyle="0"/>
  <w:activeWritingStyle w:appName="MSWord" w:lang="en-US" w:vendorID="64" w:dllVersion="0" w:nlCheck="1" w:checkStyle="0"/>
  <w:activeWritingStyle w:appName="MSWord" w:lang="de-DE" w:vendorID="64" w:dllVersion="4096" w:nlCheck="1" w:checkStyle="0"/>
  <w:activeWritingStyle w:appName="MSWord" w:lang="en-GB" w:vendorID="64" w:dllVersion="4096" w:nlCheck="1" w:checkStyle="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6C5"/>
    <w:rsid w:val="0000109E"/>
    <w:rsid w:val="00001186"/>
    <w:rsid w:val="00002F25"/>
    <w:rsid w:val="000060F0"/>
    <w:rsid w:val="00007D62"/>
    <w:rsid w:val="00011227"/>
    <w:rsid w:val="00013378"/>
    <w:rsid w:val="000162FE"/>
    <w:rsid w:val="00017B45"/>
    <w:rsid w:val="00017FAE"/>
    <w:rsid w:val="000238AC"/>
    <w:rsid w:val="00026ADD"/>
    <w:rsid w:val="00027104"/>
    <w:rsid w:val="0003130D"/>
    <w:rsid w:val="000319A4"/>
    <w:rsid w:val="000327F7"/>
    <w:rsid w:val="00032B4E"/>
    <w:rsid w:val="00032BAC"/>
    <w:rsid w:val="00032FBD"/>
    <w:rsid w:val="000338B4"/>
    <w:rsid w:val="000346C5"/>
    <w:rsid w:val="0003555F"/>
    <w:rsid w:val="00041DD9"/>
    <w:rsid w:val="00042578"/>
    <w:rsid w:val="00042CCA"/>
    <w:rsid w:val="00043E6B"/>
    <w:rsid w:val="0005056E"/>
    <w:rsid w:val="000510B3"/>
    <w:rsid w:val="000521BB"/>
    <w:rsid w:val="000529D8"/>
    <w:rsid w:val="000536D9"/>
    <w:rsid w:val="00053C9E"/>
    <w:rsid w:val="00053FA4"/>
    <w:rsid w:val="000560ED"/>
    <w:rsid w:val="000563B0"/>
    <w:rsid w:val="00056DFD"/>
    <w:rsid w:val="000577FF"/>
    <w:rsid w:val="00057E8B"/>
    <w:rsid w:val="00061CC8"/>
    <w:rsid w:val="0006291B"/>
    <w:rsid w:val="00063057"/>
    <w:rsid w:val="000659A7"/>
    <w:rsid w:val="000659ED"/>
    <w:rsid w:val="00066099"/>
    <w:rsid w:val="000670D4"/>
    <w:rsid w:val="0007283F"/>
    <w:rsid w:val="0007296F"/>
    <w:rsid w:val="00072C9D"/>
    <w:rsid w:val="000734FF"/>
    <w:rsid w:val="00073E1A"/>
    <w:rsid w:val="00073F98"/>
    <w:rsid w:val="00075732"/>
    <w:rsid w:val="000818E5"/>
    <w:rsid w:val="000825E1"/>
    <w:rsid w:val="0008286E"/>
    <w:rsid w:val="00084871"/>
    <w:rsid w:val="0008638B"/>
    <w:rsid w:val="00086508"/>
    <w:rsid w:val="00087EDF"/>
    <w:rsid w:val="00090F70"/>
    <w:rsid w:val="000914E6"/>
    <w:rsid w:val="00092CED"/>
    <w:rsid w:val="00095B6B"/>
    <w:rsid w:val="00096C2E"/>
    <w:rsid w:val="00096CFD"/>
    <w:rsid w:val="00096E63"/>
    <w:rsid w:val="000A1165"/>
    <w:rsid w:val="000A145E"/>
    <w:rsid w:val="000A4ED0"/>
    <w:rsid w:val="000A4F5D"/>
    <w:rsid w:val="000B19AE"/>
    <w:rsid w:val="000B2B7A"/>
    <w:rsid w:val="000B2C78"/>
    <w:rsid w:val="000B3642"/>
    <w:rsid w:val="000B42F3"/>
    <w:rsid w:val="000B6885"/>
    <w:rsid w:val="000B7926"/>
    <w:rsid w:val="000C0D30"/>
    <w:rsid w:val="000C146A"/>
    <w:rsid w:val="000C44EE"/>
    <w:rsid w:val="000C549A"/>
    <w:rsid w:val="000C6940"/>
    <w:rsid w:val="000C7575"/>
    <w:rsid w:val="000D155C"/>
    <w:rsid w:val="000D43B1"/>
    <w:rsid w:val="000D4D79"/>
    <w:rsid w:val="000D5C8F"/>
    <w:rsid w:val="000D5D3B"/>
    <w:rsid w:val="000D6427"/>
    <w:rsid w:val="000D7402"/>
    <w:rsid w:val="000E0D20"/>
    <w:rsid w:val="000E2977"/>
    <w:rsid w:val="000E4CAC"/>
    <w:rsid w:val="000E5161"/>
    <w:rsid w:val="000E6B30"/>
    <w:rsid w:val="000F0602"/>
    <w:rsid w:val="000F1AE8"/>
    <w:rsid w:val="000F2A11"/>
    <w:rsid w:val="000F2ADE"/>
    <w:rsid w:val="000F3221"/>
    <w:rsid w:val="000F364E"/>
    <w:rsid w:val="000F7320"/>
    <w:rsid w:val="000F7B4B"/>
    <w:rsid w:val="001025D5"/>
    <w:rsid w:val="0010298A"/>
    <w:rsid w:val="00103406"/>
    <w:rsid w:val="0010400A"/>
    <w:rsid w:val="0010421E"/>
    <w:rsid w:val="00104525"/>
    <w:rsid w:val="00104847"/>
    <w:rsid w:val="001049A5"/>
    <w:rsid w:val="00104F95"/>
    <w:rsid w:val="00105057"/>
    <w:rsid w:val="001053E5"/>
    <w:rsid w:val="001058CE"/>
    <w:rsid w:val="00105F73"/>
    <w:rsid w:val="001077E8"/>
    <w:rsid w:val="00107D1C"/>
    <w:rsid w:val="0011100C"/>
    <w:rsid w:val="00111349"/>
    <w:rsid w:val="00113754"/>
    <w:rsid w:val="00114775"/>
    <w:rsid w:val="00114B8B"/>
    <w:rsid w:val="00115596"/>
    <w:rsid w:val="00116C70"/>
    <w:rsid w:val="001171A4"/>
    <w:rsid w:val="0011772E"/>
    <w:rsid w:val="001179D2"/>
    <w:rsid w:val="00117E82"/>
    <w:rsid w:val="00120CB7"/>
    <w:rsid w:val="0012317C"/>
    <w:rsid w:val="001240B1"/>
    <w:rsid w:val="001253ED"/>
    <w:rsid w:val="0012722C"/>
    <w:rsid w:val="00127A93"/>
    <w:rsid w:val="00127DB9"/>
    <w:rsid w:val="00134D31"/>
    <w:rsid w:val="00140CB0"/>
    <w:rsid w:val="00143D69"/>
    <w:rsid w:val="001444B6"/>
    <w:rsid w:val="00144BC3"/>
    <w:rsid w:val="00153231"/>
    <w:rsid w:val="0015329F"/>
    <w:rsid w:val="00153672"/>
    <w:rsid w:val="00153A11"/>
    <w:rsid w:val="0015539E"/>
    <w:rsid w:val="00160672"/>
    <w:rsid w:val="001611E3"/>
    <w:rsid w:val="00161575"/>
    <w:rsid w:val="00161ED0"/>
    <w:rsid w:val="00162358"/>
    <w:rsid w:val="00162595"/>
    <w:rsid w:val="00163BFC"/>
    <w:rsid w:val="00164F41"/>
    <w:rsid w:val="00165731"/>
    <w:rsid w:val="00170C3B"/>
    <w:rsid w:val="00172B93"/>
    <w:rsid w:val="00175424"/>
    <w:rsid w:val="00176C79"/>
    <w:rsid w:val="00176DEE"/>
    <w:rsid w:val="00177494"/>
    <w:rsid w:val="00180ECA"/>
    <w:rsid w:val="001816DE"/>
    <w:rsid w:val="00182B39"/>
    <w:rsid w:val="00183614"/>
    <w:rsid w:val="001838CF"/>
    <w:rsid w:val="00183AEF"/>
    <w:rsid w:val="00184626"/>
    <w:rsid w:val="00186D5A"/>
    <w:rsid w:val="00186FA3"/>
    <w:rsid w:val="00187F58"/>
    <w:rsid w:val="00190E6C"/>
    <w:rsid w:val="00191A94"/>
    <w:rsid w:val="00192E05"/>
    <w:rsid w:val="00195177"/>
    <w:rsid w:val="00197A5E"/>
    <w:rsid w:val="001A0489"/>
    <w:rsid w:val="001A0D50"/>
    <w:rsid w:val="001A18D5"/>
    <w:rsid w:val="001A254C"/>
    <w:rsid w:val="001A2893"/>
    <w:rsid w:val="001A572F"/>
    <w:rsid w:val="001A6E76"/>
    <w:rsid w:val="001A758E"/>
    <w:rsid w:val="001A7E6D"/>
    <w:rsid w:val="001B10E3"/>
    <w:rsid w:val="001B1206"/>
    <w:rsid w:val="001B154B"/>
    <w:rsid w:val="001B43FB"/>
    <w:rsid w:val="001B449C"/>
    <w:rsid w:val="001B49B6"/>
    <w:rsid w:val="001B5AFC"/>
    <w:rsid w:val="001B70E8"/>
    <w:rsid w:val="001C00C2"/>
    <w:rsid w:val="001C125B"/>
    <w:rsid w:val="001C217E"/>
    <w:rsid w:val="001C3E93"/>
    <w:rsid w:val="001C3EB9"/>
    <w:rsid w:val="001C661C"/>
    <w:rsid w:val="001C778B"/>
    <w:rsid w:val="001C7E2B"/>
    <w:rsid w:val="001D0A0B"/>
    <w:rsid w:val="001D0B2B"/>
    <w:rsid w:val="001D0E44"/>
    <w:rsid w:val="001D1CC9"/>
    <w:rsid w:val="001D5356"/>
    <w:rsid w:val="001D5910"/>
    <w:rsid w:val="001D59D6"/>
    <w:rsid w:val="001D6590"/>
    <w:rsid w:val="001D79A3"/>
    <w:rsid w:val="001E105B"/>
    <w:rsid w:val="001E26AC"/>
    <w:rsid w:val="001E378F"/>
    <w:rsid w:val="001E3ED7"/>
    <w:rsid w:val="001E4975"/>
    <w:rsid w:val="001E57A5"/>
    <w:rsid w:val="001E5A33"/>
    <w:rsid w:val="001E79FC"/>
    <w:rsid w:val="001E7BBB"/>
    <w:rsid w:val="001F3F6B"/>
    <w:rsid w:val="001F493F"/>
    <w:rsid w:val="00200E25"/>
    <w:rsid w:val="00202E2E"/>
    <w:rsid w:val="00204159"/>
    <w:rsid w:val="00205A19"/>
    <w:rsid w:val="00205A92"/>
    <w:rsid w:val="00206839"/>
    <w:rsid w:val="002105A5"/>
    <w:rsid w:val="00211177"/>
    <w:rsid w:val="00211CE4"/>
    <w:rsid w:val="0021273A"/>
    <w:rsid w:val="002142E0"/>
    <w:rsid w:val="00215158"/>
    <w:rsid w:val="00215E2C"/>
    <w:rsid w:val="0021601D"/>
    <w:rsid w:val="00216263"/>
    <w:rsid w:val="00216D51"/>
    <w:rsid w:val="0022062F"/>
    <w:rsid w:val="0022114B"/>
    <w:rsid w:val="0022151C"/>
    <w:rsid w:val="00222586"/>
    <w:rsid w:val="00224525"/>
    <w:rsid w:val="002249F5"/>
    <w:rsid w:val="00225B9E"/>
    <w:rsid w:val="002265E7"/>
    <w:rsid w:val="00230AA0"/>
    <w:rsid w:val="00234B66"/>
    <w:rsid w:val="00234D75"/>
    <w:rsid w:val="00235335"/>
    <w:rsid w:val="002372D8"/>
    <w:rsid w:val="002378A5"/>
    <w:rsid w:val="00241C3B"/>
    <w:rsid w:val="0024213B"/>
    <w:rsid w:val="00242F3B"/>
    <w:rsid w:val="002458F6"/>
    <w:rsid w:val="00246093"/>
    <w:rsid w:val="00246942"/>
    <w:rsid w:val="00247D8C"/>
    <w:rsid w:val="00251610"/>
    <w:rsid w:val="00251A1B"/>
    <w:rsid w:val="00251DA3"/>
    <w:rsid w:val="00252D95"/>
    <w:rsid w:val="00252ED0"/>
    <w:rsid w:val="0025407B"/>
    <w:rsid w:val="00254F18"/>
    <w:rsid w:val="00255343"/>
    <w:rsid w:val="00255499"/>
    <w:rsid w:val="00257309"/>
    <w:rsid w:val="00257C6B"/>
    <w:rsid w:val="002610BA"/>
    <w:rsid w:val="00262DCA"/>
    <w:rsid w:val="00263817"/>
    <w:rsid w:val="00263FEF"/>
    <w:rsid w:val="00264121"/>
    <w:rsid w:val="002641F6"/>
    <w:rsid w:val="00264CFC"/>
    <w:rsid w:val="002664D3"/>
    <w:rsid w:val="0026747C"/>
    <w:rsid w:val="00267607"/>
    <w:rsid w:val="00267778"/>
    <w:rsid w:val="00267AC7"/>
    <w:rsid w:val="00267B8A"/>
    <w:rsid w:val="002707CA"/>
    <w:rsid w:val="00270E03"/>
    <w:rsid w:val="00270FB2"/>
    <w:rsid w:val="00272A5B"/>
    <w:rsid w:val="0027416E"/>
    <w:rsid w:val="002742D2"/>
    <w:rsid w:val="002749AD"/>
    <w:rsid w:val="00276541"/>
    <w:rsid w:val="00276949"/>
    <w:rsid w:val="00276AD6"/>
    <w:rsid w:val="00276EB7"/>
    <w:rsid w:val="0027734E"/>
    <w:rsid w:val="0027741D"/>
    <w:rsid w:val="00277457"/>
    <w:rsid w:val="002819BA"/>
    <w:rsid w:val="00281F4B"/>
    <w:rsid w:val="00282C93"/>
    <w:rsid w:val="00282F52"/>
    <w:rsid w:val="00283CA4"/>
    <w:rsid w:val="0028681A"/>
    <w:rsid w:val="0028790F"/>
    <w:rsid w:val="00290B95"/>
    <w:rsid w:val="002948D4"/>
    <w:rsid w:val="0029530C"/>
    <w:rsid w:val="002A075D"/>
    <w:rsid w:val="002A0D4E"/>
    <w:rsid w:val="002A2C39"/>
    <w:rsid w:val="002A2FCB"/>
    <w:rsid w:val="002A3687"/>
    <w:rsid w:val="002A576B"/>
    <w:rsid w:val="002A6CCB"/>
    <w:rsid w:val="002A7692"/>
    <w:rsid w:val="002B2EC4"/>
    <w:rsid w:val="002B32C7"/>
    <w:rsid w:val="002B50D6"/>
    <w:rsid w:val="002B74E9"/>
    <w:rsid w:val="002B7A61"/>
    <w:rsid w:val="002C0256"/>
    <w:rsid w:val="002C065B"/>
    <w:rsid w:val="002C1564"/>
    <w:rsid w:val="002C1B5D"/>
    <w:rsid w:val="002C1F48"/>
    <w:rsid w:val="002C3999"/>
    <w:rsid w:val="002C5917"/>
    <w:rsid w:val="002C5A26"/>
    <w:rsid w:val="002C6A8E"/>
    <w:rsid w:val="002C6C41"/>
    <w:rsid w:val="002C6D8A"/>
    <w:rsid w:val="002C739F"/>
    <w:rsid w:val="002D01DE"/>
    <w:rsid w:val="002D1F4C"/>
    <w:rsid w:val="002D2622"/>
    <w:rsid w:val="002D299F"/>
    <w:rsid w:val="002D29B7"/>
    <w:rsid w:val="002D2D05"/>
    <w:rsid w:val="002D40A8"/>
    <w:rsid w:val="002D4309"/>
    <w:rsid w:val="002D5FC6"/>
    <w:rsid w:val="002D7402"/>
    <w:rsid w:val="002D799A"/>
    <w:rsid w:val="002D7D03"/>
    <w:rsid w:val="002E0416"/>
    <w:rsid w:val="002E1EB9"/>
    <w:rsid w:val="002E258C"/>
    <w:rsid w:val="002E280E"/>
    <w:rsid w:val="002E3CD5"/>
    <w:rsid w:val="002E54D2"/>
    <w:rsid w:val="002E5BD8"/>
    <w:rsid w:val="002F109A"/>
    <w:rsid w:val="002F1C8F"/>
    <w:rsid w:val="002F26A8"/>
    <w:rsid w:val="002F3218"/>
    <w:rsid w:val="002F35DD"/>
    <w:rsid w:val="002F3B7D"/>
    <w:rsid w:val="002F4116"/>
    <w:rsid w:val="002F5037"/>
    <w:rsid w:val="002F65E0"/>
    <w:rsid w:val="002F71DD"/>
    <w:rsid w:val="00301ECE"/>
    <w:rsid w:val="00301F17"/>
    <w:rsid w:val="00302BD0"/>
    <w:rsid w:val="00302F24"/>
    <w:rsid w:val="003044DA"/>
    <w:rsid w:val="003059A1"/>
    <w:rsid w:val="00305C23"/>
    <w:rsid w:val="003103B0"/>
    <w:rsid w:val="003116B7"/>
    <w:rsid w:val="003117C9"/>
    <w:rsid w:val="00312CC7"/>
    <w:rsid w:val="00312DBB"/>
    <w:rsid w:val="00314ADD"/>
    <w:rsid w:val="00314C3F"/>
    <w:rsid w:val="00315009"/>
    <w:rsid w:val="00316BE8"/>
    <w:rsid w:val="00320235"/>
    <w:rsid w:val="0032177F"/>
    <w:rsid w:val="003229FF"/>
    <w:rsid w:val="00323D03"/>
    <w:rsid w:val="00324232"/>
    <w:rsid w:val="003245D0"/>
    <w:rsid w:val="00324DD0"/>
    <w:rsid w:val="00326ED2"/>
    <w:rsid w:val="003302F9"/>
    <w:rsid w:val="00330E84"/>
    <w:rsid w:val="00331FC1"/>
    <w:rsid w:val="00332668"/>
    <w:rsid w:val="0033273A"/>
    <w:rsid w:val="00332909"/>
    <w:rsid w:val="00333A23"/>
    <w:rsid w:val="0033552A"/>
    <w:rsid w:val="00335C37"/>
    <w:rsid w:val="003373A3"/>
    <w:rsid w:val="00340056"/>
    <w:rsid w:val="00341633"/>
    <w:rsid w:val="003430A1"/>
    <w:rsid w:val="00343417"/>
    <w:rsid w:val="00343B09"/>
    <w:rsid w:val="00343DA2"/>
    <w:rsid w:val="00344268"/>
    <w:rsid w:val="00344651"/>
    <w:rsid w:val="00344E42"/>
    <w:rsid w:val="00346156"/>
    <w:rsid w:val="003467F2"/>
    <w:rsid w:val="00354173"/>
    <w:rsid w:val="00355810"/>
    <w:rsid w:val="0035651C"/>
    <w:rsid w:val="0035739A"/>
    <w:rsid w:val="003603A6"/>
    <w:rsid w:val="00360B6B"/>
    <w:rsid w:val="0036307E"/>
    <w:rsid w:val="00363481"/>
    <w:rsid w:val="00365C26"/>
    <w:rsid w:val="00366AC9"/>
    <w:rsid w:val="00366CB5"/>
    <w:rsid w:val="00371871"/>
    <w:rsid w:val="00373F22"/>
    <w:rsid w:val="003752B5"/>
    <w:rsid w:val="0037602F"/>
    <w:rsid w:val="00377136"/>
    <w:rsid w:val="003807C4"/>
    <w:rsid w:val="00382EAB"/>
    <w:rsid w:val="00386668"/>
    <w:rsid w:val="0038676C"/>
    <w:rsid w:val="00387664"/>
    <w:rsid w:val="003922AE"/>
    <w:rsid w:val="00393B02"/>
    <w:rsid w:val="00394E83"/>
    <w:rsid w:val="003961EF"/>
    <w:rsid w:val="00396435"/>
    <w:rsid w:val="003A0925"/>
    <w:rsid w:val="003A250C"/>
    <w:rsid w:val="003A2510"/>
    <w:rsid w:val="003A2884"/>
    <w:rsid w:val="003A31B8"/>
    <w:rsid w:val="003A41C2"/>
    <w:rsid w:val="003A5796"/>
    <w:rsid w:val="003A5AF1"/>
    <w:rsid w:val="003A6316"/>
    <w:rsid w:val="003A6548"/>
    <w:rsid w:val="003B0515"/>
    <w:rsid w:val="003B1404"/>
    <w:rsid w:val="003B180E"/>
    <w:rsid w:val="003B2646"/>
    <w:rsid w:val="003B3FDF"/>
    <w:rsid w:val="003B417C"/>
    <w:rsid w:val="003B445B"/>
    <w:rsid w:val="003B51ED"/>
    <w:rsid w:val="003B596D"/>
    <w:rsid w:val="003B5B04"/>
    <w:rsid w:val="003B740F"/>
    <w:rsid w:val="003C0E01"/>
    <w:rsid w:val="003C17E3"/>
    <w:rsid w:val="003C35DE"/>
    <w:rsid w:val="003C471B"/>
    <w:rsid w:val="003C53AB"/>
    <w:rsid w:val="003C616A"/>
    <w:rsid w:val="003C772E"/>
    <w:rsid w:val="003D091E"/>
    <w:rsid w:val="003D142B"/>
    <w:rsid w:val="003D2237"/>
    <w:rsid w:val="003D25E9"/>
    <w:rsid w:val="003D265C"/>
    <w:rsid w:val="003D271C"/>
    <w:rsid w:val="003D462A"/>
    <w:rsid w:val="003D51F7"/>
    <w:rsid w:val="003D5D69"/>
    <w:rsid w:val="003D757F"/>
    <w:rsid w:val="003D78AD"/>
    <w:rsid w:val="003E220A"/>
    <w:rsid w:val="003E2E00"/>
    <w:rsid w:val="003E2F05"/>
    <w:rsid w:val="003E42C8"/>
    <w:rsid w:val="003E4F67"/>
    <w:rsid w:val="003E567F"/>
    <w:rsid w:val="003E6372"/>
    <w:rsid w:val="003E7B0F"/>
    <w:rsid w:val="003E7FBA"/>
    <w:rsid w:val="003F20A6"/>
    <w:rsid w:val="003F26C1"/>
    <w:rsid w:val="003F2F07"/>
    <w:rsid w:val="003F3367"/>
    <w:rsid w:val="003F39D9"/>
    <w:rsid w:val="003F4EAE"/>
    <w:rsid w:val="003F67A2"/>
    <w:rsid w:val="003F67A7"/>
    <w:rsid w:val="003F6C1A"/>
    <w:rsid w:val="00400BBD"/>
    <w:rsid w:val="00402A13"/>
    <w:rsid w:val="0040396E"/>
    <w:rsid w:val="00404315"/>
    <w:rsid w:val="00404719"/>
    <w:rsid w:val="00404E75"/>
    <w:rsid w:val="00404F38"/>
    <w:rsid w:val="00405EAB"/>
    <w:rsid w:val="00407D99"/>
    <w:rsid w:val="00411285"/>
    <w:rsid w:val="0041133D"/>
    <w:rsid w:val="00411F9A"/>
    <w:rsid w:val="00412413"/>
    <w:rsid w:val="00412755"/>
    <w:rsid w:val="00413006"/>
    <w:rsid w:val="00413BDE"/>
    <w:rsid w:val="00414D81"/>
    <w:rsid w:val="00415278"/>
    <w:rsid w:val="0041565D"/>
    <w:rsid w:val="00416C17"/>
    <w:rsid w:val="00417440"/>
    <w:rsid w:val="0041749D"/>
    <w:rsid w:val="00417722"/>
    <w:rsid w:val="0041775A"/>
    <w:rsid w:val="00421085"/>
    <w:rsid w:val="0042112E"/>
    <w:rsid w:val="004212B8"/>
    <w:rsid w:val="00421ECC"/>
    <w:rsid w:val="00423A1F"/>
    <w:rsid w:val="004250CF"/>
    <w:rsid w:val="00425343"/>
    <w:rsid w:val="00427DB1"/>
    <w:rsid w:val="00427E62"/>
    <w:rsid w:val="00431B74"/>
    <w:rsid w:val="0044301F"/>
    <w:rsid w:val="0044423F"/>
    <w:rsid w:val="004445F8"/>
    <w:rsid w:val="004457EF"/>
    <w:rsid w:val="004469AA"/>
    <w:rsid w:val="00447F87"/>
    <w:rsid w:val="00450821"/>
    <w:rsid w:val="00451D84"/>
    <w:rsid w:val="0045228D"/>
    <w:rsid w:val="004523D1"/>
    <w:rsid w:val="00453AE0"/>
    <w:rsid w:val="00454033"/>
    <w:rsid w:val="00454730"/>
    <w:rsid w:val="00454DC6"/>
    <w:rsid w:val="004556A3"/>
    <w:rsid w:val="00456BF1"/>
    <w:rsid w:val="00457160"/>
    <w:rsid w:val="00457933"/>
    <w:rsid w:val="00460A71"/>
    <w:rsid w:val="004611BC"/>
    <w:rsid w:val="00461407"/>
    <w:rsid w:val="00461604"/>
    <w:rsid w:val="0046306E"/>
    <w:rsid w:val="0046342F"/>
    <w:rsid w:val="0046347F"/>
    <w:rsid w:val="00463B5A"/>
    <w:rsid w:val="004650EA"/>
    <w:rsid w:val="0046532E"/>
    <w:rsid w:val="00465D44"/>
    <w:rsid w:val="004662AD"/>
    <w:rsid w:val="00466FEC"/>
    <w:rsid w:val="00467666"/>
    <w:rsid w:val="00467AD8"/>
    <w:rsid w:val="00470114"/>
    <w:rsid w:val="0047214B"/>
    <w:rsid w:val="004726D7"/>
    <w:rsid w:val="00473CD5"/>
    <w:rsid w:val="0047418E"/>
    <w:rsid w:val="004751DE"/>
    <w:rsid w:val="004758CC"/>
    <w:rsid w:val="004766D3"/>
    <w:rsid w:val="004768CD"/>
    <w:rsid w:val="00480F78"/>
    <w:rsid w:val="004822E6"/>
    <w:rsid w:val="00483BDA"/>
    <w:rsid w:val="00483D1B"/>
    <w:rsid w:val="0048448B"/>
    <w:rsid w:val="00487510"/>
    <w:rsid w:val="00492959"/>
    <w:rsid w:val="00493E45"/>
    <w:rsid w:val="0049741D"/>
    <w:rsid w:val="004A0067"/>
    <w:rsid w:val="004A0C52"/>
    <w:rsid w:val="004A2932"/>
    <w:rsid w:val="004A3401"/>
    <w:rsid w:val="004A480A"/>
    <w:rsid w:val="004A53ED"/>
    <w:rsid w:val="004B01EF"/>
    <w:rsid w:val="004B2CB9"/>
    <w:rsid w:val="004B573A"/>
    <w:rsid w:val="004B6224"/>
    <w:rsid w:val="004B622F"/>
    <w:rsid w:val="004B6B49"/>
    <w:rsid w:val="004C4EDC"/>
    <w:rsid w:val="004C546F"/>
    <w:rsid w:val="004C6539"/>
    <w:rsid w:val="004C7CF5"/>
    <w:rsid w:val="004D05D7"/>
    <w:rsid w:val="004D2AA4"/>
    <w:rsid w:val="004D4FF9"/>
    <w:rsid w:val="004D7453"/>
    <w:rsid w:val="004D7490"/>
    <w:rsid w:val="004D7F4A"/>
    <w:rsid w:val="004E1A37"/>
    <w:rsid w:val="004E216B"/>
    <w:rsid w:val="004E2FB9"/>
    <w:rsid w:val="004E420E"/>
    <w:rsid w:val="004E6789"/>
    <w:rsid w:val="004E68D2"/>
    <w:rsid w:val="004E7543"/>
    <w:rsid w:val="004F146B"/>
    <w:rsid w:val="004F1CE5"/>
    <w:rsid w:val="004F1D44"/>
    <w:rsid w:val="004F386D"/>
    <w:rsid w:val="004F4F23"/>
    <w:rsid w:val="004F6F54"/>
    <w:rsid w:val="004F762E"/>
    <w:rsid w:val="004F7E0F"/>
    <w:rsid w:val="0050115D"/>
    <w:rsid w:val="00501870"/>
    <w:rsid w:val="00501DFB"/>
    <w:rsid w:val="0050252D"/>
    <w:rsid w:val="0050367D"/>
    <w:rsid w:val="005054B7"/>
    <w:rsid w:val="00506387"/>
    <w:rsid w:val="005068BF"/>
    <w:rsid w:val="00506D62"/>
    <w:rsid w:val="00507047"/>
    <w:rsid w:val="005108D5"/>
    <w:rsid w:val="00511036"/>
    <w:rsid w:val="00511124"/>
    <w:rsid w:val="00512147"/>
    <w:rsid w:val="0051268C"/>
    <w:rsid w:val="00512735"/>
    <w:rsid w:val="00513044"/>
    <w:rsid w:val="005136C5"/>
    <w:rsid w:val="0051588B"/>
    <w:rsid w:val="00515CCD"/>
    <w:rsid w:val="00515DE3"/>
    <w:rsid w:val="00516810"/>
    <w:rsid w:val="005168AB"/>
    <w:rsid w:val="0051702E"/>
    <w:rsid w:val="00517051"/>
    <w:rsid w:val="00521417"/>
    <w:rsid w:val="00521818"/>
    <w:rsid w:val="0052322D"/>
    <w:rsid w:val="005245D4"/>
    <w:rsid w:val="00524E5E"/>
    <w:rsid w:val="00525026"/>
    <w:rsid w:val="00525DF9"/>
    <w:rsid w:val="00527568"/>
    <w:rsid w:val="005300E1"/>
    <w:rsid w:val="00530F24"/>
    <w:rsid w:val="0053174A"/>
    <w:rsid w:val="00532F24"/>
    <w:rsid w:val="00535CA0"/>
    <w:rsid w:val="0053765D"/>
    <w:rsid w:val="00540320"/>
    <w:rsid w:val="00540359"/>
    <w:rsid w:val="00543DC7"/>
    <w:rsid w:val="00544156"/>
    <w:rsid w:val="00544954"/>
    <w:rsid w:val="0054541B"/>
    <w:rsid w:val="0054604D"/>
    <w:rsid w:val="005475BB"/>
    <w:rsid w:val="00547640"/>
    <w:rsid w:val="00552E20"/>
    <w:rsid w:val="005540E7"/>
    <w:rsid w:val="00555EA0"/>
    <w:rsid w:val="00557E4B"/>
    <w:rsid w:val="0056180B"/>
    <w:rsid w:val="0056313E"/>
    <w:rsid w:val="00563D84"/>
    <w:rsid w:val="00563EB3"/>
    <w:rsid w:val="005643C9"/>
    <w:rsid w:val="00565F15"/>
    <w:rsid w:val="0056631F"/>
    <w:rsid w:val="00567142"/>
    <w:rsid w:val="00567AFE"/>
    <w:rsid w:val="00567E92"/>
    <w:rsid w:val="00570FA3"/>
    <w:rsid w:val="005721DE"/>
    <w:rsid w:val="00572C81"/>
    <w:rsid w:val="0057442B"/>
    <w:rsid w:val="005754D5"/>
    <w:rsid w:val="00577A92"/>
    <w:rsid w:val="00580161"/>
    <w:rsid w:val="005811E0"/>
    <w:rsid w:val="0058129F"/>
    <w:rsid w:val="005837CC"/>
    <w:rsid w:val="0058402F"/>
    <w:rsid w:val="005849CA"/>
    <w:rsid w:val="00584B7C"/>
    <w:rsid w:val="0058718B"/>
    <w:rsid w:val="00587437"/>
    <w:rsid w:val="005874BE"/>
    <w:rsid w:val="00587ADB"/>
    <w:rsid w:val="00590076"/>
    <w:rsid w:val="00590E6A"/>
    <w:rsid w:val="00591FD0"/>
    <w:rsid w:val="00592FDF"/>
    <w:rsid w:val="00595D3B"/>
    <w:rsid w:val="00596265"/>
    <w:rsid w:val="00596576"/>
    <w:rsid w:val="00596AF6"/>
    <w:rsid w:val="005A001A"/>
    <w:rsid w:val="005A2E5D"/>
    <w:rsid w:val="005A2F92"/>
    <w:rsid w:val="005A40EB"/>
    <w:rsid w:val="005A50CE"/>
    <w:rsid w:val="005A5B8A"/>
    <w:rsid w:val="005A75F6"/>
    <w:rsid w:val="005B0C7D"/>
    <w:rsid w:val="005B3CDC"/>
    <w:rsid w:val="005B408F"/>
    <w:rsid w:val="005B500D"/>
    <w:rsid w:val="005B5BCC"/>
    <w:rsid w:val="005B6B3A"/>
    <w:rsid w:val="005C08D0"/>
    <w:rsid w:val="005C0DA3"/>
    <w:rsid w:val="005C13C1"/>
    <w:rsid w:val="005C1C30"/>
    <w:rsid w:val="005C308E"/>
    <w:rsid w:val="005C4F05"/>
    <w:rsid w:val="005C5A34"/>
    <w:rsid w:val="005C7190"/>
    <w:rsid w:val="005C7518"/>
    <w:rsid w:val="005C7903"/>
    <w:rsid w:val="005D25BC"/>
    <w:rsid w:val="005D27E2"/>
    <w:rsid w:val="005D2BE4"/>
    <w:rsid w:val="005D2E27"/>
    <w:rsid w:val="005D3F5E"/>
    <w:rsid w:val="005D54B9"/>
    <w:rsid w:val="005D583E"/>
    <w:rsid w:val="005E1109"/>
    <w:rsid w:val="005E12BE"/>
    <w:rsid w:val="005E279B"/>
    <w:rsid w:val="005E4912"/>
    <w:rsid w:val="005E4C9C"/>
    <w:rsid w:val="005E50B4"/>
    <w:rsid w:val="005E548D"/>
    <w:rsid w:val="005E7A3D"/>
    <w:rsid w:val="005F0675"/>
    <w:rsid w:val="005F1DEA"/>
    <w:rsid w:val="005F1F98"/>
    <w:rsid w:val="005F21BF"/>
    <w:rsid w:val="005F2563"/>
    <w:rsid w:val="005F2925"/>
    <w:rsid w:val="005F2B74"/>
    <w:rsid w:val="005F44CE"/>
    <w:rsid w:val="005F489B"/>
    <w:rsid w:val="005F4DC9"/>
    <w:rsid w:val="005F5165"/>
    <w:rsid w:val="005F5507"/>
    <w:rsid w:val="006002CE"/>
    <w:rsid w:val="00601E25"/>
    <w:rsid w:val="006031ED"/>
    <w:rsid w:val="006054D7"/>
    <w:rsid w:val="00605A4B"/>
    <w:rsid w:val="00605EED"/>
    <w:rsid w:val="00606A92"/>
    <w:rsid w:val="00607673"/>
    <w:rsid w:val="0060767C"/>
    <w:rsid w:val="006077BB"/>
    <w:rsid w:val="00607F5F"/>
    <w:rsid w:val="00610620"/>
    <w:rsid w:val="00612BEB"/>
    <w:rsid w:val="006177C2"/>
    <w:rsid w:val="006201BB"/>
    <w:rsid w:val="006204A5"/>
    <w:rsid w:val="00621F56"/>
    <w:rsid w:val="00627E23"/>
    <w:rsid w:val="006303DB"/>
    <w:rsid w:val="00632545"/>
    <w:rsid w:val="006327A9"/>
    <w:rsid w:val="006368B7"/>
    <w:rsid w:val="006369A6"/>
    <w:rsid w:val="00637263"/>
    <w:rsid w:val="0063753C"/>
    <w:rsid w:val="0063796D"/>
    <w:rsid w:val="00641F2A"/>
    <w:rsid w:val="006448B7"/>
    <w:rsid w:val="006454A1"/>
    <w:rsid w:val="00645638"/>
    <w:rsid w:val="00645940"/>
    <w:rsid w:val="0065107A"/>
    <w:rsid w:val="00651251"/>
    <w:rsid w:val="006520FB"/>
    <w:rsid w:val="00653141"/>
    <w:rsid w:val="00653FB7"/>
    <w:rsid w:val="006549B3"/>
    <w:rsid w:val="00654DDE"/>
    <w:rsid w:val="00655606"/>
    <w:rsid w:val="006559E9"/>
    <w:rsid w:val="0065741D"/>
    <w:rsid w:val="00660DEC"/>
    <w:rsid w:val="006616E0"/>
    <w:rsid w:val="006636DA"/>
    <w:rsid w:val="006639A5"/>
    <w:rsid w:val="006646A0"/>
    <w:rsid w:val="00664C8E"/>
    <w:rsid w:val="00670BDE"/>
    <w:rsid w:val="00671CC0"/>
    <w:rsid w:val="00672981"/>
    <w:rsid w:val="006767B7"/>
    <w:rsid w:val="00676DF9"/>
    <w:rsid w:val="006772FD"/>
    <w:rsid w:val="006774CA"/>
    <w:rsid w:val="00677539"/>
    <w:rsid w:val="00680D03"/>
    <w:rsid w:val="00680F63"/>
    <w:rsid w:val="00681533"/>
    <w:rsid w:val="00681E95"/>
    <w:rsid w:val="00682391"/>
    <w:rsid w:val="0068242D"/>
    <w:rsid w:val="00683F49"/>
    <w:rsid w:val="00684909"/>
    <w:rsid w:val="00686109"/>
    <w:rsid w:val="00686B0C"/>
    <w:rsid w:val="00687748"/>
    <w:rsid w:val="006905DC"/>
    <w:rsid w:val="00693D93"/>
    <w:rsid w:val="00694460"/>
    <w:rsid w:val="006A051E"/>
    <w:rsid w:val="006A23A4"/>
    <w:rsid w:val="006A29BD"/>
    <w:rsid w:val="006A3DD6"/>
    <w:rsid w:val="006A47F5"/>
    <w:rsid w:val="006A5A13"/>
    <w:rsid w:val="006A699F"/>
    <w:rsid w:val="006A75B1"/>
    <w:rsid w:val="006B0A16"/>
    <w:rsid w:val="006B0C43"/>
    <w:rsid w:val="006B1239"/>
    <w:rsid w:val="006B1FCB"/>
    <w:rsid w:val="006B3115"/>
    <w:rsid w:val="006B3ED4"/>
    <w:rsid w:val="006B492F"/>
    <w:rsid w:val="006B4C95"/>
    <w:rsid w:val="006B50D9"/>
    <w:rsid w:val="006B5875"/>
    <w:rsid w:val="006B6261"/>
    <w:rsid w:val="006B6A8E"/>
    <w:rsid w:val="006B722C"/>
    <w:rsid w:val="006C0B57"/>
    <w:rsid w:val="006C1C37"/>
    <w:rsid w:val="006C57E8"/>
    <w:rsid w:val="006C74FA"/>
    <w:rsid w:val="006C785D"/>
    <w:rsid w:val="006D0C0E"/>
    <w:rsid w:val="006D0CA1"/>
    <w:rsid w:val="006D153C"/>
    <w:rsid w:val="006D1ECD"/>
    <w:rsid w:val="006D20AE"/>
    <w:rsid w:val="006D2AA3"/>
    <w:rsid w:val="006D3E93"/>
    <w:rsid w:val="006D4803"/>
    <w:rsid w:val="006D57DF"/>
    <w:rsid w:val="006D5994"/>
    <w:rsid w:val="006D67D9"/>
    <w:rsid w:val="006E0608"/>
    <w:rsid w:val="006E19E8"/>
    <w:rsid w:val="006E416E"/>
    <w:rsid w:val="006E473F"/>
    <w:rsid w:val="006E6868"/>
    <w:rsid w:val="006F0251"/>
    <w:rsid w:val="006F1DB0"/>
    <w:rsid w:val="006F28A9"/>
    <w:rsid w:val="006F295E"/>
    <w:rsid w:val="006F4653"/>
    <w:rsid w:val="006F47D1"/>
    <w:rsid w:val="006F593A"/>
    <w:rsid w:val="00700430"/>
    <w:rsid w:val="007005CB"/>
    <w:rsid w:val="00700C59"/>
    <w:rsid w:val="00701C26"/>
    <w:rsid w:val="0070326B"/>
    <w:rsid w:val="00705830"/>
    <w:rsid w:val="00706810"/>
    <w:rsid w:val="00706910"/>
    <w:rsid w:val="00706CBE"/>
    <w:rsid w:val="007075AA"/>
    <w:rsid w:val="00707C9B"/>
    <w:rsid w:val="00710D61"/>
    <w:rsid w:val="0071233D"/>
    <w:rsid w:val="007127E0"/>
    <w:rsid w:val="00712BD7"/>
    <w:rsid w:val="00713903"/>
    <w:rsid w:val="0071428A"/>
    <w:rsid w:val="007150BF"/>
    <w:rsid w:val="00715194"/>
    <w:rsid w:val="007158B1"/>
    <w:rsid w:val="00716F0F"/>
    <w:rsid w:val="00717165"/>
    <w:rsid w:val="007175DA"/>
    <w:rsid w:val="00720A3A"/>
    <w:rsid w:val="00723311"/>
    <w:rsid w:val="00723E77"/>
    <w:rsid w:val="007240A0"/>
    <w:rsid w:val="00725607"/>
    <w:rsid w:val="00725901"/>
    <w:rsid w:val="007262AB"/>
    <w:rsid w:val="007319B3"/>
    <w:rsid w:val="0073313F"/>
    <w:rsid w:val="00736AE6"/>
    <w:rsid w:val="00736C4D"/>
    <w:rsid w:val="0074399B"/>
    <w:rsid w:val="00744814"/>
    <w:rsid w:val="00745BBE"/>
    <w:rsid w:val="00746590"/>
    <w:rsid w:val="007472AD"/>
    <w:rsid w:val="0074770A"/>
    <w:rsid w:val="00750F3F"/>
    <w:rsid w:val="007520E1"/>
    <w:rsid w:val="0075458D"/>
    <w:rsid w:val="00755115"/>
    <w:rsid w:val="007556A3"/>
    <w:rsid w:val="00755C76"/>
    <w:rsid w:val="00755EDA"/>
    <w:rsid w:val="00757EB1"/>
    <w:rsid w:val="00760407"/>
    <w:rsid w:val="007605CE"/>
    <w:rsid w:val="00762732"/>
    <w:rsid w:val="0076448B"/>
    <w:rsid w:val="00766F2D"/>
    <w:rsid w:val="00766F9B"/>
    <w:rsid w:val="0076798F"/>
    <w:rsid w:val="00771DCE"/>
    <w:rsid w:val="00771E66"/>
    <w:rsid w:val="00772F70"/>
    <w:rsid w:val="00773630"/>
    <w:rsid w:val="00773E6E"/>
    <w:rsid w:val="00775137"/>
    <w:rsid w:val="0077676D"/>
    <w:rsid w:val="007769AE"/>
    <w:rsid w:val="007771F3"/>
    <w:rsid w:val="00777247"/>
    <w:rsid w:val="00780011"/>
    <w:rsid w:val="0078004A"/>
    <w:rsid w:val="007814DE"/>
    <w:rsid w:val="007815B6"/>
    <w:rsid w:val="00781BC4"/>
    <w:rsid w:val="00782117"/>
    <w:rsid w:val="00782FC2"/>
    <w:rsid w:val="00786442"/>
    <w:rsid w:val="0079020D"/>
    <w:rsid w:val="007931E7"/>
    <w:rsid w:val="00793368"/>
    <w:rsid w:val="0079359D"/>
    <w:rsid w:val="00793768"/>
    <w:rsid w:val="00794ACE"/>
    <w:rsid w:val="00796BA4"/>
    <w:rsid w:val="00797219"/>
    <w:rsid w:val="00797A24"/>
    <w:rsid w:val="007A36C1"/>
    <w:rsid w:val="007A5027"/>
    <w:rsid w:val="007A50E8"/>
    <w:rsid w:val="007A6283"/>
    <w:rsid w:val="007A68AB"/>
    <w:rsid w:val="007A68BE"/>
    <w:rsid w:val="007A6BEC"/>
    <w:rsid w:val="007A748A"/>
    <w:rsid w:val="007B11B4"/>
    <w:rsid w:val="007B2607"/>
    <w:rsid w:val="007B6DCC"/>
    <w:rsid w:val="007B7606"/>
    <w:rsid w:val="007C05B6"/>
    <w:rsid w:val="007C08E5"/>
    <w:rsid w:val="007C13B3"/>
    <w:rsid w:val="007C216C"/>
    <w:rsid w:val="007C2AF9"/>
    <w:rsid w:val="007C4FB7"/>
    <w:rsid w:val="007D0013"/>
    <w:rsid w:val="007D00C8"/>
    <w:rsid w:val="007D069A"/>
    <w:rsid w:val="007D1A8B"/>
    <w:rsid w:val="007D1B15"/>
    <w:rsid w:val="007D24EB"/>
    <w:rsid w:val="007D2527"/>
    <w:rsid w:val="007D2882"/>
    <w:rsid w:val="007D4056"/>
    <w:rsid w:val="007D585B"/>
    <w:rsid w:val="007D6411"/>
    <w:rsid w:val="007E00EE"/>
    <w:rsid w:val="007E0402"/>
    <w:rsid w:val="007E04C3"/>
    <w:rsid w:val="007E172B"/>
    <w:rsid w:val="007E3CE6"/>
    <w:rsid w:val="007E3E63"/>
    <w:rsid w:val="007E43BC"/>
    <w:rsid w:val="007E4662"/>
    <w:rsid w:val="007E530E"/>
    <w:rsid w:val="007E53E8"/>
    <w:rsid w:val="007E54F0"/>
    <w:rsid w:val="007E5A15"/>
    <w:rsid w:val="007E601A"/>
    <w:rsid w:val="007E7AB9"/>
    <w:rsid w:val="007F081E"/>
    <w:rsid w:val="007F0D3E"/>
    <w:rsid w:val="007F1E7D"/>
    <w:rsid w:val="007F2231"/>
    <w:rsid w:val="007F2F99"/>
    <w:rsid w:val="007F3562"/>
    <w:rsid w:val="007F364F"/>
    <w:rsid w:val="007F3CBA"/>
    <w:rsid w:val="007F3DEA"/>
    <w:rsid w:val="007F6B51"/>
    <w:rsid w:val="007F740F"/>
    <w:rsid w:val="00803567"/>
    <w:rsid w:val="00804958"/>
    <w:rsid w:val="00805C46"/>
    <w:rsid w:val="00805DCA"/>
    <w:rsid w:val="00811A6E"/>
    <w:rsid w:val="00811C28"/>
    <w:rsid w:val="008123FF"/>
    <w:rsid w:val="00812715"/>
    <w:rsid w:val="00814179"/>
    <w:rsid w:val="008157F7"/>
    <w:rsid w:val="00816C8C"/>
    <w:rsid w:val="00816FF5"/>
    <w:rsid w:val="00817C26"/>
    <w:rsid w:val="0082035A"/>
    <w:rsid w:val="00820CDE"/>
    <w:rsid w:val="00821768"/>
    <w:rsid w:val="0082181D"/>
    <w:rsid w:val="00824680"/>
    <w:rsid w:val="008251F8"/>
    <w:rsid w:val="00825AF3"/>
    <w:rsid w:val="00825BA9"/>
    <w:rsid w:val="00825D46"/>
    <w:rsid w:val="00826ACC"/>
    <w:rsid w:val="00827A71"/>
    <w:rsid w:val="00827C1C"/>
    <w:rsid w:val="0083293A"/>
    <w:rsid w:val="00833ECE"/>
    <w:rsid w:val="0083475A"/>
    <w:rsid w:val="008349D3"/>
    <w:rsid w:val="00835017"/>
    <w:rsid w:val="00836457"/>
    <w:rsid w:val="008407D7"/>
    <w:rsid w:val="00842265"/>
    <w:rsid w:val="008425AA"/>
    <w:rsid w:val="00843DC3"/>
    <w:rsid w:val="00845FB9"/>
    <w:rsid w:val="0084728E"/>
    <w:rsid w:val="0084743C"/>
    <w:rsid w:val="008509E9"/>
    <w:rsid w:val="00852002"/>
    <w:rsid w:val="0085210D"/>
    <w:rsid w:val="008523B9"/>
    <w:rsid w:val="00852BB4"/>
    <w:rsid w:val="008552F7"/>
    <w:rsid w:val="00855885"/>
    <w:rsid w:val="00855BD7"/>
    <w:rsid w:val="00855C66"/>
    <w:rsid w:val="008571A1"/>
    <w:rsid w:val="00857EB6"/>
    <w:rsid w:val="00860087"/>
    <w:rsid w:val="008600EA"/>
    <w:rsid w:val="0086018E"/>
    <w:rsid w:val="00860C50"/>
    <w:rsid w:val="00860F20"/>
    <w:rsid w:val="008617BD"/>
    <w:rsid w:val="00865EE5"/>
    <w:rsid w:val="00866175"/>
    <w:rsid w:val="0086680F"/>
    <w:rsid w:val="008703B2"/>
    <w:rsid w:val="00871012"/>
    <w:rsid w:val="00871705"/>
    <w:rsid w:val="00872ACC"/>
    <w:rsid w:val="0087464F"/>
    <w:rsid w:val="0087585E"/>
    <w:rsid w:val="00875AFC"/>
    <w:rsid w:val="00877B66"/>
    <w:rsid w:val="0088081F"/>
    <w:rsid w:val="00880941"/>
    <w:rsid w:val="00881A3E"/>
    <w:rsid w:val="00881B46"/>
    <w:rsid w:val="00881B96"/>
    <w:rsid w:val="008841A6"/>
    <w:rsid w:val="008849E7"/>
    <w:rsid w:val="008858B0"/>
    <w:rsid w:val="0088600E"/>
    <w:rsid w:val="00887914"/>
    <w:rsid w:val="00891CB0"/>
    <w:rsid w:val="008925AE"/>
    <w:rsid w:val="0089296B"/>
    <w:rsid w:val="0089310D"/>
    <w:rsid w:val="008946D4"/>
    <w:rsid w:val="00894843"/>
    <w:rsid w:val="00894A60"/>
    <w:rsid w:val="0089605E"/>
    <w:rsid w:val="00896211"/>
    <w:rsid w:val="0089718A"/>
    <w:rsid w:val="008978A7"/>
    <w:rsid w:val="008A1F0B"/>
    <w:rsid w:val="008A321D"/>
    <w:rsid w:val="008A4C38"/>
    <w:rsid w:val="008A5F5E"/>
    <w:rsid w:val="008A6214"/>
    <w:rsid w:val="008A7816"/>
    <w:rsid w:val="008B044C"/>
    <w:rsid w:val="008B3395"/>
    <w:rsid w:val="008B4343"/>
    <w:rsid w:val="008B4ECC"/>
    <w:rsid w:val="008B53DA"/>
    <w:rsid w:val="008B5728"/>
    <w:rsid w:val="008B60B1"/>
    <w:rsid w:val="008B614D"/>
    <w:rsid w:val="008B79CA"/>
    <w:rsid w:val="008C181C"/>
    <w:rsid w:val="008C1883"/>
    <w:rsid w:val="008C2417"/>
    <w:rsid w:val="008C66D3"/>
    <w:rsid w:val="008C6C7A"/>
    <w:rsid w:val="008C706C"/>
    <w:rsid w:val="008C71E3"/>
    <w:rsid w:val="008D137B"/>
    <w:rsid w:val="008D1AE0"/>
    <w:rsid w:val="008D317A"/>
    <w:rsid w:val="008D31BA"/>
    <w:rsid w:val="008D37B8"/>
    <w:rsid w:val="008D4A80"/>
    <w:rsid w:val="008D4B96"/>
    <w:rsid w:val="008D56E2"/>
    <w:rsid w:val="008D584F"/>
    <w:rsid w:val="008D7AD2"/>
    <w:rsid w:val="008E014F"/>
    <w:rsid w:val="008E1A2E"/>
    <w:rsid w:val="008E2F61"/>
    <w:rsid w:val="008E3F73"/>
    <w:rsid w:val="008E418A"/>
    <w:rsid w:val="008E4EEB"/>
    <w:rsid w:val="008E63BB"/>
    <w:rsid w:val="008E79C9"/>
    <w:rsid w:val="008F0A47"/>
    <w:rsid w:val="008F0D4F"/>
    <w:rsid w:val="008F1EC5"/>
    <w:rsid w:val="008F22A7"/>
    <w:rsid w:val="008F25CD"/>
    <w:rsid w:val="008F3091"/>
    <w:rsid w:val="008F419D"/>
    <w:rsid w:val="008F4DBC"/>
    <w:rsid w:val="008F4EAB"/>
    <w:rsid w:val="008F778D"/>
    <w:rsid w:val="009035AA"/>
    <w:rsid w:val="00906589"/>
    <w:rsid w:val="00907433"/>
    <w:rsid w:val="00910E7B"/>
    <w:rsid w:val="00911694"/>
    <w:rsid w:val="00911BC1"/>
    <w:rsid w:val="00914BE5"/>
    <w:rsid w:val="0091776E"/>
    <w:rsid w:val="00917A9C"/>
    <w:rsid w:val="00921579"/>
    <w:rsid w:val="00922774"/>
    <w:rsid w:val="00922959"/>
    <w:rsid w:val="00923476"/>
    <w:rsid w:val="009236C2"/>
    <w:rsid w:val="00923D79"/>
    <w:rsid w:val="00924468"/>
    <w:rsid w:val="0092493A"/>
    <w:rsid w:val="009250C9"/>
    <w:rsid w:val="0092581F"/>
    <w:rsid w:val="00926DE0"/>
    <w:rsid w:val="00933C70"/>
    <w:rsid w:val="00934B74"/>
    <w:rsid w:val="009351DC"/>
    <w:rsid w:val="00935318"/>
    <w:rsid w:val="00935832"/>
    <w:rsid w:val="00936117"/>
    <w:rsid w:val="00940204"/>
    <w:rsid w:val="009412DC"/>
    <w:rsid w:val="0094157D"/>
    <w:rsid w:val="00943975"/>
    <w:rsid w:val="00946DC6"/>
    <w:rsid w:val="00947841"/>
    <w:rsid w:val="009478D3"/>
    <w:rsid w:val="00947967"/>
    <w:rsid w:val="00950ED9"/>
    <w:rsid w:val="00951362"/>
    <w:rsid w:val="009517F8"/>
    <w:rsid w:val="00951A60"/>
    <w:rsid w:val="009537D2"/>
    <w:rsid w:val="009537D5"/>
    <w:rsid w:val="00953FA3"/>
    <w:rsid w:val="00954158"/>
    <w:rsid w:val="0095496C"/>
    <w:rsid w:val="00955516"/>
    <w:rsid w:val="00955C86"/>
    <w:rsid w:val="00955E0D"/>
    <w:rsid w:val="00960954"/>
    <w:rsid w:val="00962362"/>
    <w:rsid w:val="0096283B"/>
    <w:rsid w:val="00963A0C"/>
    <w:rsid w:val="0096460F"/>
    <w:rsid w:val="00964AE8"/>
    <w:rsid w:val="00965410"/>
    <w:rsid w:val="0096662E"/>
    <w:rsid w:val="00972EED"/>
    <w:rsid w:val="009731D5"/>
    <w:rsid w:val="00976493"/>
    <w:rsid w:val="00976953"/>
    <w:rsid w:val="00976F16"/>
    <w:rsid w:val="00976F22"/>
    <w:rsid w:val="00980558"/>
    <w:rsid w:val="00980D01"/>
    <w:rsid w:val="00981E26"/>
    <w:rsid w:val="00982EE4"/>
    <w:rsid w:val="0098352B"/>
    <w:rsid w:val="009841CA"/>
    <w:rsid w:val="00985075"/>
    <w:rsid w:val="0098650B"/>
    <w:rsid w:val="009865BD"/>
    <w:rsid w:val="00987F63"/>
    <w:rsid w:val="00991E74"/>
    <w:rsid w:val="009937DD"/>
    <w:rsid w:val="009953A3"/>
    <w:rsid w:val="009A1195"/>
    <w:rsid w:val="009A2647"/>
    <w:rsid w:val="009A3625"/>
    <w:rsid w:val="009A4B18"/>
    <w:rsid w:val="009A4DFB"/>
    <w:rsid w:val="009A55F6"/>
    <w:rsid w:val="009A6A2E"/>
    <w:rsid w:val="009A6C23"/>
    <w:rsid w:val="009A6FE6"/>
    <w:rsid w:val="009B08CD"/>
    <w:rsid w:val="009B269F"/>
    <w:rsid w:val="009B7331"/>
    <w:rsid w:val="009B7766"/>
    <w:rsid w:val="009B7EB8"/>
    <w:rsid w:val="009C0A1D"/>
    <w:rsid w:val="009C1140"/>
    <w:rsid w:val="009C13CD"/>
    <w:rsid w:val="009C1D85"/>
    <w:rsid w:val="009C37A5"/>
    <w:rsid w:val="009C3CDA"/>
    <w:rsid w:val="009C402D"/>
    <w:rsid w:val="009C6724"/>
    <w:rsid w:val="009C72D8"/>
    <w:rsid w:val="009C7FFA"/>
    <w:rsid w:val="009D1532"/>
    <w:rsid w:val="009D1C2D"/>
    <w:rsid w:val="009D2E91"/>
    <w:rsid w:val="009D4BE4"/>
    <w:rsid w:val="009D57F2"/>
    <w:rsid w:val="009D5C27"/>
    <w:rsid w:val="009D5CC6"/>
    <w:rsid w:val="009D62EE"/>
    <w:rsid w:val="009D7A73"/>
    <w:rsid w:val="009D7E61"/>
    <w:rsid w:val="009E02E2"/>
    <w:rsid w:val="009E05DD"/>
    <w:rsid w:val="009E0DEF"/>
    <w:rsid w:val="009E33ED"/>
    <w:rsid w:val="009E447B"/>
    <w:rsid w:val="009E47D7"/>
    <w:rsid w:val="009E4C09"/>
    <w:rsid w:val="009E4D58"/>
    <w:rsid w:val="009E53AD"/>
    <w:rsid w:val="009E609A"/>
    <w:rsid w:val="009E6980"/>
    <w:rsid w:val="009E6A07"/>
    <w:rsid w:val="009E78DA"/>
    <w:rsid w:val="009F0B28"/>
    <w:rsid w:val="009F2112"/>
    <w:rsid w:val="009F240F"/>
    <w:rsid w:val="009F26C9"/>
    <w:rsid w:val="009F4AD9"/>
    <w:rsid w:val="009F51F3"/>
    <w:rsid w:val="009F5F2C"/>
    <w:rsid w:val="009F6F79"/>
    <w:rsid w:val="00A009AB"/>
    <w:rsid w:val="00A02259"/>
    <w:rsid w:val="00A02AD7"/>
    <w:rsid w:val="00A03184"/>
    <w:rsid w:val="00A04563"/>
    <w:rsid w:val="00A0542D"/>
    <w:rsid w:val="00A06923"/>
    <w:rsid w:val="00A07E95"/>
    <w:rsid w:val="00A10A4A"/>
    <w:rsid w:val="00A110E9"/>
    <w:rsid w:val="00A11782"/>
    <w:rsid w:val="00A1287E"/>
    <w:rsid w:val="00A128E5"/>
    <w:rsid w:val="00A132E7"/>
    <w:rsid w:val="00A1512D"/>
    <w:rsid w:val="00A1573D"/>
    <w:rsid w:val="00A163DB"/>
    <w:rsid w:val="00A16BCD"/>
    <w:rsid w:val="00A1732F"/>
    <w:rsid w:val="00A20433"/>
    <w:rsid w:val="00A224AA"/>
    <w:rsid w:val="00A24103"/>
    <w:rsid w:val="00A262E9"/>
    <w:rsid w:val="00A270E9"/>
    <w:rsid w:val="00A335EC"/>
    <w:rsid w:val="00A33D26"/>
    <w:rsid w:val="00A35290"/>
    <w:rsid w:val="00A368DA"/>
    <w:rsid w:val="00A41C50"/>
    <w:rsid w:val="00A4337C"/>
    <w:rsid w:val="00A441BB"/>
    <w:rsid w:val="00A446B9"/>
    <w:rsid w:val="00A44F92"/>
    <w:rsid w:val="00A45C9F"/>
    <w:rsid w:val="00A525B2"/>
    <w:rsid w:val="00A54137"/>
    <w:rsid w:val="00A55F17"/>
    <w:rsid w:val="00A55F98"/>
    <w:rsid w:val="00A56FF2"/>
    <w:rsid w:val="00A57C7B"/>
    <w:rsid w:val="00A60A5F"/>
    <w:rsid w:val="00A610D9"/>
    <w:rsid w:val="00A617CA"/>
    <w:rsid w:val="00A63A2D"/>
    <w:rsid w:val="00A64F83"/>
    <w:rsid w:val="00A65070"/>
    <w:rsid w:val="00A65A95"/>
    <w:rsid w:val="00A66DE8"/>
    <w:rsid w:val="00A67755"/>
    <w:rsid w:val="00A7066F"/>
    <w:rsid w:val="00A72E80"/>
    <w:rsid w:val="00A7331C"/>
    <w:rsid w:val="00A7447F"/>
    <w:rsid w:val="00A74A74"/>
    <w:rsid w:val="00A75E97"/>
    <w:rsid w:val="00A81896"/>
    <w:rsid w:val="00A81D4E"/>
    <w:rsid w:val="00A838DE"/>
    <w:rsid w:val="00A8432B"/>
    <w:rsid w:val="00A86613"/>
    <w:rsid w:val="00A8713E"/>
    <w:rsid w:val="00A8792F"/>
    <w:rsid w:val="00A9032D"/>
    <w:rsid w:val="00A90803"/>
    <w:rsid w:val="00A9179E"/>
    <w:rsid w:val="00A926E7"/>
    <w:rsid w:val="00A928CA"/>
    <w:rsid w:val="00A9422B"/>
    <w:rsid w:val="00A94D5F"/>
    <w:rsid w:val="00A94EF2"/>
    <w:rsid w:val="00A97B40"/>
    <w:rsid w:val="00AA02F6"/>
    <w:rsid w:val="00AA28F9"/>
    <w:rsid w:val="00AA2BAE"/>
    <w:rsid w:val="00AA2F73"/>
    <w:rsid w:val="00AA6AB9"/>
    <w:rsid w:val="00AB00B7"/>
    <w:rsid w:val="00AB13CD"/>
    <w:rsid w:val="00AB1EA3"/>
    <w:rsid w:val="00AB2A61"/>
    <w:rsid w:val="00AB30B8"/>
    <w:rsid w:val="00AB3B44"/>
    <w:rsid w:val="00AB4691"/>
    <w:rsid w:val="00AB4C0D"/>
    <w:rsid w:val="00AB558F"/>
    <w:rsid w:val="00AB699A"/>
    <w:rsid w:val="00AB69F0"/>
    <w:rsid w:val="00AB7461"/>
    <w:rsid w:val="00AB7A2E"/>
    <w:rsid w:val="00AB7FCB"/>
    <w:rsid w:val="00AC02B6"/>
    <w:rsid w:val="00AC03E5"/>
    <w:rsid w:val="00AC4241"/>
    <w:rsid w:val="00AC497B"/>
    <w:rsid w:val="00AC4995"/>
    <w:rsid w:val="00AC51BB"/>
    <w:rsid w:val="00AC5266"/>
    <w:rsid w:val="00AC5CB8"/>
    <w:rsid w:val="00AC5F23"/>
    <w:rsid w:val="00AC7883"/>
    <w:rsid w:val="00AC7A4B"/>
    <w:rsid w:val="00AD10FD"/>
    <w:rsid w:val="00AD199E"/>
    <w:rsid w:val="00AD1CCD"/>
    <w:rsid w:val="00AD3388"/>
    <w:rsid w:val="00AD3CF8"/>
    <w:rsid w:val="00AD4123"/>
    <w:rsid w:val="00AD468D"/>
    <w:rsid w:val="00AD4E54"/>
    <w:rsid w:val="00AD56BB"/>
    <w:rsid w:val="00AD5BA4"/>
    <w:rsid w:val="00AD762F"/>
    <w:rsid w:val="00AE0492"/>
    <w:rsid w:val="00AE19BD"/>
    <w:rsid w:val="00AE1F95"/>
    <w:rsid w:val="00AE28A4"/>
    <w:rsid w:val="00AE35AE"/>
    <w:rsid w:val="00AE5634"/>
    <w:rsid w:val="00AF002B"/>
    <w:rsid w:val="00AF05A7"/>
    <w:rsid w:val="00AF0DD8"/>
    <w:rsid w:val="00AF2A3C"/>
    <w:rsid w:val="00AF2CBE"/>
    <w:rsid w:val="00AF59B4"/>
    <w:rsid w:val="00AF693F"/>
    <w:rsid w:val="00AF7997"/>
    <w:rsid w:val="00B01D2B"/>
    <w:rsid w:val="00B021A5"/>
    <w:rsid w:val="00B03D3F"/>
    <w:rsid w:val="00B0484D"/>
    <w:rsid w:val="00B05560"/>
    <w:rsid w:val="00B06EE2"/>
    <w:rsid w:val="00B07BDB"/>
    <w:rsid w:val="00B07CBE"/>
    <w:rsid w:val="00B10268"/>
    <w:rsid w:val="00B10B26"/>
    <w:rsid w:val="00B10F7B"/>
    <w:rsid w:val="00B11EF6"/>
    <w:rsid w:val="00B13610"/>
    <w:rsid w:val="00B142DC"/>
    <w:rsid w:val="00B1443E"/>
    <w:rsid w:val="00B157F6"/>
    <w:rsid w:val="00B159A2"/>
    <w:rsid w:val="00B20EDC"/>
    <w:rsid w:val="00B21292"/>
    <w:rsid w:val="00B214B5"/>
    <w:rsid w:val="00B215DD"/>
    <w:rsid w:val="00B2359D"/>
    <w:rsid w:val="00B2434F"/>
    <w:rsid w:val="00B24B6D"/>
    <w:rsid w:val="00B260D9"/>
    <w:rsid w:val="00B27CDD"/>
    <w:rsid w:val="00B30BD3"/>
    <w:rsid w:val="00B31E23"/>
    <w:rsid w:val="00B31EF8"/>
    <w:rsid w:val="00B3369A"/>
    <w:rsid w:val="00B34367"/>
    <w:rsid w:val="00B3482C"/>
    <w:rsid w:val="00B35368"/>
    <w:rsid w:val="00B35A6C"/>
    <w:rsid w:val="00B35F70"/>
    <w:rsid w:val="00B3769E"/>
    <w:rsid w:val="00B4101C"/>
    <w:rsid w:val="00B41E15"/>
    <w:rsid w:val="00B44669"/>
    <w:rsid w:val="00B4469D"/>
    <w:rsid w:val="00B4764A"/>
    <w:rsid w:val="00B47998"/>
    <w:rsid w:val="00B47DEA"/>
    <w:rsid w:val="00B51819"/>
    <w:rsid w:val="00B52E2A"/>
    <w:rsid w:val="00B53BBD"/>
    <w:rsid w:val="00B554E8"/>
    <w:rsid w:val="00B55759"/>
    <w:rsid w:val="00B56569"/>
    <w:rsid w:val="00B57735"/>
    <w:rsid w:val="00B63525"/>
    <w:rsid w:val="00B639D2"/>
    <w:rsid w:val="00B659E8"/>
    <w:rsid w:val="00B6722D"/>
    <w:rsid w:val="00B67D65"/>
    <w:rsid w:val="00B70C44"/>
    <w:rsid w:val="00B7314E"/>
    <w:rsid w:val="00B731EF"/>
    <w:rsid w:val="00B73274"/>
    <w:rsid w:val="00B7611E"/>
    <w:rsid w:val="00B77EDA"/>
    <w:rsid w:val="00B808D4"/>
    <w:rsid w:val="00B8133E"/>
    <w:rsid w:val="00B81C7E"/>
    <w:rsid w:val="00B82583"/>
    <w:rsid w:val="00B82632"/>
    <w:rsid w:val="00B8292C"/>
    <w:rsid w:val="00B82C9F"/>
    <w:rsid w:val="00B83E82"/>
    <w:rsid w:val="00B84324"/>
    <w:rsid w:val="00B84CEB"/>
    <w:rsid w:val="00B84D27"/>
    <w:rsid w:val="00B85208"/>
    <w:rsid w:val="00B85DDA"/>
    <w:rsid w:val="00B86141"/>
    <w:rsid w:val="00B87533"/>
    <w:rsid w:val="00B87602"/>
    <w:rsid w:val="00B918FA"/>
    <w:rsid w:val="00B924A9"/>
    <w:rsid w:val="00B92AE2"/>
    <w:rsid w:val="00B92C9A"/>
    <w:rsid w:val="00B96182"/>
    <w:rsid w:val="00B97AB7"/>
    <w:rsid w:val="00BA05F2"/>
    <w:rsid w:val="00BA10F3"/>
    <w:rsid w:val="00BA3884"/>
    <w:rsid w:val="00BA70D7"/>
    <w:rsid w:val="00BA7547"/>
    <w:rsid w:val="00BB146C"/>
    <w:rsid w:val="00BB2D00"/>
    <w:rsid w:val="00BB2D98"/>
    <w:rsid w:val="00BB2FCA"/>
    <w:rsid w:val="00BB33AA"/>
    <w:rsid w:val="00BB33CE"/>
    <w:rsid w:val="00BB3BD9"/>
    <w:rsid w:val="00BB3D94"/>
    <w:rsid w:val="00BB5C90"/>
    <w:rsid w:val="00BB6056"/>
    <w:rsid w:val="00BB697F"/>
    <w:rsid w:val="00BB7AAF"/>
    <w:rsid w:val="00BC0359"/>
    <w:rsid w:val="00BC09D6"/>
    <w:rsid w:val="00BC1453"/>
    <w:rsid w:val="00BC1F1A"/>
    <w:rsid w:val="00BC434E"/>
    <w:rsid w:val="00BC4C6E"/>
    <w:rsid w:val="00BC4F80"/>
    <w:rsid w:val="00BC4FAF"/>
    <w:rsid w:val="00BC5E64"/>
    <w:rsid w:val="00BD06F2"/>
    <w:rsid w:val="00BD12FC"/>
    <w:rsid w:val="00BD4406"/>
    <w:rsid w:val="00BD5978"/>
    <w:rsid w:val="00BD6F7A"/>
    <w:rsid w:val="00BD7C52"/>
    <w:rsid w:val="00BE0108"/>
    <w:rsid w:val="00BE0CF4"/>
    <w:rsid w:val="00BE2770"/>
    <w:rsid w:val="00BE36C1"/>
    <w:rsid w:val="00BE3B1B"/>
    <w:rsid w:val="00BE58DE"/>
    <w:rsid w:val="00BE764C"/>
    <w:rsid w:val="00BF0BAC"/>
    <w:rsid w:val="00BF0D59"/>
    <w:rsid w:val="00BF105E"/>
    <w:rsid w:val="00BF2180"/>
    <w:rsid w:val="00BF2C77"/>
    <w:rsid w:val="00BF41DC"/>
    <w:rsid w:val="00BF43DB"/>
    <w:rsid w:val="00BF4736"/>
    <w:rsid w:val="00BF4CCC"/>
    <w:rsid w:val="00BF7DB0"/>
    <w:rsid w:val="00C0118B"/>
    <w:rsid w:val="00C01A1F"/>
    <w:rsid w:val="00C02618"/>
    <w:rsid w:val="00C04C0F"/>
    <w:rsid w:val="00C0500E"/>
    <w:rsid w:val="00C058AE"/>
    <w:rsid w:val="00C059B2"/>
    <w:rsid w:val="00C05F6C"/>
    <w:rsid w:val="00C05FC9"/>
    <w:rsid w:val="00C06BAA"/>
    <w:rsid w:val="00C07B6E"/>
    <w:rsid w:val="00C11202"/>
    <w:rsid w:val="00C1181C"/>
    <w:rsid w:val="00C131BF"/>
    <w:rsid w:val="00C14D19"/>
    <w:rsid w:val="00C15814"/>
    <w:rsid w:val="00C169B1"/>
    <w:rsid w:val="00C205C5"/>
    <w:rsid w:val="00C21CE0"/>
    <w:rsid w:val="00C222C0"/>
    <w:rsid w:val="00C2257E"/>
    <w:rsid w:val="00C24573"/>
    <w:rsid w:val="00C2517F"/>
    <w:rsid w:val="00C300FF"/>
    <w:rsid w:val="00C306FF"/>
    <w:rsid w:val="00C30B5A"/>
    <w:rsid w:val="00C31D75"/>
    <w:rsid w:val="00C3248B"/>
    <w:rsid w:val="00C343C0"/>
    <w:rsid w:val="00C344D6"/>
    <w:rsid w:val="00C352B4"/>
    <w:rsid w:val="00C365E1"/>
    <w:rsid w:val="00C36B41"/>
    <w:rsid w:val="00C37D4C"/>
    <w:rsid w:val="00C43ECC"/>
    <w:rsid w:val="00C476AB"/>
    <w:rsid w:val="00C47C70"/>
    <w:rsid w:val="00C50CE4"/>
    <w:rsid w:val="00C5145D"/>
    <w:rsid w:val="00C52732"/>
    <w:rsid w:val="00C52F34"/>
    <w:rsid w:val="00C536C4"/>
    <w:rsid w:val="00C544A6"/>
    <w:rsid w:val="00C617D0"/>
    <w:rsid w:val="00C627B0"/>
    <w:rsid w:val="00C62E03"/>
    <w:rsid w:val="00C62E62"/>
    <w:rsid w:val="00C63DD8"/>
    <w:rsid w:val="00C64CFB"/>
    <w:rsid w:val="00C70078"/>
    <w:rsid w:val="00C70CE3"/>
    <w:rsid w:val="00C71126"/>
    <w:rsid w:val="00C7139E"/>
    <w:rsid w:val="00C717A0"/>
    <w:rsid w:val="00C718EB"/>
    <w:rsid w:val="00C721B3"/>
    <w:rsid w:val="00C7348B"/>
    <w:rsid w:val="00C74509"/>
    <w:rsid w:val="00C74FCF"/>
    <w:rsid w:val="00C76E16"/>
    <w:rsid w:val="00C76FBE"/>
    <w:rsid w:val="00C803DE"/>
    <w:rsid w:val="00C84686"/>
    <w:rsid w:val="00C85940"/>
    <w:rsid w:val="00C86EDB"/>
    <w:rsid w:val="00C9074E"/>
    <w:rsid w:val="00C90D38"/>
    <w:rsid w:val="00C921C3"/>
    <w:rsid w:val="00C933A1"/>
    <w:rsid w:val="00C945D9"/>
    <w:rsid w:val="00C94E32"/>
    <w:rsid w:val="00C9509B"/>
    <w:rsid w:val="00C966FB"/>
    <w:rsid w:val="00C97EB3"/>
    <w:rsid w:val="00CA0B65"/>
    <w:rsid w:val="00CA0D04"/>
    <w:rsid w:val="00CA2C5A"/>
    <w:rsid w:val="00CA2FBC"/>
    <w:rsid w:val="00CA7569"/>
    <w:rsid w:val="00CA7763"/>
    <w:rsid w:val="00CB0AEC"/>
    <w:rsid w:val="00CB1353"/>
    <w:rsid w:val="00CB2C03"/>
    <w:rsid w:val="00CB3247"/>
    <w:rsid w:val="00CB4093"/>
    <w:rsid w:val="00CB413E"/>
    <w:rsid w:val="00CB46CB"/>
    <w:rsid w:val="00CB5B61"/>
    <w:rsid w:val="00CC06D6"/>
    <w:rsid w:val="00CC134F"/>
    <w:rsid w:val="00CC2D83"/>
    <w:rsid w:val="00CC310A"/>
    <w:rsid w:val="00CC3BEB"/>
    <w:rsid w:val="00CC49C3"/>
    <w:rsid w:val="00CC4EB3"/>
    <w:rsid w:val="00CC5C78"/>
    <w:rsid w:val="00CC6785"/>
    <w:rsid w:val="00CD0270"/>
    <w:rsid w:val="00CD0F6C"/>
    <w:rsid w:val="00CD177C"/>
    <w:rsid w:val="00CD2017"/>
    <w:rsid w:val="00CD28EC"/>
    <w:rsid w:val="00CD2C3B"/>
    <w:rsid w:val="00CD3625"/>
    <w:rsid w:val="00CD3703"/>
    <w:rsid w:val="00CD42BE"/>
    <w:rsid w:val="00CD56BA"/>
    <w:rsid w:val="00CE0FDA"/>
    <w:rsid w:val="00CE18D0"/>
    <w:rsid w:val="00CE2217"/>
    <w:rsid w:val="00CE3F25"/>
    <w:rsid w:val="00CE42C0"/>
    <w:rsid w:val="00CE5160"/>
    <w:rsid w:val="00CE5DB3"/>
    <w:rsid w:val="00CE62DB"/>
    <w:rsid w:val="00CE6306"/>
    <w:rsid w:val="00CF0421"/>
    <w:rsid w:val="00CF2E40"/>
    <w:rsid w:val="00CF4158"/>
    <w:rsid w:val="00CF4DB2"/>
    <w:rsid w:val="00CF51FF"/>
    <w:rsid w:val="00CF69EB"/>
    <w:rsid w:val="00CF70D0"/>
    <w:rsid w:val="00CF7C61"/>
    <w:rsid w:val="00D01A6E"/>
    <w:rsid w:val="00D0222E"/>
    <w:rsid w:val="00D023F9"/>
    <w:rsid w:val="00D03B18"/>
    <w:rsid w:val="00D03BBC"/>
    <w:rsid w:val="00D04577"/>
    <w:rsid w:val="00D05E58"/>
    <w:rsid w:val="00D07332"/>
    <w:rsid w:val="00D12997"/>
    <w:rsid w:val="00D131A1"/>
    <w:rsid w:val="00D13965"/>
    <w:rsid w:val="00D142D5"/>
    <w:rsid w:val="00D152F0"/>
    <w:rsid w:val="00D1537A"/>
    <w:rsid w:val="00D16317"/>
    <w:rsid w:val="00D1670C"/>
    <w:rsid w:val="00D16C4A"/>
    <w:rsid w:val="00D17455"/>
    <w:rsid w:val="00D1782D"/>
    <w:rsid w:val="00D2172E"/>
    <w:rsid w:val="00D21841"/>
    <w:rsid w:val="00D228B5"/>
    <w:rsid w:val="00D240D0"/>
    <w:rsid w:val="00D24720"/>
    <w:rsid w:val="00D26B7B"/>
    <w:rsid w:val="00D27251"/>
    <w:rsid w:val="00D27C57"/>
    <w:rsid w:val="00D27C84"/>
    <w:rsid w:val="00D27C85"/>
    <w:rsid w:val="00D303F2"/>
    <w:rsid w:val="00D32CDB"/>
    <w:rsid w:val="00D3416A"/>
    <w:rsid w:val="00D40E62"/>
    <w:rsid w:val="00D40EB8"/>
    <w:rsid w:val="00D42D78"/>
    <w:rsid w:val="00D4423A"/>
    <w:rsid w:val="00D448B7"/>
    <w:rsid w:val="00D45090"/>
    <w:rsid w:val="00D450E8"/>
    <w:rsid w:val="00D45372"/>
    <w:rsid w:val="00D459CE"/>
    <w:rsid w:val="00D46844"/>
    <w:rsid w:val="00D470DD"/>
    <w:rsid w:val="00D5119A"/>
    <w:rsid w:val="00D51AA5"/>
    <w:rsid w:val="00D540BB"/>
    <w:rsid w:val="00D6069E"/>
    <w:rsid w:val="00D60D20"/>
    <w:rsid w:val="00D636CF"/>
    <w:rsid w:val="00D63BDC"/>
    <w:rsid w:val="00D65046"/>
    <w:rsid w:val="00D651BF"/>
    <w:rsid w:val="00D734DC"/>
    <w:rsid w:val="00D74266"/>
    <w:rsid w:val="00D749AA"/>
    <w:rsid w:val="00D758A7"/>
    <w:rsid w:val="00D77DC2"/>
    <w:rsid w:val="00D80938"/>
    <w:rsid w:val="00D8148E"/>
    <w:rsid w:val="00D81C08"/>
    <w:rsid w:val="00D83286"/>
    <w:rsid w:val="00D84C7F"/>
    <w:rsid w:val="00D85168"/>
    <w:rsid w:val="00D907CE"/>
    <w:rsid w:val="00D90D3B"/>
    <w:rsid w:val="00D9171E"/>
    <w:rsid w:val="00D947BE"/>
    <w:rsid w:val="00D95211"/>
    <w:rsid w:val="00D9540D"/>
    <w:rsid w:val="00D95B5F"/>
    <w:rsid w:val="00D95DEF"/>
    <w:rsid w:val="00D961B4"/>
    <w:rsid w:val="00D9694F"/>
    <w:rsid w:val="00DA270F"/>
    <w:rsid w:val="00DA2CD2"/>
    <w:rsid w:val="00DA3140"/>
    <w:rsid w:val="00DA34CD"/>
    <w:rsid w:val="00DA5662"/>
    <w:rsid w:val="00DA6AE6"/>
    <w:rsid w:val="00DA7D56"/>
    <w:rsid w:val="00DB0A91"/>
    <w:rsid w:val="00DB11DD"/>
    <w:rsid w:val="00DB18E2"/>
    <w:rsid w:val="00DB1A5E"/>
    <w:rsid w:val="00DB1D00"/>
    <w:rsid w:val="00DB2F56"/>
    <w:rsid w:val="00DB4AF4"/>
    <w:rsid w:val="00DB5132"/>
    <w:rsid w:val="00DB5523"/>
    <w:rsid w:val="00DB5D67"/>
    <w:rsid w:val="00DB60EF"/>
    <w:rsid w:val="00DB6A08"/>
    <w:rsid w:val="00DB6DE6"/>
    <w:rsid w:val="00DB793D"/>
    <w:rsid w:val="00DC0A8F"/>
    <w:rsid w:val="00DC0DD3"/>
    <w:rsid w:val="00DC2566"/>
    <w:rsid w:val="00DC479B"/>
    <w:rsid w:val="00DC4D6C"/>
    <w:rsid w:val="00DC69FE"/>
    <w:rsid w:val="00DC6FE6"/>
    <w:rsid w:val="00DD2C16"/>
    <w:rsid w:val="00DD30C4"/>
    <w:rsid w:val="00DD4E22"/>
    <w:rsid w:val="00DE03FD"/>
    <w:rsid w:val="00DE155E"/>
    <w:rsid w:val="00DE2407"/>
    <w:rsid w:val="00DE351A"/>
    <w:rsid w:val="00DE369E"/>
    <w:rsid w:val="00DE3E86"/>
    <w:rsid w:val="00DE3EA3"/>
    <w:rsid w:val="00DE62EF"/>
    <w:rsid w:val="00DF0464"/>
    <w:rsid w:val="00DF0F3B"/>
    <w:rsid w:val="00DF21A8"/>
    <w:rsid w:val="00DF25C3"/>
    <w:rsid w:val="00DF26A4"/>
    <w:rsid w:val="00DF2D86"/>
    <w:rsid w:val="00DF37E7"/>
    <w:rsid w:val="00DF3A30"/>
    <w:rsid w:val="00DF4F87"/>
    <w:rsid w:val="00DF5634"/>
    <w:rsid w:val="00DF5CF2"/>
    <w:rsid w:val="00DF69A9"/>
    <w:rsid w:val="00DF6CC1"/>
    <w:rsid w:val="00E005D6"/>
    <w:rsid w:val="00E01BB4"/>
    <w:rsid w:val="00E04634"/>
    <w:rsid w:val="00E04FF3"/>
    <w:rsid w:val="00E0652D"/>
    <w:rsid w:val="00E12362"/>
    <w:rsid w:val="00E12CFB"/>
    <w:rsid w:val="00E12E2B"/>
    <w:rsid w:val="00E13021"/>
    <w:rsid w:val="00E148A7"/>
    <w:rsid w:val="00E14D88"/>
    <w:rsid w:val="00E15ADE"/>
    <w:rsid w:val="00E16653"/>
    <w:rsid w:val="00E16698"/>
    <w:rsid w:val="00E200FA"/>
    <w:rsid w:val="00E206C5"/>
    <w:rsid w:val="00E20EE9"/>
    <w:rsid w:val="00E21977"/>
    <w:rsid w:val="00E21C20"/>
    <w:rsid w:val="00E21D5C"/>
    <w:rsid w:val="00E2227F"/>
    <w:rsid w:val="00E237D3"/>
    <w:rsid w:val="00E25794"/>
    <w:rsid w:val="00E25F31"/>
    <w:rsid w:val="00E27722"/>
    <w:rsid w:val="00E3013A"/>
    <w:rsid w:val="00E329B7"/>
    <w:rsid w:val="00E33092"/>
    <w:rsid w:val="00E33282"/>
    <w:rsid w:val="00E33BBB"/>
    <w:rsid w:val="00E33E53"/>
    <w:rsid w:val="00E34D27"/>
    <w:rsid w:val="00E35006"/>
    <w:rsid w:val="00E3684E"/>
    <w:rsid w:val="00E379BF"/>
    <w:rsid w:val="00E37E13"/>
    <w:rsid w:val="00E40109"/>
    <w:rsid w:val="00E4071E"/>
    <w:rsid w:val="00E40932"/>
    <w:rsid w:val="00E41245"/>
    <w:rsid w:val="00E41EDA"/>
    <w:rsid w:val="00E42162"/>
    <w:rsid w:val="00E45731"/>
    <w:rsid w:val="00E47A42"/>
    <w:rsid w:val="00E5069F"/>
    <w:rsid w:val="00E506D6"/>
    <w:rsid w:val="00E50CD3"/>
    <w:rsid w:val="00E525EF"/>
    <w:rsid w:val="00E54227"/>
    <w:rsid w:val="00E54458"/>
    <w:rsid w:val="00E56FA3"/>
    <w:rsid w:val="00E576E2"/>
    <w:rsid w:val="00E63263"/>
    <w:rsid w:val="00E63577"/>
    <w:rsid w:val="00E66732"/>
    <w:rsid w:val="00E7074E"/>
    <w:rsid w:val="00E70E83"/>
    <w:rsid w:val="00E70F42"/>
    <w:rsid w:val="00E73C37"/>
    <w:rsid w:val="00E75208"/>
    <w:rsid w:val="00E76236"/>
    <w:rsid w:val="00E84B27"/>
    <w:rsid w:val="00E8510C"/>
    <w:rsid w:val="00E85380"/>
    <w:rsid w:val="00E854E3"/>
    <w:rsid w:val="00E85F4F"/>
    <w:rsid w:val="00E865F3"/>
    <w:rsid w:val="00E86C89"/>
    <w:rsid w:val="00E878F0"/>
    <w:rsid w:val="00E93945"/>
    <w:rsid w:val="00E93B03"/>
    <w:rsid w:val="00E94F2A"/>
    <w:rsid w:val="00E956AB"/>
    <w:rsid w:val="00E96012"/>
    <w:rsid w:val="00E96201"/>
    <w:rsid w:val="00E965D6"/>
    <w:rsid w:val="00E97321"/>
    <w:rsid w:val="00E976DE"/>
    <w:rsid w:val="00E9780D"/>
    <w:rsid w:val="00E97BD8"/>
    <w:rsid w:val="00EA0654"/>
    <w:rsid w:val="00EA1E91"/>
    <w:rsid w:val="00EA7626"/>
    <w:rsid w:val="00EB0BEC"/>
    <w:rsid w:val="00EB1A73"/>
    <w:rsid w:val="00EB1E94"/>
    <w:rsid w:val="00EB2FF4"/>
    <w:rsid w:val="00EB590E"/>
    <w:rsid w:val="00EB7966"/>
    <w:rsid w:val="00EC00C2"/>
    <w:rsid w:val="00EC040D"/>
    <w:rsid w:val="00EC049F"/>
    <w:rsid w:val="00EC095F"/>
    <w:rsid w:val="00EC1A7A"/>
    <w:rsid w:val="00EC1BDC"/>
    <w:rsid w:val="00EC2A52"/>
    <w:rsid w:val="00EC2C76"/>
    <w:rsid w:val="00EC2E72"/>
    <w:rsid w:val="00EC33D2"/>
    <w:rsid w:val="00EC348E"/>
    <w:rsid w:val="00EC49B9"/>
    <w:rsid w:val="00EC547A"/>
    <w:rsid w:val="00EC55D7"/>
    <w:rsid w:val="00EC5D11"/>
    <w:rsid w:val="00EC61AB"/>
    <w:rsid w:val="00ED0097"/>
    <w:rsid w:val="00ED0181"/>
    <w:rsid w:val="00ED0F0A"/>
    <w:rsid w:val="00ED2533"/>
    <w:rsid w:val="00ED31C5"/>
    <w:rsid w:val="00ED409D"/>
    <w:rsid w:val="00ED5914"/>
    <w:rsid w:val="00ED5B9F"/>
    <w:rsid w:val="00ED7283"/>
    <w:rsid w:val="00ED769A"/>
    <w:rsid w:val="00EE0A6F"/>
    <w:rsid w:val="00EE154F"/>
    <w:rsid w:val="00EE3A9F"/>
    <w:rsid w:val="00EE41E7"/>
    <w:rsid w:val="00EE45AE"/>
    <w:rsid w:val="00EE71D1"/>
    <w:rsid w:val="00EF0C5A"/>
    <w:rsid w:val="00EF14B0"/>
    <w:rsid w:val="00EF2F9B"/>
    <w:rsid w:val="00EF355A"/>
    <w:rsid w:val="00EF4815"/>
    <w:rsid w:val="00EF726F"/>
    <w:rsid w:val="00F01179"/>
    <w:rsid w:val="00F04DC7"/>
    <w:rsid w:val="00F061D8"/>
    <w:rsid w:val="00F10852"/>
    <w:rsid w:val="00F12398"/>
    <w:rsid w:val="00F12971"/>
    <w:rsid w:val="00F13288"/>
    <w:rsid w:val="00F13BDE"/>
    <w:rsid w:val="00F14EFA"/>
    <w:rsid w:val="00F15263"/>
    <w:rsid w:val="00F15B72"/>
    <w:rsid w:val="00F17A17"/>
    <w:rsid w:val="00F17A3C"/>
    <w:rsid w:val="00F20706"/>
    <w:rsid w:val="00F20AA1"/>
    <w:rsid w:val="00F2125F"/>
    <w:rsid w:val="00F21E5E"/>
    <w:rsid w:val="00F2231E"/>
    <w:rsid w:val="00F23A73"/>
    <w:rsid w:val="00F2501F"/>
    <w:rsid w:val="00F2595F"/>
    <w:rsid w:val="00F27AC9"/>
    <w:rsid w:val="00F31F32"/>
    <w:rsid w:val="00F32439"/>
    <w:rsid w:val="00F32498"/>
    <w:rsid w:val="00F3385C"/>
    <w:rsid w:val="00F346A6"/>
    <w:rsid w:val="00F34BEF"/>
    <w:rsid w:val="00F405C5"/>
    <w:rsid w:val="00F40E6A"/>
    <w:rsid w:val="00F41764"/>
    <w:rsid w:val="00F4182E"/>
    <w:rsid w:val="00F41C45"/>
    <w:rsid w:val="00F422F9"/>
    <w:rsid w:val="00F436A2"/>
    <w:rsid w:val="00F448E2"/>
    <w:rsid w:val="00F4682F"/>
    <w:rsid w:val="00F46CD1"/>
    <w:rsid w:val="00F470B0"/>
    <w:rsid w:val="00F47B2C"/>
    <w:rsid w:val="00F47C57"/>
    <w:rsid w:val="00F51100"/>
    <w:rsid w:val="00F52C08"/>
    <w:rsid w:val="00F53566"/>
    <w:rsid w:val="00F54237"/>
    <w:rsid w:val="00F56468"/>
    <w:rsid w:val="00F56568"/>
    <w:rsid w:val="00F57907"/>
    <w:rsid w:val="00F57E5E"/>
    <w:rsid w:val="00F60BC2"/>
    <w:rsid w:val="00F61270"/>
    <w:rsid w:val="00F61AEC"/>
    <w:rsid w:val="00F623D1"/>
    <w:rsid w:val="00F63393"/>
    <w:rsid w:val="00F65025"/>
    <w:rsid w:val="00F66DB5"/>
    <w:rsid w:val="00F67498"/>
    <w:rsid w:val="00F6787F"/>
    <w:rsid w:val="00F67DDC"/>
    <w:rsid w:val="00F700D2"/>
    <w:rsid w:val="00F71570"/>
    <w:rsid w:val="00F71578"/>
    <w:rsid w:val="00F72242"/>
    <w:rsid w:val="00F72F3F"/>
    <w:rsid w:val="00F73B6E"/>
    <w:rsid w:val="00F75A13"/>
    <w:rsid w:val="00F775E3"/>
    <w:rsid w:val="00F77ABD"/>
    <w:rsid w:val="00F80520"/>
    <w:rsid w:val="00F82B35"/>
    <w:rsid w:val="00F82BF7"/>
    <w:rsid w:val="00F82F1B"/>
    <w:rsid w:val="00F835AA"/>
    <w:rsid w:val="00F83DC5"/>
    <w:rsid w:val="00F862FA"/>
    <w:rsid w:val="00F865AF"/>
    <w:rsid w:val="00F87498"/>
    <w:rsid w:val="00F87D74"/>
    <w:rsid w:val="00F91095"/>
    <w:rsid w:val="00F92027"/>
    <w:rsid w:val="00F93060"/>
    <w:rsid w:val="00F933BF"/>
    <w:rsid w:val="00F94385"/>
    <w:rsid w:val="00F95632"/>
    <w:rsid w:val="00F9565D"/>
    <w:rsid w:val="00F96261"/>
    <w:rsid w:val="00F962D4"/>
    <w:rsid w:val="00F962FE"/>
    <w:rsid w:val="00F9689B"/>
    <w:rsid w:val="00F97441"/>
    <w:rsid w:val="00F97562"/>
    <w:rsid w:val="00F975A4"/>
    <w:rsid w:val="00F97951"/>
    <w:rsid w:val="00FA060E"/>
    <w:rsid w:val="00FA09DF"/>
    <w:rsid w:val="00FA12FE"/>
    <w:rsid w:val="00FA13BD"/>
    <w:rsid w:val="00FA384D"/>
    <w:rsid w:val="00FA3F94"/>
    <w:rsid w:val="00FA5E82"/>
    <w:rsid w:val="00FA613E"/>
    <w:rsid w:val="00FA70F9"/>
    <w:rsid w:val="00FA71FE"/>
    <w:rsid w:val="00FB0436"/>
    <w:rsid w:val="00FB093A"/>
    <w:rsid w:val="00FB22BB"/>
    <w:rsid w:val="00FB2380"/>
    <w:rsid w:val="00FB47EB"/>
    <w:rsid w:val="00FB4FE3"/>
    <w:rsid w:val="00FB65CA"/>
    <w:rsid w:val="00FC12FF"/>
    <w:rsid w:val="00FC3A0A"/>
    <w:rsid w:val="00FC3AF9"/>
    <w:rsid w:val="00FC3B89"/>
    <w:rsid w:val="00FC5143"/>
    <w:rsid w:val="00FC553F"/>
    <w:rsid w:val="00FC56C5"/>
    <w:rsid w:val="00FC5816"/>
    <w:rsid w:val="00FC58B5"/>
    <w:rsid w:val="00FC6265"/>
    <w:rsid w:val="00FC7D07"/>
    <w:rsid w:val="00FD0C05"/>
    <w:rsid w:val="00FD106D"/>
    <w:rsid w:val="00FD1301"/>
    <w:rsid w:val="00FD2BF2"/>
    <w:rsid w:val="00FD4424"/>
    <w:rsid w:val="00FD46E1"/>
    <w:rsid w:val="00FD4C36"/>
    <w:rsid w:val="00FD5ABA"/>
    <w:rsid w:val="00FE0291"/>
    <w:rsid w:val="00FE0329"/>
    <w:rsid w:val="00FE05AA"/>
    <w:rsid w:val="00FE06CE"/>
    <w:rsid w:val="00FE399F"/>
    <w:rsid w:val="00FE5163"/>
    <w:rsid w:val="00FE77D4"/>
    <w:rsid w:val="00FE7ED4"/>
    <w:rsid w:val="00FF0FC1"/>
    <w:rsid w:val="00FF29FD"/>
    <w:rsid w:val="00FF3352"/>
    <w:rsid w:val="00FF3D50"/>
    <w:rsid w:val="00FF46AA"/>
    <w:rsid w:val="00FF4B2B"/>
    <w:rsid w:val="00FF578A"/>
    <w:rsid w:val="025C7270"/>
    <w:rsid w:val="02F95F15"/>
    <w:rsid w:val="033984BE"/>
    <w:rsid w:val="04B0B1AC"/>
    <w:rsid w:val="04E426E8"/>
    <w:rsid w:val="05409ACF"/>
    <w:rsid w:val="05697390"/>
    <w:rsid w:val="056B03AD"/>
    <w:rsid w:val="058A1088"/>
    <w:rsid w:val="05F43943"/>
    <w:rsid w:val="0677649C"/>
    <w:rsid w:val="078182CD"/>
    <w:rsid w:val="084A8E76"/>
    <w:rsid w:val="08A9A458"/>
    <w:rsid w:val="08C1657E"/>
    <w:rsid w:val="091B6474"/>
    <w:rsid w:val="0A427E1D"/>
    <w:rsid w:val="0A5F0052"/>
    <w:rsid w:val="0B58A3FB"/>
    <w:rsid w:val="0BB29013"/>
    <w:rsid w:val="0E540D2F"/>
    <w:rsid w:val="0FC80163"/>
    <w:rsid w:val="0FE99324"/>
    <w:rsid w:val="0FEFDD90"/>
    <w:rsid w:val="0FF013C3"/>
    <w:rsid w:val="101CD9EB"/>
    <w:rsid w:val="11916FDF"/>
    <w:rsid w:val="12ADDA36"/>
    <w:rsid w:val="12D6C92E"/>
    <w:rsid w:val="13277E52"/>
    <w:rsid w:val="135741AA"/>
    <w:rsid w:val="1683704F"/>
    <w:rsid w:val="168C5A71"/>
    <w:rsid w:val="169575EC"/>
    <w:rsid w:val="17AA4D55"/>
    <w:rsid w:val="189FA3DF"/>
    <w:rsid w:val="18E9C544"/>
    <w:rsid w:val="197A33DD"/>
    <w:rsid w:val="19A5E663"/>
    <w:rsid w:val="1A09D6C7"/>
    <w:rsid w:val="1A15FEA2"/>
    <w:rsid w:val="1B28E467"/>
    <w:rsid w:val="1B520F63"/>
    <w:rsid w:val="1CEB8F13"/>
    <w:rsid w:val="1D07A9E7"/>
    <w:rsid w:val="1E194FF5"/>
    <w:rsid w:val="1EEBFF7B"/>
    <w:rsid w:val="1F5906C8"/>
    <w:rsid w:val="20C399C7"/>
    <w:rsid w:val="216C1D65"/>
    <w:rsid w:val="22ADD216"/>
    <w:rsid w:val="23085C81"/>
    <w:rsid w:val="257E63C7"/>
    <w:rsid w:val="284AA4C9"/>
    <w:rsid w:val="28A8404A"/>
    <w:rsid w:val="2944BFB9"/>
    <w:rsid w:val="294BF017"/>
    <w:rsid w:val="296EF2E5"/>
    <w:rsid w:val="2983D8B9"/>
    <w:rsid w:val="29D1FFA1"/>
    <w:rsid w:val="2A074EDE"/>
    <w:rsid w:val="2AC3A191"/>
    <w:rsid w:val="2B9A2B74"/>
    <w:rsid w:val="2BC2DEDB"/>
    <w:rsid w:val="2BD74CBE"/>
    <w:rsid w:val="2C63B2FA"/>
    <w:rsid w:val="2CE13DD9"/>
    <w:rsid w:val="2DC4E0E6"/>
    <w:rsid w:val="2DF575D0"/>
    <w:rsid w:val="2E63D362"/>
    <w:rsid w:val="2EA570C4"/>
    <w:rsid w:val="300AD1D2"/>
    <w:rsid w:val="30FC81A8"/>
    <w:rsid w:val="3168BF38"/>
    <w:rsid w:val="32618BBA"/>
    <w:rsid w:val="32985209"/>
    <w:rsid w:val="32CC80C2"/>
    <w:rsid w:val="354E1942"/>
    <w:rsid w:val="35C543B9"/>
    <w:rsid w:val="35D24B64"/>
    <w:rsid w:val="36B906AC"/>
    <w:rsid w:val="372B5F1E"/>
    <w:rsid w:val="37C752C2"/>
    <w:rsid w:val="388A395A"/>
    <w:rsid w:val="3899FFD2"/>
    <w:rsid w:val="3A2409E7"/>
    <w:rsid w:val="3AA58F86"/>
    <w:rsid w:val="3BC3CF3F"/>
    <w:rsid w:val="3D32F742"/>
    <w:rsid w:val="3E2D849C"/>
    <w:rsid w:val="3EB23B4A"/>
    <w:rsid w:val="3EE63430"/>
    <w:rsid w:val="3EF0CFBE"/>
    <w:rsid w:val="3EF77B0A"/>
    <w:rsid w:val="3F940C4D"/>
    <w:rsid w:val="3FA775FE"/>
    <w:rsid w:val="3FAC6674"/>
    <w:rsid w:val="3FB87E04"/>
    <w:rsid w:val="41F622C9"/>
    <w:rsid w:val="43648EE4"/>
    <w:rsid w:val="43B7A276"/>
    <w:rsid w:val="43EA0144"/>
    <w:rsid w:val="43FBCFAC"/>
    <w:rsid w:val="44147259"/>
    <w:rsid w:val="4485E1E6"/>
    <w:rsid w:val="44F12636"/>
    <w:rsid w:val="455575B4"/>
    <w:rsid w:val="463004BF"/>
    <w:rsid w:val="47664AAF"/>
    <w:rsid w:val="47C2541A"/>
    <w:rsid w:val="48105EA3"/>
    <w:rsid w:val="493D116A"/>
    <w:rsid w:val="49808768"/>
    <w:rsid w:val="49922043"/>
    <w:rsid w:val="4A2619B8"/>
    <w:rsid w:val="4AF083F8"/>
    <w:rsid w:val="4B1F4F68"/>
    <w:rsid w:val="4B920342"/>
    <w:rsid w:val="4C21A5F8"/>
    <w:rsid w:val="4C7E0101"/>
    <w:rsid w:val="4CA882BD"/>
    <w:rsid w:val="4D36A235"/>
    <w:rsid w:val="4D48AEF1"/>
    <w:rsid w:val="4D977BB9"/>
    <w:rsid w:val="4D979DB3"/>
    <w:rsid w:val="4DC74BEB"/>
    <w:rsid w:val="4E190690"/>
    <w:rsid w:val="4EAB96B7"/>
    <w:rsid w:val="4F2752A6"/>
    <w:rsid w:val="519C2A06"/>
    <w:rsid w:val="52905229"/>
    <w:rsid w:val="530E3016"/>
    <w:rsid w:val="53190677"/>
    <w:rsid w:val="53C9A32E"/>
    <w:rsid w:val="54C8AC05"/>
    <w:rsid w:val="563F6E3F"/>
    <w:rsid w:val="56771AC6"/>
    <w:rsid w:val="57BA299E"/>
    <w:rsid w:val="5856736C"/>
    <w:rsid w:val="5874D0EE"/>
    <w:rsid w:val="588F74FD"/>
    <w:rsid w:val="5A16633D"/>
    <w:rsid w:val="5AB555B9"/>
    <w:rsid w:val="5B113577"/>
    <w:rsid w:val="5C23B1F7"/>
    <w:rsid w:val="5C24DC66"/>
    <w:rsid w:val="5C2BE522"/>
    <w:rsid w:val="5CA99314"/>
    <w:rsid w:val="5CE82788"/>
    <w:rsid w:val="5D4354ED"/>
    <w:rsid w:val="5D76B766"/>
    <w:rsid w:val="5EDF254E"/>
    <w:rsid w:val="5F75F391"/>
    <w:rsid w:val="5F8E6BB2"/>
    <w:rsid w:val="607919A2"/>
    <w:rsid w:val="616EB8A2"/>
    <w:rsid w:val="6216C610"/>
    <w:rsid w:val="628B72CA"/>
    <w:rsid w:val="6458F484"/>
    <w:rsid w:val="6493DE22"/>
    <w:rsid w:val="64ABA364"/>
    <w:rsid w:val="65377AFB"/>
    <w:rsid w:val="65CEA3E1"/>
    <w:rsid w:val="672F52E9"/>
    <w:rsid w:val="6762978A"/>
    <w:rsid w:val="6770F2D9"/>
    <w:rsid w:val="6771C731"/>
    <w:rsid w:val="68ACF00C"/>
    <w:rsid w:val="6979CA87"/>
    <w:rsid w:val="69E75DD0"/>
    <w:rsid w:val="6A6E2FFA"/>
    <w:rsid w:val="6B695F9E"/>
    <w:rsid w:val="6C9F6A23"/>
    <w:rsid w:val="6D28B185"/>
    <w:rsid w:val="6D48E060"/>
    <w:rsid w:val="6D90EAC1"/>
    <w:rsid w:val="6E035725"/>
    <w:rsid w:val="6E51A768"/>
    <w:rsid w:val="6F450B3C"/>
    <w:rsid w:val="6FC9B281"/>
    <w:rsid w:val="70AA8190"/>
    <w:rsid w:val="7189482A"/>
    <w:rsid w:val="7256F2FF"/>
    <w:rsid w:val="7296337A"/>
    <w:rsid w:val="7325188B"/>
    <w:rsid w:val="7402EFE6"/>
    <w:rsid w:val="74BC7D2E"/>
    <w:rsid w:val="77E38599"/>
    <w:rsid w:val="7976C5F4"/>
    <w:rsid w:val="7A317083"/>
    <w:rsid w:val="7C1817CC"/>
    <w:rsid w:val="7C672285"/>
    <w:rsid w:val="7C791790"/>
    <w:rsid w:val="7D60BEF7"/>
    <w:rsid w:val="7D941AC3"/>
    <w:rsid w:val="7D95B4EF"/>
    <w:rsid w:val="7E27A968"/>
    <w:rsid w:val="7E61F2DD"/>
    <w:rsid w:val="7E7D9083"/>
    <w:rsid w:val="7F93DB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09416"/>
  <w15:chartTrackingRefBased/>
  <w15:docId w15:val="{A856C5E1-3C4B-4F1B-9734-6732CF32F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B1239"/>
    <w:pPr>
      <w:spacing w:before="120" w:after="120" w:line="360" w:lineRule="auto"/>
    </w:pPr>
    <w:rPr>
      <w:rFonts w:ascii="Arial" w:eastAsia="Times New Roman" w:hAnsi="Arial" w:cs="Times New Roman"/>
      <w:sz w:val="24"/>
      <w:szCs w:val="24"/>
      <w:lang w:eastAsia="de-DE"/>
    </w:rPr>
  </w:style>
  <w:style w:type="paragraph" w:styleId="berschrift1">
    <w:name w:val="heading 1"/>
    <w:basedOn w:val="Standard"/>
    <w:next w:val="Flietext"/>
    <w:link w:val="berschrift1Zchn"/>
    <w:uiPriority w:val="9"/>
    <w:qFormat/>
    <w:rsid w:val="002E54D2"/>
    <w:pPr>
      <w:keepNext/>
      <w:keepLines/>
      <w:pageBreakBefore/>
      <w:numPr>
        <w:numId w:val="1"/>
      </w:numPr>
      <w:suppressAutoHyphens/>
      <w:spacing w:before="0"/>
      <w:ind w:left="431" w:hanging="431"/>
      <w:outlineLvl w:val="0"/>
    </w:pPr>
    <w:rPr>
      <w:rFonts w:eastAsiaTheme="majorEastAsia" w:cstheme="majorBidi"/>
      <w:b/>
      <w:bCs/>
      <w:color w:val="000000" w:themeColor="text1"/>
      <w:sz w:val="32"/>
      <w:szCs w:val="36"/>
    </w:rPr>
  </w:style>
  <w:style w:type="paragraph" w:styleId="berschrift2">
    <w:name w:val="heading 2"/>
    <w:basedOn w:val="Standard"/>
    <w:next w:val="Flietext"/>
    <w:link w:val="berschrift2Zchn"/>
    <w:uiPriority w:val="9"/>
    <w:unhideWhenUsed/>
    <w:qFormat/>
    <w:rsid w:val="00096E63"/>
    <w:pPr>
      <w:keepNext/>
      <w:keepLines/>
      <w:numPr>
        <w:ilvl w:val="1"/>
        <w:numId w:val="1"/>
      </w:numPr>
      <w:suppressAutoHyphens/>
      <w:spacing w:before="240"/>
      <w:ind w:left="578" w:hanging="578"/>
      <w:outlineLvl w:val="1"/>
    </w:pPr>
    <w:rPr>
      <w:rFonts w:eastAsiaTheme="majorEastAsia" w:cstheme="majorBidi"/>
      <w:b/>
      <w:bCs/>
      <w:color w:val="000000" w:themeColor="text1"/>
      <w:sz w:val="28"/>
      <w:szCs w:val="28"/>
    </w:rPr>
  </w:style>
  <w:style w:type="paragraph" w:styleId="berschrift3">
    <w:name w:val="heading 3"/>
    <w:basedOn w:val="Standard"/>
    <w:next w:val="Flietext"/>
    <w:link w:val="berschrift3Zchn"/>
    <w:uiPriority w:val="9"/>
    <w:unhideWhenUsed/>
    <w:qFormat/>
    <w:rsid w:val="00096E63"/>
    <w:pPr>
      <w:keepNext/>
      <w:keepLines/>
      <w:numPr>
        <w:ilvl w:val="2"/>
        <w:numId w:val="1"/>
      </w:numPr>
      <w:suppressAutoHyphens/>
      <w:spacing w:before="240"/>
      <w:outlineLvl w:val="2"/>
    </w:pPr>
    <w:rPr>
      <w:rFonts w:eastAsiaTheme="majorEastAsia" w:cstheme="majorBidi"/>
      <w:b/>
      <w:bCs/>
      <w:color w:val="000000" w:themeColor="text1"/>
    </w:rPr>
  </w:style>
  <w:style w:type="paragraph" w:styleId="berschrift4">
    <w:name w:val="heading 4"/>
    <w:basedOn w:val="Standard"/>
    <w:next w:val="Flietext"/>
    <w:link w:val="berschrift4Zchn"/>
    <w:uiPriority w:val="9"/>
    <w:unhideWhenUsed/>
    <w:qFormat/>
    <w:rsid w:val="009E53AD"/>
    <w:pPr>
      <w:keepNext/>
      <w:keepLines/>
      <w:numPr>
        <w:ilvl w:val="3"/>
        <w:numId w:val="1"/>
      </w:numPr>
      <w:suppressAutoHyphens/>
      <w:spacing w:before="240"/>
      <w:ind w:left="862" w:hanging="862"/>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semiHidden/>
    <w:unhideWhenUsed/>
    <w:rsid w:val="00B05560"/>
    <w:pPr>
      <w:keepNext/>
      <w:keepLines/>
      <w:numPr>
        <w:ilvl w:val="4"/>
        <w:numId w:val="1"/>
      </w:numPr>
      <w:spacing w:before="40"/>
      <w:outlineLvl w:val="4"/>
    </w:pPr>
    <w:rPr>
      <w:rFonts w:asciiTheme="majorHAnsi" w:eastAsiaTheme="majorEastAsia" w:hAnsiTheme="majorHAnsi" w:cstheme="majorBidi"/>
      <w:color w:val="0578A9" w:themeColor="accent1" w:themeShade="BF"/>
    </w:rPr>
  </w:style>
  <w:style w:type="paragraph" w:styleId="berschrift6">
    <w:name w:val="heading 6"/>
    <w:basedOn w:val="Standard"/>
    <w:next w:val="Standard"/>
    <w:link w:val="berschrift6Zchn"/>
    <w:uiPriority w:val="9"/>
    <w:semiHidden/>
    <w:unhideWhenUsed/>
    <w:qFormat/>
    <w:rsid w:val="00E506D6"/>
    <w:pPr>
      <w:keepNext/>
      <w:keepLines/>
      <w:numPr>
        <w:ilvl w:val="5"/>
        <w:numId w:val="1"/>
      </w:numPr>
      <w:spacing w:before="200"/>
      <w:outlineLvl w:val="5"/>
    </w:pPr>
    <w:rPr>
      <w:rFonts w:asciiTheme="majorHAnsi" w:eastAsiaTheme="majorEastAsia" w:hAnsiTheme="majorHAnsi" w:cstheme="majorBidi"/>
      <w:i/>
      <w:iCs/>
      <w:color w:val="292733" w:themeColor="text2" w:themeShade="BF"/>
    </w:rPr>
  </w:style>
  <w:style w:type="paragraph" w:styleId="berschrift7">
    <w:name w:val="heading 7"/>
    <w:basedOn w:val="Standard"/>
    <w:next w:val="Standard"/>
    <w:link w:val="berschrift7Zchn"/>
    <w:uiPriority w:val="9"/>
    <w:semiHidden/>
    <w:unhideWhenUsed/>
    <w:qFormat/>
    <w:rsid w:val="00E506D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506D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506D6"/>
    <w:pPr>
      <w:keepNext/>
      <w:keepLines/>
      <w:numPr>
        <w:ilvl w:val="8"/>
        <w:numId w:val="1"/>
      </w:numPr>
      <w:tabs>
        <w:tab w:val="num" w:pos="6480"/>
      </w:tab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54D2"/>
    <w:rPr>
      <w:rFonts w:ascii="Arial" w:eastAsiaTheme="majorEastAsia" w:hAnsi="Arial" w:cstheme="majorBidi"/>
      <w:b/>
      <w:bCs/>
      <w:color w:val="000000" w:themeColor="text1"/>
      <w:sz w:val="32"/>
      <w:szCs w:val="36"/>
      <w:lang w:eastAsia="de-DE"/>
    </w:rPr>
  </w:style>
  <w:style w:type="character" w:customStyle="1" w:styleId="berschrift2Zchn">
    <w:name w:val="Überschrift 2 Zchn"/>
    <w:basedOn w:val="Absatz-Standardschriftart"/>
    <w:link w:val="berschrift2"/>
    <w:uiPriority w:val="9"/>
    <w:rsid w:val="00096E63"/>
    <w:rPr>
      <w:rFonts w:ascii="Arial" w:eastAsiaTheme="majorEastAsia" w:hAnsi="Arial" w:cstheme="majorBidi"/>
      <w:b/>
      <w:bCs/>
      <w:color w:val="000000" w:themeColor="text1"/>
      <w:sz w:val="28"/>
      <w:szCs w:val="28"/>
      <w:lang w:eastAsia="de-DE"/>
    </w:rPr>
  </w:style>
  <w:style w:type="character" w:customStyle="1" w:styleId="berschrift3Zchn">
    <w:name w:val="Überschrift 3 Zchn"/>
    <w:basedOn w:val="Absatz-Standardschriftart"/>
    <w:link w:val="berschrift3"/>
    <w:uiPriority w:val="9"/>
    <w:rsid w:val="00096E63"/>
    <w:rPr>
      <w:rFonts w:ascii="Arial" w:eastAsiaTheme="majorEastAsia" w:hAnsi="Arial" w:cstheme="majorBidi"/>
      <w:b/>
      <w:bCs/>
      <w:color w:val="000000" w:themeColor="text1"/>
      <w:sz w:val="24"/>
      <w:szCs w:val="24"/>
      <w:lang w:eastAsia="de-DE"/>
    </w:rPr>
  </w:style>
  <w:style w:type="character" w:customStyle="1" w:styleId="berschrift4Zchn">
    <w:name w:val="Überschrift 4 Zchn"/>
    <w:basedOn w:val="Absatz-Standardschriftart"/>
    <w:link w:val="berschrift4"/>
    <w:uiPriority w:val="9"/>
    <w:rsid w:val="009E53AD"/>
    <w:rPr>
      <w:rFonts w:ascii="Arial" w:eastAsiaTheme="majorEastAsia" w:hAnsi="Arial" w:cstheme="majorBidi"/>
      <w:b/>
      <w:bCs/>
      <w:iCs/>
      <w:color w:val="000000" w:themeColor="text1"/>
      <w:sz w:val="24"/>
      <w:szCs w:val="24"/>
      <w:lang w:eastAsia="de-DE"/>
    </w:rPr>
  </w:style>
  <w:style w:type="character" w:customStyle="1" w:styleId="berschrift6Zchn">
    <w:name w:val="Überschrift 6 Zchn"/>
    <w:basedOn w:val="Absatz-Standardschriftart"/>
    <w:link w:val="berschrift6"/>
    <w:uiPriority w:val="9"/>
    <w:semiHidden/>
    <w:rsid w:val="00E506D6"/>
    <w:rPr>
      <w:rFonts w:asciiTheme="majorHAnsi" w:eastAsiaTheme="majorEastAsia" w:hAnsiTheme="majorHAnsi" w:cstheme="majorBidi"/>
      <w:i/>
      <w:iCs/>
      <w:color w:val="292733" w:themeColor="text2" w:themeShade="BF"/>
      <w:sz w:val="24"/>
      <w:szCs w:val="24"/>
      <w:lang w:eastAsia="de-DE"/>
    </w:rPr>
  </w:style>
  <w:style w:type="character" w:customStyle="1" w:styleId="berschrift7Zchn">
    <w:name w:val="Überschrift 7 Zchn"/>
    <w:basedOn w:val="Absatz-Standardschriftart"/>
    <w:link w:val="berschrift7"/>
    <w:uiPriority w:val="9"/>
    <w:semiHidden/>
    <w:rsid w:val="00E506D6"/>
    <w:rPr>
      <w:rFonts w:asciiTheme="majorHAnsi" w:eastAsiaTheme="majorEastAsia" w:hAnsiTheme="majorHAnsi" w:cstheme="majorBidi"/>
      <w:i/>
      <w:iCs/>
      <w:color w:val="404040" w:themeColor="text1" w:themeTint="BF"/>
      <w:sz w:val="24"/>
      <w:szCs w:val="24"/>
      <w:lang w:eastAsia="de-DE"/>
    </w:rPr>
  </w:style>
  <w:style w:type="character" w:customStyle="1" w:styleId="berschrift8Zchn">
    <w:name w:val="Überschrift 8 Zchn"/>
    <w:basedOn w:val="Absatz-Standardschriftart"/>
    <w:link w:val="berschrift8"/>
    <w:uiPriority w:val="9"/>
    <w:semiHidden/>
    <w:rsid w:val="00E506D6"/>
    <w:rPr>
      <w:rFonts w:asciiTheme="majorHAnsi" w:eastAsiaTheme="majorEastAsia" w:hAnsiTheme="majorHAnsi" w:cstheme="majorBidi"/>
      <w:color w:val="404040" w:themeColor="text1" w:themeTint="BF"/>
      <w:sz w:val="20"/>
      <w:szCs w:val="20"/>
      <w:lang w:eastAsia="de-DE"/>
    </w:rPr>
  </w:style>
  <w:style w:type="character" w:customStyle="1" w:styleId="berschrift9Zchn">
    <w:name w:val="Überschrift 9 Zchn"/>
    <w:basedOn w:val="Absatz-Standardschriftart"/>
    <w:link w:val="berschrift9"/>
    <w:uiPriority w:val="9"/>
    <w:semiHidden/>
    <w:rsid w:val="00E506D6"/>
    <w:rPr>
      <w:rFonts w:asciiTheme="majorHAnsi" w:eastAsiaTheme="majorEastAsia" w:hAnsiTheme="majorHAnsi" w:cstheme="majorBidi"/>
      <w:i/>
      <w:iCs/>
      <w:color w:val="404040" w:themeColor="text1" w:themeTint="BF"/>
      <w:sz w:val="20"/>
      <w:szCs w:val="20"/>
      <w:lang w:eastAsia="de-DE"/>
    </w:rPr>
  </w:style>
  <w:style w:type="paragraph" w:styleId="Beschriftung">
    <w:name w:val="caption"/>
    <w:basedOn w:val="Standard"/>
    <w:next w:val="Standard"/>
    <w:uiPriority w:val="35"/>
    <w:unhideWhenUsed/>
    <w:qFormat/>
    <w:rsid w:val="00E40109"/>
    <w:pPr>
      <w:spacing w:line="240" w:lineRule="auto"/>
      <w:jc w:val="center"/>
    </w:pPr>
    <w:rPr>
      <w:iCs/>
      <w:sz w:val="20"/>
      <w:szCs w:val="18"/>
    </w:rPr>
  </w:style>
  <w:style w:type="paragraph" w:styleId="Titel">
    <w:name w:val="Title"/>
    <w:basedOn w:val="Standard"/>
    <w:next w:val="Standard"/>
    <w:link w:val="TitelZchn"/>
    <w:uiPriority w:val="10"/>
    <w:rsid w:val="00D51AA5"/>
    <w:pPr>
      <w:suppressAutoHyphens/>
      <w:spacing w:after="240"/>
      <w:contextualSpacing/>
      <w:jc w:val="center"/>
    </w:pPr>
    <w:rPr>
      <w:rFonts w:eastAsiaTheme="majorEastAsia" w:cstheme="majorBidi"/>
      <w:color w:val="185191" w:themeColor="accent2"/>
      <w:sz w:val="40"/>
      <w:szCs w:val="56"/>
    </w:rPr>
  </w:style>
  <w:style w:type="character" w:customStyle="1" w:styleId="TitelZchn">
    <w:name w:val="Titel Zchn"/>
    <w:basedOn w:val="Absatz-Standardschriftart"/>
    <w:link w:val="Titel"/>
    <w:uiPriority w:val="10"/>
    <w:rsid w:val="00D51AA5"/>
    <w:rPr>
      <w:rFonts w:ascii="Arial" w:eastAsiaTheme="majorEastAsia" w:hAnsi="Arial" w:cstheme="majorBidi"/>
      <w:color w:val="185191" w:themeColor="accent2"/>
      <w:sz w:val="40"/>
      <w:szCs w:val="56"/>
    </w:rPr>
  </w:style>
  <w:style w:type="paragraph" w:styleId="Untertitel">
    <w:name w:val="Subtitle"/>
    <w:basedOn w:val="Standard"/>
    <w:next w:val="Standard"/>
    <w:link w:val="UntertitelZchn"/>
    <w:uiPriority w:val="11"/>
    <w:rsid w:val="00D51AA5"/>
    <w:pPr>
      <w:numPr>
        <w:ilvl w:val="1"/>
      </w:numPr>
      <w:suppressAutoHyphens/>
      <w:spacing w:before="240"/>
      <w:jc w:val="center"/>
    </w:pPr>
    <w:rPr>
      <w:color w:val="07A1E2" w:themeColor="accent1"/>
      <w:spacing w:val="10"/>
      <w:sz w:val="32"/>
    </w:rPr>
  </w:style>
  <w:style w:type="character" w:customStyle="1" w:styleId="UntertitelZchn">
    <w:name w:val="Untertitel Zchn"/>
    <w:basedOn w:val="Absatz-Standardschriftart"/>
    <w:link w:val="Untertitel"/>
    <w:uiPriority w:val="11"/>
    <w:rsid w:val="00D51AA5"/>
    <w:rPr>
      <w:rFonts w:ascii="Arial" w:hAnsi="Arial"/>
      <w:color w:val="07A1E2" w:themeColor="accent1"/>
      <w:spacing w:val="10"/>
      <w:sz w:val="32"/>
    </w:rPr>
  </w:style>
  <w:style w:type="character" w:styleId="Fett">
    <w:name w:val="Strong"/>
    <w:basedOn w:val="Absatz-Standardschriftart"/>
    <w:uiPriority w:val="22"/>
    <w:qFormat/>
    <w:rsid w:val="00E506D6"/>
    <w:rPr>
      <w:b/>
      <w:bCs/>
      <w:color w:val="000000" w:themeColor="text1"/>
    </w:rPr>
  </w:style>
  <w:style w:type="paragraph" w:styleId="Listenabsatz">
    <w:name w:val="List Paragraph"/>
    <w:basedOn w:val="Standard"/>
    <w:uiPriority w:val="34"/>
    <w:qFormat/>
    <w:rsid w:val="003059A1"/>
    <w:pPr>
      <w:ind w:left="567"/>
      <w:contextualSpacing/>
    </w:pPr>
  </w:style>
  <w:style w:type="paragraph" w:styleId="Zitat">
    <w:name w:val="Quote"/>
    <w:aliases w:val="Wörtliches Zitat"/>
    <w:basedOn w:val="Standard"/>
    <w:next w:val="Flietext"/>
    <w:link w:val="ZitatZchn"/>
    <w:uiPriority w:val="29"/>
    <w:qFormat/>
    <w:rsid w:val="00FF0FC1"/>
    <w:pPr>
      <w:spacing w:line="240" w:lineRule="auto"/>
      <w:ind w:left="567" w:right="567"/>
    </w:pPr>
    <w:rPr>
      <w:rFonts w:asciiTheme="minorHAnsi" w:hAnsiTheme="minorHAnsi"/>
      <w:i/>
      <w:iCs/>
      <w:color w:val="000000" w:themeColor="text1"/>
      <w:sz w:val="22"/>
    </w:rPr>
  </w:style>
  <w:style w:type="character" w:customStyle="1" w:styleId="ZitatZchn">
    <w:name w:val="Zitat Zchn"/>
    <w:aliases w:val="Wörtliches Zitat Zchn"/>
    <w:basedOn w:val="Absatz-Standardschriftart"/>
    <w:link w:val="Zitat"/>
    <w:uiPriority w:val="29"/>
    <w:rsid w:val="00FF0FC1"/>
    <w:rPr>
      <w:rFonts w:eastAsia="Times New Roman" w:cs="Times New Roman"/>
      <w:i/>
      <w:iCs/>
      <w:color w:val="000000" w:themeColor="text1"/>
      <w:szCs w:val="24"/>
      <w:lang w:eastAsia="de-DE"/>
    </w:rPr>
  </w:style>
  <w:style w:type="paragraph" w:styleId="Inhaltsverzeichnisberschrift">
    <w:name w:val="TOC Heading"/>
    <w:aliases w:val="Überschrift ohne Nummer"/>
    <w:basedOn w:val="berschrift1"/>
    <w:next w:val="Standard"/>
    <w:uiPriority w:val="39"/>
    <w:unhideWhenUsed/>
    <w:qFormat/>
    <w:rsid w:val="00E506D6"/>
    <w:pPr>
      <w:numPr>
        <w:numId w:val="0"/>
      </w:numPr>
      <w:outlineLvl w:val="9"/>
    </w:pPr>
  </w:style>
  <w:style w:type="paragraph" w:styleId="Kopfzeile">
    <w:name w:val="header"/>
    <w:basedOn w:val="Standard"/>
    <w:link w:val="KopfzeileZchn"/>
    <w:unhideWhenUsed/>
    <w:rsid w:val="00BD12FC"/>
    <w:pPr>
      <w:tabs>
        <w:tab w:val="center" w:pos="4536"/>
        <w:tab w:val="right" w:pos="9072"/>
      </w:tabs>
      <w:spacing w:line="240" w:lineRule="auto"/>
    </w:pPr>
  </w:style>
  <w:style w:type="character" w:customStyle="1" w:styleId="KopfzeileZchn">
    <w:name w:val="Kopfzeile Zchn"/>
    <w:basedOn w:val="Absatz-Standardschriftart"/>
    <w:link w:val="Kopfzeile"/>
    <w:rsid w:val="00BD12FC"/>
    <w:rPr>
      <w:rFonts w:ascii="Arial" w:hAnsi="Arial"/>
    </w:rPr>
  </w:style>
  <w:style w:type="paragraph" w:styleId="Fuzeile">
    <w:name w:val="footer"/>
    <w:basedOn w:val="Standard"/>
    <w:link w:val="FuzeileZchn"/>
    <w:uiPriority w:val="99"/>
    <w:unhideWhenUsed/>
    <w:rsid w:val="00BD12F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BD12FC"/>
    <w:rPr>
      <w:rFonts w:ascii="Arial" w:hAnsi="Arial"/>
    </w:rPr>
  </w:style>
  <w:style w:type="paragraph" w:customStyle="1" w:styleId="ImpressumFuzeile">
    <w:name w:val="Impressum_Fußzeile"/>
    <w:basedOn w:val="Standard"/>
    <w:link w:val="ImpressumFuzeileZchn"/>
    <w:rsid w:val="00DF4F87"/>
    <w:pPr>
      <w:spacing w:line="240" w:lineRule="auto"/>
    </w:pPr>
    <w:rPr>
      <w:color w:val="AFBABB" w:themeColor="accent4"/>
      <w:sz w:val="16"/>
      <w:szCs w:val="16"/>
    </w:rPr>
  </w:style>
  <w:style w:type="paragraph" w:styleId="Sprechblasentext">
    <w:name w:val="Balloon Text"/>
    <w:basedOn w:val="Standard"/>
    <w:link w:val="SprechblasentextZchn"/>
    <w:uiPriority w:val="99"/>
    <w:semiHidden/>
    <w:unhideWhenUsed/>
    <w:rsid w:val="00335C37"/>
    <w:pPr>
      <w:spacing w:line="240" w:lineRule="auto"/>
    </w:pPr>
    <w:rPr>
      <w:rFonts w:ascii="Segoe UI" w:hAnsi="Segoe UI" w:cs="Segoe UI"/>
      <w:sz w:val="18"/>
      <w:szCs w:val="18"/>
    </w:rPr>
  </w:style>
  <w:style w:type="character" w:customStyle="1" w:styleId="ImpressumFuzeileZchn">
    <w:name w:val="Impressum_Fußzeile Zchn"/>
    <w:basedOn w:val="Absatz-Standardschriftart"/>
    <w:link w:val="ImpressumFuzeile"/>
    <w:rsid w:val="00DF4F87"/>
    <w:rPr>
      <w:rFonts w:ascii="Arial" w:hAnsi="Arial"/>
      <w:color w:val="AFBABB" w:themeColor="accent4"/>
      <w:sz w:val="16"/>
      <w:szCs w:val="16"/>
    </w:rPr>
  </w:style>
  <w:style w:type="character" w:customStyle="1" w:styleId="SprechblasentextZchn">
    <w:name w:val="Sprechblasentext Zchn"/>
    <w:basedOn w:val="Absatz-Standardschriftart"/>
    <w:link w:val="Sprechblasentext"/>
    <w:uiPriority w:val="99"/>
    <w:semiHidden/>
    <w:rsid w:val="00335C37"/>
    <w:rPr>
      <w:rFonts w:ascii="Segoe UI" w:hAnsi="Segoe UI" w:cs="Segoe UI"/>
      <w:sz w:val="18"/>
      <w:szCs w:val="18"/>
    </w:rPr>
  </w:style>
  <w:style w:type="paragraph" w:customStyle="1" w:styleId="Flietext">
    <w:name w:val="Fließtext"/>
    <w:basedOn w:val="Standard"/>
    <w:link w:val="FlietextZchn"/>
    <w:qFormat/>
    <w:rsid w:val="00026ADD"/>
    <w:pPr>
      <w:spacing w:before="160" w:after="0"/>
      <w:jc w:val="both"/>
    </w:pPr>
    <w:rPr>
      <w:rFonts w:eastAsiaTheme="minorHAnsi" w:cstheme="minorBidi"/>
      <w:szCs w:val="22"/>
      <w:lang w:eastAsia="en-US"/>
    </w:rPr>
  </w:style>
  <w:style w:type="paragraph" w:styleId="Funotentext">
    <w:name w:val="footnote text"/>
    <w:basedOn w:val="Standard"/>
    <w:link w:val="FunotentextZchn"/>
    <w:uiPriority w:val="99"/>
    <w:semiHidden/>
    <w:unhideWhenUsed/>
    <w:rsid w:val="00E04FF3"/>
    <w:pPr>
      <w:spacing w:line="240" w:lineRule="auto"/>
    </w:pPr>
    <w:rPr>
      <w:sz w:val="20"/>
      <w:szCs w:val="20"/>
    </w:rPr>
  </w:style>
  <w:style w:type="character" w:customStyle="1" w:styleId="FunotentextZchn">
    <w:name w:val="Fußnotentext Zchn"/>
    <w:basedOn w:val="Absatz-Standardschriftart"/>
    <w:link w:val="Funotentext"/>
    <w:uiPriority w:val="99"/>
    <w:semiHidden/>
    <w:rsid w:val="00E04FF3"/>
    <w:rPr>
      <w:rFonts w:ascii="Arial" w:hAnsi="Arial"/>
      <w:sz w:val="20"/>
      <w:szCs w:val="20"/>
    </w:rPr>
  </w:style>
  <w:style w:type="character" w:styleId="Funotenzeichen">
    <w:name w:val="footnote reference"/>
    <w:basedOn w:val="Absatz-Standardschriftart"/>
    <w:uiPriority w:val="99"/>
    <w:semiHidden/>
    <w:unhideWhenUsed/>
    <w:rsid w:val="00E04FF3"/>
    <w:rPr>
      <w:vertAlign w:val="superscript"/>
    </w:rPr>
  </w:style>
  <w:style w:type="paragraph" w:customStyle="1" w:styleId="Funote">
    <w:name w:val="Fußnote"/>
    <w:basedOn w:val="Funotentext"/>
    <w:link w:val="FunoteZchn"/>
    <w:qFormat/>
    <w:rsid w:val="000F2A11"/>
    <w:pPr>
      <w:spacing w:before="160" w:after="0" w:line="240" w:lineRule="exact"/>
    </w:pPr>
    <w:rPr>
      <w:sz w:val="18"/>
    </w:rPr>
  </w:style>
  <w:style w:type="character" w:customStyle="1" w:styleId="FunoteZchn">
    <w:name w:val="Fußnote Zchn"/>
    <w:basedOn w:val="FunotentextZchn"/>
    <w:link w:val="Funote"/>
    <w:rsid w:val="000F2A11"/>
    <w:rPr>
      <w:rFonts w:ascii="Arial" w:eastAsia="Times New Roman" w:hAnsi="Arial" w:cs="Times New Roman"/>
      <w:sz w:val="18"/>
      <w:szCs w:val="20"/>
      <w:lang w:eastAsia="de-DE"/>
    </w:rPr>
  </w:style>
  <w:style w:type="character" w:customStyle="1" w:styleId="berschrift5Zchn">
    <w:name w:val="Überschrift 5 Zchn"/>
    <w:basedOn w:val="Absatz-Standardschriftart"/>
    <w:link w:val="berschrift5"/>
    <w:uiPriority w:val="9"/>
    <w:semiHidden/>
    <w:rsid w:val="00B05560"/>
    <w:rPr>
      <w:rFonts w:asciiTheme="majorHAnsi" w:eastAsiaTheme="majorEastAsia" w:hAnsiTheme="majorHAnsi" w:cstheme="majorBidi"/>
      <w:color w:val="0578A9" w:themeColor="accent1" w:themeShade="BF"/>
      <w:sz w:val="24"/>
      <w:szCs w:val="24"/>
      <w:lang w:eastAsia="de-DE"/>
    </w:rPr>
  </w:style>
  <w:style w:type="paragraph" w:styleId="Verzeichnis1">
    <w:name w:val="toc 1"/>
    <w:basedOn w:val="Standard"/>
    <w:next w:val="Standard"/>
    <w:autoRedefine/>
    <w:uiPriority w:val="39"/>
    <w:unhideWhenUsed/>
    <w:rsid w:val="008B5728"/>
    <w:pPr>
      <w:spacing w:after="100"/>
    </w:pPr>
  </w:style>
  <w:style w:type="character" w:styleId="Hyperlink">
    <w:name w:val="Hyperlink"/>
    <w:basedOn w:val="Absatz-Standardschriftart"/>
    <w:uiPriority w:val="99"/>
    <w:unhideWhenUsed/>
    <w:rsid w:val="008B5728"/>
    <w:rPr>
      <w:color w:val="7030A0" w:themeColor="hyperlink"/>
      <w:u w:val="single"/>
    </w:rPr>
  </w:style>
  <w:style w:type="paragraph" w:styleId="Abbildungsverzeichnis">
    <w:name w:val="table of figures"/>
    <w:basedOn w:val="Standard"/>
    <w:next w:val="Standard"/>
    <w:uiPriority w:val="99"/>
    <w:unhideWhenUsed/>
    <w:rsid w:val="00F32498"/>
    <w:pPr>
      <w:spacing w:after="0"/>
    </w:pPr>
  </w:style>
  <w:style w:type="paragraph" w:styleId="Verzeichnis2">
    <w:name w:val="toc 2"/>
    <w:basedOn w:val="Standard"/>
    <w:next w:val="Standard"/>
    <w:autoRedefine/>
    <w:uiPriority w:val="39"/>
    <w:unhideWhenUsed/>
    <w:rsid w:val="000C44EE"/>
    <w:pPr>
      <w:spacing w:after="100"/>
      <w:ind w:left="240"/>
    </w:pPr>
  </w:style>
  <w:style w:type="paragraph" w:styleId="Verzeichnis3">
    <w:name w:val="toc 3"/>
    <w:basedOn w:val="Standard"/>
    <w:next w:val="Standard"/>
    <w:autoRedefine/>
    <w:uiPriority w:val="39"/>
    <w:unhideWhenUsed/>
    <w:rsid w:val="000C44EE"/>
    <w:pPr>
      <w:spacing w:after="100"/>
      <w:ind w:left="480"/>
    </w:pPr>
  </w:style>
  <w:style w:type="paragraph" w:customStyle="1" w:styleId="Anhangsbenummerung">
    <w:name w:val="Anhangsbenummerung"/>
    <w:basedOn w:val="Standard"/>
    <w:next w:val="Flietext"/>
    <w:link w:val="AnhangsbenummerungZchn"/>
    <w:qFormat/>
    <w:rsid w:val="00E20EE9"/>
    <w:pPr>
      <w:pageBreakBefore/>
      <w:numPr>
        <w:numId w:val="2"/>
      </w:numPr>
      <w:ind w:left="357" w:hanging="357"/>
    </w:pPr>
    <w:rPr>
      <w:b/>
    </w:rPr>
  </w:style>
  <w:style w:type="table" w:styleId="Tabellenraster">
    <w:name w:val="Table Grid"/>
    <w:basedOn w:val="NormaleTabelle"/>
    <w:uiPriority w:val="39"/>
    <w:rsid w:val="00343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hangsbenummerungZchn">
    <w:name w:val="Anhangsbenummerung Zchn"/>
    <w:basedOn w:val="berschrift1Zchn"/>
    <w:link w:val="Anhangsbenummerung"/>
    <w:rsid w:val="00E20EE9"/>
    <w:rPr>
      <w:rFonts w:ascii="Arial" w:eastAsia="Times New Roman" w:hAnsi="Arial" w:cs="Times New Roman"/>
      <w:b/>
      <w:bCs w:val="0"/>
      <w:color w:val="000000" w:themeColor="text1"/>
      <w:sz w:val="24"/>
      <w:szCs w:val="24"/>
      <w:lang w:eastAsia="de-DE"/>
    </w:rPr>
  </w:style>
  <w:style w:type="character" w:styleId="Platzhaltertext">
    <w:name w:val="Placeholder Text"/>
    <w:basedOn w:val="Absatz-Standardschriftart"/>
    <w:uiPriority w:val="99"/>
    <w:semiHidden/>
    <w:rsid w:val="00344651"/>
    <w:rPr>
      <w:color w:val="808080"/>
    </w:rPr>
  </w:style>
  <w:style w:type="paragraph" w:styleId="Verzeichnis4">
    <w:name w:val="toc 4"/>
    <w:basedOn w:val="Standard"/>
    <w:next w:val="Standard"/>
    <w:autoRedefine/>
    <w:uiPriority w:val="39"/>
    <w:unhideWhenUsed/>
    <w:rsid w:val="00E96012"/>
    <w:pPr>
      <w:spacing w:after="100"/>
      <w:ind w:left="720"/>
    </w:pPr>
  </w:style>
  <w:style w:type="paragraph" w:customStyle="1" w:styleId="CitaviBibliographyEntry">
    <w:name w:val="Citavi Bibliography Entry"/>
    <w:basedOn w:val="Standard"/>
    <w:link w:val="CitaviBibliographyEntryZchn"/>
    <w:rsid w:val="00CE5160"/>
    <w:pPr>
      <w:tabs>
        <w:tab w:val="left" w:pos="567"/>
      </w:tabs>
      <w:ind w:left="567" w:hanging="567"/>
    </w:pPr>
  </w:style>
  <w:style w:type="character" w:customStyle="1" w:styleId="FlietextZchn">
    <w:name w:val="Fließtext Zchn"/>
    <w:basedOn w:val="Absatz-Standardschriftart"/>
    <w:link w:val="Flietext"/>
    <w:rsid w:val="00026ADD"/>
    <w:rPr>
      <w:rFonts w:ascii="Arial" w:hAnsi="Arial"/>
      <w:sz w:val="24"/>
    </w:rPr>
  </w:style>
  <w:style w:type="character" w:customStyle="1" w:styleId="CitaviBibliographyEntryZchn">
    <w:name w:val="Citavi Bibliography Entry Zchn"/>
    <w:basedOn w:val="FlietextZchn"/>
    <w:link w:val="CitaviBibliographyEntry"/>
    <w:rsid w:val="00CE5160"/>
    <w:rPr>
      <w:rFonts w:ascii="Arial" w:eastAsia="Times New Roman" w:hAnsi="Arial" w:cs="Times New Roman"/>
      <w:sz w:val="24"/>
      <w:szCs w:val="24"/>
      <w:lang w:eastAsia="de-DE"/>
    </w:rPr>
  </w:style>
  <w:style w:type="paragraph" w:customStyle="1" w:styleId="CitaviBibliographyHeading">
    <w:name w:val="Citavi Bibliography Heading"/>
    <w:basedOn w:val="berschrift1"/>
    <w:link w:val="CitaviBibliographyHeadingZchn"/>
    <w:rsid w:val="00CE5160"/>
  </w:style>
  <w:style w:type="character" w:customStyle="1" w:styleId="CitaviBibliographyHeadingZchn">
    <w:name w:val="Citavi Bibliography Heading Zchn"/>
    <w:basedOn w:val="FlietextZchn"/>
    <w:link w:val="CitaviBibliographyHeading"/>
    <w:rsid w:val="009478D3"/>
    <w:rPr>
      <w:rFonts w:ascii="Arial" w:eastAsiaTheme="majorEastAsia" w:hAnsi="Arial" w:cstheme="majorBidi"/>
      <w:b/>
      <w:bCs/>
      <w:color w:val="000000" w:themeColor="text1"/>
      <w:sz w:val="32"/>
      <w:szCs w:val="36"/>
      <w:lang w:eastAsia="de-DE"/>
    </w:rPr>
  </w:style>
  <w:style w:type="paragraph" w:customStyle="1" w:styleId="CitaviBibliographySubheading1">
    <w:name w:val="Citavi Bibliography Subheading 1"/>
    <w:basedOn w:val="berschrift2"/>
    <w:link w:val="CitaviBibliographySubheading1Zchn"/>
    <w:rsid w:val="00CE5160"/>
    <w:pPr>
      <w:outlineLvl w:val="9"/>
    </w:pPr>
  </w:style>
  <w:style w:type="character" w:customStyle="1" w:styleId="CitaviBibliographySubheading1Zchn">
    <w:name w:val="Citavi Bibliography Subheading 1 Zchn"/>
    <w:basedOn w:val="FlietextZchn"/>
    <w:link w:val="CitaviBibliographySubheading1"/>
    <w:rsid w:val="00CE5160"/>
    <w:rPr>
      <w:rFonts w:ascii="Arial" w:eastAsiaTheme="majorEastAsia" w:hAnsi="Arial" w:cstheme="majorBidi"/>
      <w:b/>
      <w:bCs/>
      <w:color w:val="000000" w:themeColor="text1"/>
      <w:sz w:val="28"/>
      <w:szCs w:val="28"/>
      <w:lang w:eastAsia="de-DE"/>
    </w:rPr>
  </w:style>
  <w:style w:type="paragraph" w:customStyle="1" w:styleId="CitaviBibliographySubheading2">
    <w:name w:val="Citavi Bibliography Subheading 2"/>
    <w:basedOn w:val="berschrift3"/>
    <w:link w:val="CitaviBibliographySubheading2Zchn"/>
    <w:rsid w:val="00CE5160"/>
    <w:pPr>
      <w:outlineLvl w:val="9"/>
    </w:pPr>
  </w:style>
  <w:style w:type="character" w:customStyle="1" w:styleId="CitaviBibliographySubheading2Zchn">
    <w:name w:val="Citavi Bibliography Subheading 2 Zchn"/>
    <w:basedOn w:val="FlietextZchn"/>
    <w:link w:val="CitaviBibliographySubheading2"/>
    <w:rsid w:val="00CE5160"/>
    <w:rPr>
      <w:rFonts w:ascii="Arial" w:eastAsiaTheme="majorEastAsia" w:hAnsi="Arial" w:cstheme="majorBidi"/>
      <w:b/>
      <w:bCs/>
      <w:color w:val="000000" w:themeColor="text1"/>
      <w:sz w:val="24"/>
      <w:szCs w:val="24"/>
      <w:lang w:eastAsia="de-DE"/>
    </w:rPr>
  </w:style>
  <w:style w:type="paragraph" w:customStyle="1" w:styleId="CitaviBibliographySubheading3">
    <w:name w:val="Citavi Bibliography Subheading 3"/>
    <w:basedOn w:val="berschrift4"/>
    <w:link w:val="CitaviBibliographySubheading3Zchn"/>
    <w:rsid w:val="00CE5160"/>
    <w:pPr>
      <w:outlineLvl w:val="9"/>
    </w:pPr>
  </w:style>
  <w:style w:type="character" w:customStyle="1" w:styleId="CitaviBibliographySubheading3Zchn">
    <w:name w:val="Citavi Bibliography Subheading 3 Zchn"/>
    <w:basedOn w:val="FlietextZchn"/>
    <w:link w:val="CitaviBibliographySubheading3"/>
    <w:rsid w:val="00CE5160"/>
    <w:rPr>
      <w:rFonts w:ascii="Arial" w:eastAsiaTheme="majorEastAsia" w:hAnsi="Arial" w:cstheme="majorBidi"/>
      <w:b/>
      <w:bCs/>
      <w:iCs/>
      <w:color w:val="000000" w:themeColor="text1"/>
      <w:sz w:val="24"/>
      <w:szCs w:val="24"/>
      <w:lang w:eastAsia="de-DE"/>
    </w:rPr>
  </w:style>
  <w:style w:type="paragraph" w:customStyle="1" w:styleId="CitaviBibliographySubheading4">
    <w:name w:val="Citavi Bibliography Subheading 4"/>
    <w:basedOn w:val="berschrift5"/>
    <w:link w:val="CitaviBibliographySubheading4Zchn"/>
    <w:rsid w:val="00CE5160"/>
    <w:pPr>
      <w:outlineLvl w:val="9"/>
    </w:pPr>
  </w:style>
  <w:style w:type="character" w:customStyle="1" w:styleId="CitaviBibliographySubheading4Zchn">
    <w:name w:val="Citavi Bibliography Subheading 4 Zchn"/>
    <w:basedOn w:val="FlietextZchn"/>
    <w:link w:val="CitaviBibliographySubheading4"/>
    <w:rsid w:val="00CE5160"/>
    <w:rPr>
      <w:rFonts w:asciiTheme="majorHAnsi" w:eastAsiaTheme="majorEastAsia" w:hAnsiTheme="majorHAnsi" w:cstheme="majorBidi"/>
      <w:color w:val="0578A9" w:themeColor="accent1" w:themeShade="BF"/>
      <w:sz w:val="24"/>
      <w:szCs w:val="24"/>
      <w:lang w:eastAsia="de-DE"/>
    </w:rPr>
  </w:style>
  <w:style w:type="paragraph" w:customStyle="1" w:styleId="CitaviBibliographySubheading5">
    <w:name w:val="Citavi Bibliography Subheading 5"/>
    <w:basedOn w:val="berschrift6"/>
    <w:link w:val="CitaviBibliographySubheading5Zchn"/>
    <w:rsid w:val="00CE5160"/>
    <w:pPr>
      <w:outlineLvl w:val="9"/>
    </w:pPr>
  </w:style>
  <w:style w:type="character" w:customStyle="1" w:styleId="CitaviBibliographySubheading5Zchn">
    <w:name w:val="Citavi Bibliography Subheading 5 Zchn"/>
    <w:basedOn w:val="FlietextZchn"/>
    <w:link w:val="CitaviBibliographySubheading5"/>
    <w:rsid w:val="00CE5160"/>
    <w:rPr>
      <w:rFonts w:asciiTheme="majorHAnsi" w:eastAsiaTheme="majorEastAsia" w:hAnsiTheme="majorHAnsi" w:cstheme="majorBidi"/>
      <w:i/>
      <w:iCs/>
      <w:color w:val="292733" w:themeColor="text2" w:themeShade="BF"/>
      <w:sz w:val="24"/>
      <w:szCs w:val="24"/>
      <w:lang w:eastAsia="de-DE"/>
    </w:rPr>
  </w:style>
  <w:style w:type="paragraph" w:customStyle="1" w:styleId="CitaviBibliographySubheading6">
    <w:name w:val="Citavi Bibliography Subheading 6"/>
    <w:basedOn w:val="berschrift7"/>
    <w:link w:val="CitaviBibliographySubheading6Zchn"/>
    <w:rsid w:val="00CE5160"/>
    <w:pPr>
      <w:outlineLvl w:val="9"/>
    </w:pPr>
  </w:style>
  <w:style w:type="character" w:customStyle="1" w:styleId="CitaviBibliographySubheading6Zchn">
    <w:name w:val="Citavi Bibliography Subheading 6 Zchn"/>
    <w:basedOn w:val="FlietextZchn"/>
    <w:link w:val="CitaviBibliographySubheading6"/>
    <w:rsid w:val="00CE5160"/>
    <w:rPr>
      <w:rFonts w:asciiTheme="majorHAnsi" w:eastAsiaTheme="majorEastAsia" w:hAnsiTheme="majorHAnsi" w:cstheme="majorBidi"/>
      <w:i/>
      <w:iCs/>
      <w:color w:val="404040" w:themeColor="text1" w:themeTint="BF"/>
      <w:sz w:val="24"/>
      <w:szCs w:val="24"/>
      <w:lang w:eastAsia="de-DE"/>
    </w:rPr>
  </w:style>
  <w:style w:type="paragraph" w:customStyle="1" w:styleId="CitaviBibliographySubheading7">
    <w:name w:val="Citavi Bibliography Subheading 7"/>
    <w:basedOn w:val="berschrift8"/>
    <w:link w:val="CitaviBibliographySubheading7Zchn"/>
    <w:rsid w:val="00CE5160"/>
    <w:pPr>
      <w:outlineLvl w:val="9"/>
    </w:pPr>
  </w:style>
  <w:style w:type="character" w:customStyle="1" w:styleId="CitaviBibliographySubheading7Zchn">
    <w:name w:val="Citavi Bibliography Subheading 7 Zchn"/>
    <w:basedOn w:val="FlietextZchn"/>
    <w:link w:val="CitaviBibliographySubheading7"/>
    <w:rsid w:val="00CE5160"/>
    <w:rPr>
      <w:rFonts w:asciiTheme="majorHAnsi" w:eastAsiaTheme="majorEastAsia" w:hAnsiTheme="majorHAnsi" w:cstheme="majorBidi"/>
      <w:color w:val="404040" w:themeColor="text1" w:themeTint="BF"/>
      <w:sz w:val="20"/>
      <w:szCs w:val="20"/>
      <w:lang w:eastAsia="de-DE"/>
    </w:rPr>
  </w:style>
  <w:style w:type="paragraph" w:customStyle="1" w:styleId="CitaviBibliographySubheading8">
    <w:name w:val="Citavi Bibliography Subheading 8"/>
    <w:basedOn w:val="berschrift9"/>
    <w:link w:val="CitaviBibliographySubheading8Zchn"/>
    <w:rsid w:val="00CE5160"/>
    <w:pPr>
      <w:outlineLvl w:val="9"/>
    </w:pPr>
  </w:style>
  <w:style w:type="character" w:customStyle="1" w:styleId="CitaviBibliographySubheading8Zchn">
    <w:name w:val="Citavi Bibliography Subheading 8 Zchn"/>
    <w:basedOn w:val="FlietextZchn"/>
    <w:link w:val="CitaviBibliographySubheading8"/>
    <w:rsid w:val="00CE5160"/>
    <w:rPr>
      <w:rFonts w:asciiTheme="majorHAnsi" w:eastAsiaTheme="majorEastAsia" w:hAnsiTheme="majorHAnsi" w:cstheme="majorBidi"/>
      <w:i/>
      <w:iCs/>
      <w:color w:val="404040" w:themeColor="text1" w:themeTint="BF"/>
      <w:sz w:val="20"/>
      <w:szCs w:val="20"/>
      <w:lang w:eastAsia="de-DE"/>
    </w:rPr>
  </w:style>
  <w:style w:type="paragraph" w:styleId="Literaturverzeichnis">
    <w:name w:val="Bibliography"/>
    <w:basedOn w:val="Standard"/>
    <w:next w:val="Standard"/>
    <w:uiPriority w:val="37"/>
    <w:semiHidden/>
    <w:unhideWhenUsed/>
    <w:rsid w:val="006F295E"/>
  </w:style>
  <w:style w:type="character" w:styleId="Buchtitel">
    <w:name w:val="Book Title"/>
    <w:basedOn w:val="Absatz-Standardschriftart"/>
    <w:uiPriority w:val="33"/>
    <w:rsid w:val="006F295E"/>
    <w:rPr>
      <w:b/>
      <w:bCs/>
      <w:i/>
      <w:iCs/>
      <w:spacing w:val="5"/>
    </w:rPr>
  </w:style>
  <w:style w:type="character" w:styleId="IntensiverVerweis">
    <w:name w:val="Intense Reference"/>
    <w:basedOn w:val="Absatz-Standardschriftart"/>
    <w:uiPriority w:val="32"/>
    <w:rsid w:val="006F295E"/>
    <w:rPr>
      <w:b/>
      <w:bCs/>
      <w:smallCaps/>
      <w:color w:val="07A1E2" w:themeColor="accent1"/>
      <w:spacing w:val="5"/>
    </w:rPr>
  </w:style>
  <w:style w:type="character" w:styleId="SchwacherVerweis">
    <w:name w:val="Subtle Reference"/>
    <w:basedOn w:val="Absatz-Standardschriftart"/>
    <w:uiPriority w:val="31"/>
    <w:rsid w:val="006F295E"/>
    <w:rPr>
      <w:smallCaps/>
      <w:color w:val="5A5A5A" w:themeColor="text1" w:themeTint="A5"/>
    </w:rPr>
  </w:style>
  <w:style w:type="character" w:styleId="IntensiveHervorhebung">
    <w:name w:val="Intense Emphasis"/>
    <w:basedOn w:val="Absatz-Standardschriftart"/>
    <w:uiPriority w:val="21"/>
    <w:rsid w:val="006F295E"/>
    <w:rPr>
      <w:i/>
      <w:iCs/>
      <w:color w:val="07A1E2" w:themeColor="accent1"/>
    </w:rPr>
  </w:style>
  <w:style w:type="character" w:styleId="SchwacheHervorhebung">
    <w:name w:val="Subtle Emphasis"/>
    <w:basedOn w:val="Absatz-Standardschriftart"/>
    <w:uiPriority w:val="19"/>
    <w:rsid w:val="006F295E"/>
    <w:rPr>
      <w:i/>
      <w:iCs/>
      <w:color w:val="404040" w:themeColor="text1" w:themeTint="BF"/>
    </w:rPr>
  </w:style>
  <w:style w:type="paragraph" w:styleId="IntensivesZitat">
    <w:name w:val="Intense Quote"/>
    <w:basedOn w:val="Standard"/>
    <w:next w:val="Standard"/>
    <w:link w:val="IntensivesZitatZchn"/>
    <w:uiPriority w:val="30"/>
    <w:rsid w:val="006F295E"/>
    <w:pPr>
      <w:pBdr>
        <w:top w:val="single" w:sz="4" w:space="10" w:color="07A1E2" w:themeColor="accent1"/>
        <w:bottom w:val="single" w:sz="4" w:space="10" w:color="07A1E2" w:themeColor="accent1"/>
      </w:pBdr>
      <w:spacing w:before="360" w:after="360"/>
      <w:ind w:left="864" w:right="864"/>
      <w:jc w:val="center"/>
    </w:pPr>
    <w:rPr>
      <w:i/>
      <w:iCs/>
      <w:color w:val="07A1E2" w:themeColor="accent1"/>
    </w:rPr>
  </w:style>
  <w:style w:type="character" w:customStyle="1" w:styleId="IntensivesZitatZchn">
    <w:name w:val="Intensives Zitat Zchn"/>
    <w:basedOn w:val="Absatz-Standardschriftart"/>
    <w:link w:val="IntensivesZitat"/>
    <w:uiPriority w:val="30"/>
    <w:rsid w:val="006F295E"/>
    <w:rPr>
      <w:rFonts w:ascii="Arial" w:eastAsia="Times New Roman" w:hAnsi="Arial" w:cs="Times New Roman"/>
      <w:i/>
      <w:iCs/>
      <w:color w:val="07A1E2" w:themeColor="accent1"/>
      <w:sz w:val="24"/>
      <w:szCs w:val="24"/>
      <w:lang w:eastAsia="de-DE"/>
    </w:rPr>
  </w:style>
  <w:style w:type="table" w:styleId="MittlereListe1-Akzent1">
    <w:name w:val="Medium List 1 Accent 1"/>
    <w:basedOn w:val="NormaleTabelle"/>
    <w:uiPriority w:val="65"/>
    <w:semiHidden/>
    <w:unhideWhenUsed/>
    <w:rsid w:val="006F295E"/>
    <w:pPr>
      <w:spacing w:after="0" w:line="240" w:lineRule="auto"/>
    </w:pPr>
    <w:rPr>
      <w:color w:val="000000" w:themeColor="text1"/>
    </w:rPr>
    <w:tblPr>
      <w:tblStyleRowBandSize w:val="1"/>
      <w:tblStyleColBandSize w:val="1"/>
      <w:tblBorders>
        <w:top w:val="single" w:sz="8" w:space="0" w:color="07A1E2" w:themeColor="accent1"/>
        <w:bottom w:val="single" w:sz="8" w:space="0" w:color="07A1E2" w:themeColor="accent1"/>
      </w:tblBorders>
    </w:tblPr>
    <w:tblStylePr w:type="firstRow">
      <w:rPr>
        <w:rFonts w:asciiTheme="majorHAnsi" w:eastAsiaTheme="majorEastAsia" w:hAnsiTheme="majorHAnsi" w:cstheme="majorBidi"/>
      </w:rPr>
      <w:tblPr/>
      <w:tcPr>
        <w:tcBorders>
          <w:top w:val="nil"/>
          <w:bottom w:val="single" w:sz="8" w:space="0" w:color="07A1E2" w:themeColor="accent1"/>
        </w:tcBorders>
      </w:tcPr>
    </w:tblStylePr>
    <w:tblStylePr w:type="lastRow">
      <w:rPr>
        <w:b/>
        <w:bCs/>
        <w:color w:val="373545" w:themeColor="text2"/>
      </w:rPr>
      <w:tblPr/>
      <w:tcPr>
        <w:tcBorders>
          <w:top w:val="single" w:sz="8" w:space="0" w:color="07A1E2" w:themeColor="accent1"/>
          <w:bottom w:val="single" w:sz="8" w:space="0" w:color="07A1E2" w:themeColor="accent1"/>
        </w:tcBorders>
      </w:tcPr>
    </w:tblStylePr>
    <w:tblStylePr w:type="firstCol">
      <w:rPr>
        <w:b/>
        <w:bCs/>
      </w:rPr>
    </w:tblStylePr>
    <w:tblStylePr w:type="lastCol">
      <w:rPr>
        <w:b/>
        <w:bCs/>
      </w:rPr>
      <w:tblPr/>
      <w:tcPr>
        <w:tcBorders>
          <w:top w:val="single" w:sz="8" w:space="0" w:color="07A1E2" w:themeColor="accent1"/>
          <w:bottom w:val="single" w:sz="8" w:space="0" w:color="07A1E2" w:themeColor="accent1"/>
        </w:tcBorders>
      </w:tcPr>
    </w:tblStylePr>
    <w:tblStylePr w:type="band1Vert">
      <w:tblPr/>
      <w:tcPr>
        <w:shd w:val="clear" w:color="auto" w:fill="BCE9FD" w:themeFill="accent1" w:themeFillTint="3F"/>
      </w:tcPr>
    </w:tblStylePr>
    <w:tblStylePr w:type="band1Horz">
      <w:tblPr/>
      <w:tcPr>
        <w:shd w:val="clear" w:color="auto" w:fill="BCE9FD" w:themeFill="accent1" w:themeFillTint="3F"/>
      </w:tcPr>
    </w:tblStylePr>
  </w:style>
  <w:style w:type="table" w:styleId="MittlereSchattierung2-Akzent1">
    <w:name w:val="Medium Shading 2 Accent 1"/>
    <w:basedOn w:val="NormaleTabelle"/>
    <w:uiPriority w:val="64"/>
    <w:semiHidden/>
    <w:unhideWhenUsed/>
    <w:rsid w:val="006F295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7A1E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7A1E2" w:themeFill="accent1"/>
      </w:tcPr>
    </w:tblStylePr>
    <w:tblStylePr w:type="lastCol">
      <w:rPr>
        <w:b/>
        <w:bCs/>
        <w:color w:val="FFFFFF" w:themeColor="background1"/>
      </w:rPr>
      <w:tblPr/>
      <w:tcPr>
        <w:tcBorders>
          <w:left w:val="nil"/>
          <w:right w:val="nil"/>
          <w:insideH w:val="nil"/>
          <w:insideV w:val="nil"/>
        </w:tcBorders>
        <w:shd w:val="clear" w:color="auto" w:fill="07A1E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6F295E"/>
    <w:pPr>
      <w:spacing w:after="0" w:line="240" w:lineRule="auto"/>
    </w:pPr>
    <w:tblPr>
      <w:tblStyleRowBandSize w:val="1"/>
      <w:tblStyleColBandSize w:val="1"/>
      <w:tblBorders>
        <w:top w:val="single" w:sz="8" w:space="0" w:color="35BEF8" w:themeColor="accent1" w:themeTint="BF"/>
        <w:left w:val="single" w:sz="8" w:space="0" w:color="35BEF8" w:themeColor="accent1" w:themeTint="BF"/>
        <w:bottom w:val="single" w:sz="8" w:space="0" w:color="35BEF8" w:themeColor="accent1" w:themeTint="BF"/>
        <w:right w:val="single" w:sz="8" w:space="0" w:color="35BEF8" w:themeColor="accent1" w:themeTint="BF"/>
        <w:insideH w:val="single" w:sz="8" w:space="0" w:color="35BEF8" w:themeColor="accent1" w:themeTint="BF"/>
      </w:tblBorders>
    </w:tblPr>
    <w:tblStylePr w:type="firstRow">
      <w:pPr>
        <w:spacing w:before="0" w:after="0" w:line="240" w:lineRule="auto"/>
      </w:pPr>
      <w:rPr>
        <w:b/>
        <w:bCs/>
        <w:color w:val="FFFFFF" w:themeColor="background1"/>
      </w:rPr>
      <w:tblPr/>
      <w:tcPr>
        <w:tcBorders>
          <w:top w:val="single" w:sz="8" w:space="0" w:color="35BEF8" w:themeColor="accent1" w:themeTint="BF"/>
          <w:left w:val="single" w:sz="8" w:space="0" w:color="35BEF8" w:themeColor="accent1" w:themeTint="BF"/>
          <w:bottom w:val="single" w:sz="8" w:space="0" w:color="35BEF8" w:themeColor="accent1" w:themeTint="BF"/>
          <w:right w:val="single" w:sz="8" w:space="0" w:color="35BEF8" w:themeColor="accent1" w:themeTint="BF"/>
          <w:insideH w:val="nil"/>
          <w:insideV w:val="nil"/>
        </w:tcBorders>
        <w:shd w:val="clear" w:color="auto" w:fill="07A1E2" w:themeFill="accent1"/>
      </w:tcPr>
    </w:tblStylePr>
    <w:tblStylePr w:type="lastRow">
      <w:pPr>
        <w:spacing w:before="0" w:after="0" w:line="240" w:lineRule="auto"/>
      </w:pPr>
      <w:rPr>
        <w:b/>
        <w:bCs/>
      </w:rPr>
      <w:tblPr/>
      <w:tcPr>
        <w:tcBorders>
          <w:top w:val="double" w:sz="6" w:space="0" w:color="35BEF8" w:themeColor="accent1" w:themeTint="BF"/>
          <w:left w:val="single" w:sz="8" w:space="0" w:color="35BEF8" w:themeColor="accent1" w:themeTint="BF"/>
          <w:bottom w:val="single" w:sz="8" w:space="0" w:color="35BEF8" w:themeColor="accent1" w:themeTint="BF"/>
          <w:right w:val="single" w:sz="8" w:space="0" w:color="35BEF8" w:themeColor="accent1" w:themeTint="BF"/>
          <w:insideH w:val="nil"/>
          <w:insideV w:val="nil"/>
        </w:tcBorders>
      </w:tcPr>
    </w:tblStylePr>
    <w:tblStylePr w:type="firstCol">
      <w:rPr>
        <w:b/>
        <w:bCs/>
      </w:rPr>
    </w:tblStylePr>
    <w:tblStylePr w:type="lastCol">
      <w:rPr>
        <w:b/>
        <w:bCs/>
      </w:rPr>
    </w:tblStylePr>
    <w:tblStylePr w:type="band1Vert">
      <w:tblPr/>
      <w:tcPr>
        <w:shd w:val="clear" w:color="auto" w:fill="BCE9FD" w:themeFill="accent1" w:themeFillTint="3F"/>
      </w:tcPr>
    </w:tblStylePr>
    <w:tblStylePr w:type="band1Horz">
      <w:tblPr/>
      <w:tcPr>
        <w:tcBorders>
          <w:insideH w:val="nil"/>
          <w:insideV w:val="nil"/>
        </w:tcBorders>
        <w:shd w:val="clear" w:color="auto" w:fill="BCE9FD"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6F295E"/>
    <w:pPr>
      <w:spacing w:after="0" w:line="240" w:lineRule="auto"/>
    </w:pPr>
    <w:tblPr>
      <w:tblStyleRowBandSize w:val="1"/>
      <w:tblStyleColBandSize w:val="1"/>
      <w:tblBorders>
        <w:top w:val="single" w:sz="8" w:space="0" w:color="07A1E2" w:themeColor="accent1"/>
        <w:left w:val="single" w:sz="8" w:space="0" w:color="07A1E2" w:themeColor="accent1"/>
        <w:bottom w:val="single" w:sz="8" w:space="0" w:color="07A1E2" w:themeColor="accent1"/>
        <w:right w:val="single" w:sz="8" w:space="0" w:color="07A1E2" w:themeColor="accent1"/>
        <w:insideH w:val="single" w:sz="8" w:space="0" w:color="07A1E2" w:themeColor="accent1"/>
        <w:insideV w:val="single" w:sz="8" w:space="0" w:color="07A1E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7A1E2" w:themeColor="accent1"/>
          <w:left w:val="single" w:sz="8" w:space="0" w:color="07A1E2" w:themeColor="accent1"/>
          <w:bottom w:val="single" w:sz="18" w:space="0" w:color="07A1E2" w:themeColor="accent1"/>
          <w:right w:val="single" w:sz="8" w:space="0" w:color="07A1E2" w:themeColor="accent1"/>
          <w:insideH w:val="nil"/>
          <w:insideV w:val="single" w:sz="8" w:space="0" w:color="07A1E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7A1E2" w:themeColor="accent1"/>
          <w:left w:val="single" w:sz="8" w:space="0" w:color="07A1E2" w:themeColor="accent1"/>
          <w:bottom w:val="single" w:sz="8" w:space="0" w:color="07A1E2" w:themeColor="accent1"/>
          <w:right w:val="single" w:sz="8" w:space="0" w:color="07A1E2" w:themeColor="accent1"/>
          <w:insideH w:val="nil"/>
          <w:insideV w:val="single" w:sz="8" w:space="0" w:color="07A1E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7A1E2" w:themeColor="accent1"/>
          <w:left w:val="single" w:sz="8" w:space="0" w:color="07A1E2" w:themeColor="accent1"/>
          <w:bottom w:val="single" w:sz="8" w:space="0" w:color="07A1E2" w:themeColor="accent1"/>
          <w:right w:val="single" w:sz="8" w:space="0" w:color="07A1E2" w:themeColor="accent1"/>
        </w:tcBorders>
      </w:tcPr>
    </w:tblStylePr>
    <w:tblStylePr w:type="band1Vert">
      <w:tblPr/>
      <w:tcPr>
        <w:tcBorders>
          <w:top w:val="single" w:sz="8" w:space="0" w:color="07A1E2" w:themeColor="accent1"/>
          <w:left w:val="single" w:sz="8" w:space="0" w:color="07A1E2" w:themeColor="accent1"/>
          <w:bottom w:val="single" w:sz="8" w:space="0" w:color="07A1E2" w:themeColor="accent1"/>
          <w:right w:val="single" w:sz="8" w:space="0" w:color="07A1E2" w:themeColor="accent1"/>
        </w:tcBorders>
        <w:shd w:val="clear" w:color="auto" w:fill="BCE9FD" w:themeFill="accent1" w:themeFillTint="3F"/>
      </w:tcPr>
    </w:tblStylePr>
    <w:tblStylePr w:type="band1Horz">
      <w:tblPr/>
      <w:tcPr>
        <w:tcBorders>
          <w:top w:val="single" w:sz="8" w:space="0" w:color="07A1E2" w:themeColor="accent1"/>
          <w:left w:val="single" w:sz="8" w:space="0" w:color="07A1E2" w:themeColor="accent1"/>
          <w:bottom w:val="single" w:sz="8" w:space="0" w:color="07A1E2" w:themeColor="accent1"/>
          <w:right w:val="single" w:sz="8" w:space="0" w:color="07A1E2" w:themeColor="accent1"/>
          <w:insideV w:val="single" w:sz="8" w:space="0" w:color="07A1E2" w:themeColor="accent1"/>
        </w:tcBorders>
        <w:shd w:val="clear" w:color="auto" w:fill="BCE9FD" w:themeFill="accent1" w:themeFillTint="3F"/>
      </w:tcPr>
    </w:tblStylePr>
    <w:tblStylePr w:type="band2Horz">
      <w:tblPr/>
      <w:tcPr>
        <w:tcBorders>
          <w:top w:val="single" w:sz="8" w:space="0" w:color="07A1E2" w:themeColor="accent1"/>
          <w:left w:val="single" w:sz="8" w:space="0" w:color="07A1E2" w:themeColor="accent1"/>
          <w:bottom w:val="single" w:sz="8" w:space="0" w:color="07A1E2" w:themeColor="accent1"/>
          <w:right w:val="single" w:sz="8" w:space="0" w:color="07A1E2" w:themeColor="accent1"/>
          <w:insideV w:val="single" w:sz="8" w:space="0" w:color="07A1E2" w:themeColor="accent1"/>
        </w:tcBorders>
      </w:tcPr>
    </w:tblStylePr>
  </w:style>
  <w:style w:type="table" w:styleId="HelleListe-Akzent1">
    <w:name w:val="Light List Accent 1"/>
    <w:basedOn w:val="NormaleTabelle"/>
    <w:uiPriority w:val="61"/>
    <w:semiHidden/>
    <w:unhideWhenUsed/>
    <w:rsid w:val="006F295E"/>
    <w:pPr>
      <w:spacing w:after="0" w:line="240" w:lineRule="auto"/>
    </w:pPr>
    <w:tblPr>
      <w:tblStyleRowBandSize w:val="1"/>
      <w:tblStyleColBandSize w:val="1"/>
      <w:tblBorders>
        <w:top w:val="single" w:sz="8" w:space="0" w:color="07A1E2" w:themeColor="accent1"/>
        <w:left w:val="single" w:sz="8" w:space="0" w:color="07A1E2" w:themeColor="accent1"/>
        <w:bottom w:val="single" w:sz="8" w:space="0" w:color="07A1E2" w:themeColor="accent1"/>
        <w:right w:val="single" w:sz="8" w:space="0" w:color="07A1E2" w:themeColor="accent1"/>
      </w:tblBorders>
    </w:tblPr>
    <w:tblStylePr w:type="firstRow">
      <w:pPr>
        <w:spacing w:before="0" w:after="0" w:line="240" w:lineRule="auto"/>
      </w:pPr>
      <w:rPr>
        <w:b/>
        <w:bCs/>
        <w:color w:val="FFFFFF" w:themeColor="background1"/>
      </w:rPr>
      <w:tblPr/>
      <w:tcPr>
        <w:shd w:val="clear" w:color="auto" w:fill="07A1E2" w:themeFill="accent1"/>
      </w:tcPr>
    </w:tblStylePr>
    <w:tblStylePr w:type="lastRow">
      <w:pPr>
        <w:spacing w:before="0" w:after="0" w:line="240" w:lineRule="auto"/>
      </w:pPr>
      <w:rPr>
        <w:b/>
        <w:bCs/>
      </w:rPr>
      <w:tblPr/>
      <w:tcPr>
        <w:tcBorders>
          <w:top w:val="double" w:sz="6" w:space="0" w:color="07A1E2" w:themeColor="accent1"/>
          <w:left w:val="single" w:sz="8" w:space="0" w:color="07A1E2" w:themeColor="accent1"/>
          <w:bottom w:val="single" w:sz="8" w:space="0" w:color="07A1E2" w:themeColor="accent1"/>
          <w:right w:val="single" w:sz="8" w:space="0" w:color="07A1E2" w:themeColor="accent1"/>
        </w:tcBorders>
      </w:tcPr>
    </w:tblStylePr>
    <w:tblStylePr w:type="firstCol">
      <w:rPr>
        <w:b/>
        <w:bCs/>
      </w:rPr>
    </w:tblStylePr>
    <w:tblStylePr w:type="lastCol">
      <w:rPr>
        <w:b/>
        <w:bCs/>
      </w:rPr>
    </w:tblStylePr>
    <w:tblStylePr w:type="band1Vert">
      <w:tblPr/>
      <w:tcPr>
        <w:tcBorders>
          <w:top w:val="single" w:sz="8" w:space="0" w:color="07A1E2" w:themeColor="accent1"/>
          <w:left w:val="single" w:sz="8" w:space="0" w:color="07A1E2" w:themeColor="accent1"/>
          <w:bottom w:val="single" w:sz="8" w:space="0" w:color="07A1E2" w:themeColor="accent1"/>
          <w:right w:val="single" w:sz="8" w:space="0" w:color="07A1E2" w:themeColor="accent1"/>
        </w:tcBorders>
      </w:tcPr>
    </w:tblStylePr>
    <w:tblStylePr w:type="band1Horz">
      <w:tblPr/>
      <w:tcPr>
        <w:tcBorders>
          <w:top w:val="single" w:sz="8" w:space="0" w:color="07A1E2" w:themeColor="accent1"/>
          <w:left w:val="single" w:sz="8" w:space="0" w:color="07A1E2" w:themeColor="accent1"/>
          <w:bottom w:val="single" w:sz="8" w:space="0" w:color="07A1E2" w:themeColor="accent1"/>
          <w:right w:val="single" w:sz="8" w:space="0" w:color="07A1E2" w:themeColor="accent1"/>
        </w:tcBorders>
      </w:tcPr>
    </w:tblStylePr>
  </w:style>
  <w:style w:type="table" w:styleId="HelleSchattierung-Akzent1">
    <w:name w:val="Light Shading Accent 1"/>
    <w:basedOn w:val="NormaleTabelle"/>
    <w:uiPriority w:val="60"/>
    <w:semiHidden/>
    <w:unhideWhenUsed/>
    <w:rsid w:val="006F295E"/>
    <w:pPr>
      <w:spacing w:after="0" w:line="240" w:lineRule="auto"/>
    </w:pPr>
    <w:rPr>
      <w:color w:val="0578A9" w:themeColor="accent1" w:themeShade="BF"/>
    </w:rPr>
    <w:tblPr>
      <w:tblStyleRowBandSize w:val="1"/>
      <w:tblStyleColBandSize w:val="1"/>
      <w:tblBorders>
        <w:top w:val="single" w:sz="8" w:space="0" w:color="07A1E2" w:themeColor="accent1"/>
        <w:bottom w:val="single" w:sz="8" w:space="0" w:color="07A1E2" w:themeColor="accent1"/>
      </w:tblBorders>
    </w:tblPr>
    <w:tblStylePr w:type="firstRow">
      <w:pPr>
        <w:spacing w:before="0" w:after="0" w:line="240" w:lineRule="auto"/>
      </w:pPr>
      <w:rPr>
        <w:b/>
        <w:bCs/>
      </w:rPr>
      <w:tblPr/>
      <w:tcPr>
        <w:tcBorders>
          <w:top w:val="single" w:sz="8" w:space="0" w:color="07A1E2" w:themeColor="accent1"/>
          <w:left w:val="nil"/>
          <w:bottom w:val="single" w:sz="8" w:space="0" w:color="07A1E2" w:themeColor="accent1"/>
          <w:right w:val="nil"/>
          <w:insideH w:val="nil"/>
          <w:insideV w:val="nil"/>
        </w:tcBorders>
      </w:tcPr>
    </w:tblStylePr>
    <w:tblStylePr w:type="lastRow">
      <w:pPr>
        <w:spacing w:before="0" w:after="0" w:line="240" w:lineRule="auto"/>
      </w:pPr>
      <w:rPr>
        <w:b/>
        <w:bCs/>
      </w:rPr>
      <w:tblPr/>
      <w:tcPr>
        <w:tcBorders>
          <w:top w:val="single" w:sz="8" w:space="0" w:color="07A1E2" w:themeColor="accent1"/>
          <w:left w:val="nil"/>
          <w:bottom w:val="single" w:sz="8" w:space="0" w:color="07A1E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E9FD" w:themeFill="accent1" w:themeFillTint="3F"/>
      </w:tcPr>
    </w:tblStylePr>
    <w:tblStylePr w:type="band1Horz">
      <w:tblPr/>
      <w:tcPr>
        <w:tcBorders>
          <w:left w:val="nil"/>
          <w:right w:val="nil"/>
          <w:insideH w:val="nil"/>
          <w:insideV w:val="nil"/>
        </w:tcBorders>
        <w:shd w:val="clear" w:color="auto" w:fill="BCE9FD" w:themeFill="accent1" w:themeFillTint="3F"/>
      </w:tcPr>
    </w:tblStylePr>
  </w:style>
  <w:style w:type="table" w:styleId="FarbigesRaster">
    <w:name w:val="Colorful Grid"/>
    <w:basedOn w:val="NormaleTabelle"/>
    <w:uiPriority w:val="73"/>
    <w:semiHidden/>
    <w:unhideWhenUsed/>
    <w:rsid w:val="006F295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6F295E"/>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34073" w:themeFill="accent2" w:themeFillShade="CC"/>
      </w:tcPr>
    </w:tblStylePr>
    <w:tblStylePr w:type="lastRow">
      <w:rPr>
        <w:b/>
        <w:bCs/>
        <w:color w:val="13407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6F295E"/>
    <w:pPr>
      <w:spacing w:after="0" w:line="240" w:lineRule="auto"/>
    </w:pPr>
    <w:rPr>
      <w:color w:val="000000" w:themeColor="text1"/>
    </w:rPr>
    <w:tblPr>
      <w:tblStyleRowBandSize w:val="1"/>
      <w:tblStyleColBandSize w:val="1"/>
      <w:tblBorders>
        <w:top w:val="single" w:sz="24" w:space="0" w:color="18519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8519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6F295E"/>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6F295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6F295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6F295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6F295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6F295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354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6F295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6F295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6F29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6F29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6F295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6F295E"/>
    <w:pPr>
      <w:spacing w:after="0" w:line="240" w:lineRule="auto"/>
    </w:pPr>
    <w:rPr>
      <w:rFonts w:ascii="Arial" w:eastAsia="Times New Roman" w:hAnsi="Arial" w:cs="Times New Roman"/>
      <w:sz w:val="24"/>
      <w:szCs w:val="24"/>
      <w:lang w:eastAsia="de-DE"/>
    </w:rPr>
  </w:style>
  <w:style w:type="character" w:styleId="HTMLVariable">
    <w:name w:val="HTML Variable"/>
    <w:basedOn w:val="Absatz-Standardschriftart"/>
    <w:uiPriority w:val="99"/>
    <w:semiHidden/>
    <w:unhideWhenUsed/>
    <w:rsid w:val="006F295E"/>
    <w:rPr>
      <w:i/>
      <w:iCs/>
    </w:rPr>
  </w:style>
  <w:style w:type="character" w:styleId="HTMLSchreibmaschine">
    <w:name w:val="HTML Typewriter"/>
    <w:basedOn w:val="Absatz-Standardschriftart"/>
    <w:uiPriority w:val="99"/>
    <w:semiHidden/>
    <w:unhideWhenUsed/>
    <w:rsid w:val="006F295E"/>
    <w:rPr>
      <w:rFonts w:ascii="Consolas" w:hAnsi="Consolas"/>
      <w:sz w:val="20"/>
      <w:szCs w:val="20"/>
    </w:rPr>
  </w:style>
  <w:style w:type="character" w:styleId="HTMLBeispiel">
    <w:name w:val="HTML Sample"/>
    <w:basedOn w:val="Absatz-Standardschriftart"/>
    <w:uiPriority w:val="99"/>
    <w:semiHidden/>
    <w:unhideWhenUsed/>
    <w:rsid w:val="006F295E"/>
    <w:rPr>
      <w:rFonts w:ascii="Consolas" w:hAnsi="Consolas"/>
      <w:sz w:val="24"/>
      <w:szCs w:val="24"/>
    </w:rPr>
  </w:style>
  <w:style w:type="paragraph" w:styleId="HTMLVorformatiert">
    <w:name w:val="HTML Preformatted"/>
    <w:basedOn w:val="Standard"/>
    <w:link w:val="HTMLVorformatiertZchn"/>
    <w:uiPriority w:val="99"/>
    <w:semiHidden/>
    <w:unhideWhenUsed/>
    <w:rsid w:val="006F295E"/>
    <w:pPr>
      <w:spacing w:before="0"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6F295E"/>
    <w:rPr>
      <w:rFonts w:ascii="Consolas" w:eastAsia="Times New Roman" w:hAnsi="Consolas" w:cs="Times New Roman"/>
      <w:sz w:val="20"/>
      <w:szCs w:val="20"/>
      <w:lang w:eastAsia="de-DE"/>
    </w:rPr>
  </w:style>
  <w:style w:type="character" w:styleId="HTMLTastatur">
    <w:name w:val="HTML Keyboard"/>
    <w:basedOn w:val="Absatz-Standardschriftart"/>
    <w:uiPriority w:val="99"/>
    <w:semiHidden/>
    <w:unhideWhenUsed/>
    <w:rsid w:val="006F295E"/>
    <w:rPr>
      <w:rFonts w:ascii="Consolas" w:hAnsi="Consolas"/>
      <w:sz w:val="20"/>
      <w:szCs w:val="20"/>
    </w:rPr>
  </w:style>
  <w:style w:type="character" w:styleId="HTMLDefinition">
    <w:name w:val="HTML Definition"/>
    <w:basedOn w:val="Absatz-Standardschriftart"/>
    <w:uiPriority w:val="99"/>
    <w:semiHidden/>
    <w:unhideWhenUsed/>
    <w:rsid w:val="006F295E"/>
    <w:rPr>
      <w:i/>
      <w:iCs/>
    </w:rPr>
  </w:style>
  <w:style w:type="character" w:styleId="HTMLCode">
    <w:name w:val="HTML Code"/>
    <w:basedOn w:val="Absatz-Standardschriftart"/>
    <w:uiPriority w:val="99"/>
    <w:semiHidden/>
    <w:unhideWhenUsed/>
    <w:rsid w:val="006F295E"/>
    <w:rPr>
      <w:rFonts w:ascii="Consolas" w:hAnsi="Consolas"/>
      <w:sz w:val="20"/>
      <w:szCs w:val="20"/>
    </w:rPr>
  </w:style>
  <w:style w:type="character" w:styleId="HTMLZitat">
    <w:name w:val="HTML Cite"/>
    <w:basedOn w:val="Absatz-Standardschriftart"/>
    <w:uiPriority w:val="99"/>
    <w:semiHidden/>
    <w:unhideWhenUsed/>
    <w:rsid w:val="006F295E"/>
    <w:rPr>
      <w:i/>
      <w:iCs/>
    </w:rPr>
  </w:style>
  <w:style w:type="paragraph" w:styleId="HTMLAdresse">
    <w:name w:val="HTML Address"/>
    <w:basedOn w:val="Standard"/>
    <w:link w:val="HTMLAdresseZchn"/>
    <w:uiPriority w:val="99"/>
    <w:semiHidden/>
    <w:unhideWhenUsed/>
    <w:rsid w:val="006F295E"/>
    <w:pPr>
      <w:spacing w:before="0" w:after="0" w:line="240" w:lineRule="auto"/>
    </w:pPr>
    <w:rPr>
      <w:i/>
      <w:iCs/>
    </w:rPr>
  </w:style>
  <w:style w:type="character" w:customStyle="1" w:styleId="HTMLAdresseZchn">
    <w:name w:val="HTML Adresse Zchn"/>
    <w:basedOn w:val="Absatz-Standardschriftart"/>
    <w:link w:val="HTMLAdresse"/>
    <w:uiPriority w:val="99"/>
    <w:semiHidden/>
    <w:rsid w:val="006F295E"/>
    <w:rPr>
      <w:rFonts w:ascii="Arial" w:eastAsia="Times New Roman" w:hAnsi="Arial" w:cs="Times New Roman"/>
      <w:i/>
      <w:iCs/>
      <w:sz w:val="24"/>
      <w:szCs w:val="24"/>
      <w:lang w:eastAsia="de-DE"/>
    </w:rPr>
  </w:style>
  <w:style w:type="character" w:styleId="HTMLAkronym">
    <w:name w:val="HTML Acronym"/>
    <w:basedOn w:val="Absatz-Standardschriftart"/>
    <w:uiPriority w:val="99"/>
    <w:semiHidden/>
    <w:unhideWhenUsed/>
    <w:rsid w:val="006F295E"/>
  </w:style>
  <w:style w:type="paragraph" w:styleId="StandardWeb">
    <w:name w:val="Normal (Web)"/>
    <w:basedOn w:val="Standard"/>
    <w:uiPriority w:val="99"/>
    <w:semiHidden/>
    <w:unhideWhenUsed/>
    <w:rsid w:val="006F295E"/>
    <w:rPr>
      <w:rFonts w:ascii="Times New Roman" w:hAnsi="Times New Roman"/>
    </w:rPr>
  </w:style>
  <w:style w:type="paragraph" w:styleId="NurText">
    <w:name w:val="Plain Text"/>
    <w:basedOn w:val="Standard"/>
    <w:link w:val="NurTextZchn"/>
    <w:uiPriority w:val="99"/>
    <w:semiHidden/>
    <w:unhideWhenUsed/>
    <w:rsid w:val="006F295E"/>
    <w:pPr>
      <w:spacing w:before="0"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6F295E"/>
    <w:rPr>
      <w:rFonts w:ascii="Consolas" w:eastAsia="Times New Roman" w:hAnsi="Consolas" w:cs="Times New Roman"/>
      <w:sz w:val="21"/>
      <w:szCs w:val="21"/>
      <w:lang w:eastAsia="de-DE"/>
    </w:rPr>
  </w:style>
  <w:style w:type="paragraph" w:styleId="Dokumentstruktur">
    <w:name w:val="Document Map"/>
    <w:basedOn w:val="Standard"/>
    <w:link w:val="DokumentstrukturZchn"/>
    <w:uiPriority w:val="99"/>
    <w:semiHidden/>
    <w:unhideWhenUsed/>
    <w:rsid w:val="006F295E"/>
    <w:pPr>
      <w:spacing w:before="0"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6F295E"/>
    <w:rPr>
      <w:rFonts w:ascii="Segoe UI" w:eastAsia="Times New Roman" w:hAnsi="Segoe UI" w:cs="Segoe UI"/>
      <w:sz w:val="16"/>
      <w:szCs w:val="16"/>
      <w:lang w:eastAsia="de-DE"/>
    </w:rPr>
  </w:style>
  <w:style w:type="character" w:styleId="Hervorhebung">
    <w:name w:val="Emphasis"/>
    <w:basedOn w:val="Absatz-Standardschriftart"/>
    <w:uiPriority w:val="20"/>
    <w:rsid w:val="006F295E"/>
    <w:rPr>
      <w:i/>
      <w:iCs/>
    </w:rPr>
  </w:style>
  <w:style w:type="character" w:styleId="BesuchterLink">
    <w:name w:val="FollowedHyperlink"/>
    <w:basedOn w:val="Absatz-Standardschriftart"/>
    <w:uiPriority w:val="99"/>
    <w:semiHidden/>
    <w:unhideWhenUsed/>
    <w:rsid w:val="006F295E"/>
    <w:rPr>
      <w:color w:val="A9A7BB" w:themeColor="followedHyperlink"/>
      <w:u w:val="single"/>
    </w:rPr>
  </w:style>
  <w:style w:type="paragraph" w:styleId="Blocktext">
    <w:name w:val="Block Text"/>
    <w:basedOn w:val="Standard"/>
    <w:uiPriority w:val="99"/>
    <w:semiHidden/>
    <w:unhideWhenUsed/>
    <w:rsid w:val="006F295E"/>
    <w:pPr>
      <w:pBdr>
        <w:top w:val="single" w:sz="2" w:space="10" w:color="07A1E2" w:themeColor="accent1" w:shadow="1" w:frame="1"/>
        <w:left w:val="single" w:sz="2" w:space="10" w:color="07A1E2" w:themeColor="accent1" w:shadow="1" w:frame="1"/>
        <w:bottom w:val="single" w:sz="2" w:space="10" w:color="07A1E2" w:themeColor="accent1" w:shadow="1" w:frame="1"/>
        <w:right w:val="single" w:sz="2" w:space="10" w:color="07A1E2" w:themeColor="accent1" w:shadow="1" w:frame="1"/>
      </w:pBdr>
      <w:ind w:left="1152" w:right="1152"/>
    </w:pPr>
    <w:rPr>
      <w:rFonts w:asciiTheme="minorHAnsi" w:eastAsiaTheme="minorEastAsia" w:hAnsiTheme="minorHAnsi" w:cstheme="minorBidi"/>
      <w:i/>
      <w:iCs/>
      <w:color w:val="07A1E2" w:themeColor="accent1"/>
    </w:rPr>
  </w:style>
  <w:style w:type="paragraph" w:styleId="Textkrper-Einzug3">
    <w:name w:val="Body Text Indent 3"/>
    <w:basedOn w:val="Standard"/>
    <w:link w:val="Textkrper-Einzug3Zchn"/>
    <w:uiPriority w:val="99"/>
    <w:semiHidden/>
    <w:unhideWhenUsed/>
    <w:rsid w:val="006F295E"/>
    <w:pPr>
      <w:ind w:left="283"/>
    </w:pPr>
    <w:rPr>
      <w:sz w:val="16"/>
      <w:szCs w:val="16"/>
    </w:rPr>
  </w:style>
  <w:style w:type="character" w:customStyle="1" w:styleId="Textkrper-Einzug3Zchn">
    <w:name w:val="Textkörper-Einzug 3 Zchn"/>
    <w:basedOn w:val="Absatz-Standardschriftart"/>
    <w:link w:val="Textkrper-Einzug3"/>
    <w:uiPriority w:val="99"/>
    <w:semiHidden/>
    <w:rsid w:val="006F295E"/>
    <w:rPr>
      <w:rFonts w:ascii="Arial" w:eastAsia="Times New Roman" w:hAnsi="Arial" w:cs="Times New Roman"/>
      <w:sz w:val="16"/>
      <w:szCs w:val="16"/>
      <w:lang w:eastAsia="de-DE"/>
    </w:rPr>
  </w:style>
  <w:style w:type="paragraph" w:styleId="Textkrper-Einzug2">
    <w:name w:val="Body Text Indent 2"/>
    <w:basedOn w:val="Standard"/>
    <w:link w:val="Textkrper-Einzug2Zchn"/>
    <w:uiPriority w:val="99"/>
    <w:semiHidden/>
    <w:unhideWhenUsed/>
    <w:rsid w:val="006F295E"/>
    <w:pPr>
      <w:spacing w:line="480" w:lineRule="auto"/>
      <w:ind w:left="283"/>
    </w:pPr>
  </w:style>
  <w:style w:type="character" w:customStyle="1" w:styleId="Textkrper-Einzug2Zchn">
    <w:name w:val="Textkörper-Einzug 2 Zchn"/>
    <w:basedOn w:val="Absatz-Standardschriftart"/>
    <w:link w:val="Textkrper-Einzug2"/>
    <w:uiPriority w:val="99"/>
    <w:semiHidden/>
    <w:rsid w:val="006F295E"/>
    <w:rPr>
      <w:rFonts w:ascii="Arial" w:eastAsia="Times New Roman" w:hAnsi="Arial" w:cs="Times New Roman"/>
      <w:sz w:val="24"/>
      <w:szCs w:val="24"/>
      <w:lang w:eastAsia="de-DE"/>
    </w:rPr>
  </w:style>
  <w:style w:type="paragraph" w:styleId="Textkrper3">
    <w:name w:val="Body Text 3"/>
    <w:basedOn w:val="Standard"/>
    <w:link w:val="Textkrper3Zchn"/>
    <w:uiPriority w:val="99"/>
    <w:semiHidden/>
    <w:unhideWhenUsed/>
    <w:rsid w:val="006F295E"/>
    <w:rPr>
      <w:sz w:val="16"/>
      <w:szCs w:val="16"/>
    </w:rPr>
  </w:style>
  <w:style w:type="character" w:customStyle="1" w:styleId="Textkrper3Zchn">
    <w:name w:val="Textkörper 3 Zchn"/>
    <w:basedOn w:val="Absatz-Standardschriftart"/>
    <w:link w:val="Textkrper3"/>
    <w:uiPriority w:val="99"/>
    <w:semiHidden/>
    <w:rsid w:val="006F295E"/>
    <w:rPr>
      <w:rFonts w:ascii="Arial" w:eastAsia="Times New Roman" w:hAnsi="Arial" w:cs="Times New Roman"/>
      <w:sz w:val="16"/>
      <w:szCs w:val="16"/>
      <w:lang w:eastAsia="de-DE"/>
    </w:rPr>
  </w:style>
  <w:style w:type="paragraph" w:styleId="Textkrper2">
    <w:name w:val="Body Text 2"/>
    <w:basedOn w:val="Standard"/>
    <w:link w:val="Textkrper2Zchn"/>
    <w:uiPriority w:val="99"/>
    <w:semiHidden/>
    <w:unhideWhenUsed/>
    <w:rsid w:val="006F295E"/>
    <w:pPr>
      <w:spacing w:line="480" w:lineRule="auto"/>
    </w:pPr>
  </w:style>
  <w:style w:type="character" w:customStyle="1" w:styleId="Textkrper2Zchn">
    <w:name w:val="Textkörper 2 Zchn"/>
    <w:basedOn w:val="Absatz-Standardschriftart"/>
    <w:link w:val="Textkrper2"/>
    <w:uiPriority w:val="99"/>
    <w:semiHidden/>
    <w:rsid w:val="006F295E"/>
    <w:rPr>
      <w:rFonts w:ascii="Arial" w:eastAsia="Times New Roman" w:hAnsi="Arial" w:cs="Times New Roman"/>
      <w:sz w:val="24"/>
      <w:szCs w:val="24"/>
      <w:lang w:eastAsia="de-DE"/>
    </w:rPr>
  </w:style>
  <w:style w:type="paragraph" w:styleId="Fu-Endnotenberschrift">
    <w:name w:val="Note Heading"/>
    <w:basedOn w:val="Standard"/>
    <w:next w:val="Standard"/>
    <w:link w:val="Fu-EndnotenberschriftZchn"/>
    <w:uiPriority w:val="99"/>
    <w:semiHidden/>
    <w:unhideWhenUsed/>
    <w:rsid w:val="006F295E"/>
    <w:pPr>
      <w:spacing w:before="0" w:after="0" w:line="240" w:lineRule="auto"/>
    </w:pPr>
  </w:style>
  <w:style w:type="character" w:customStyle="1" w:styleId="Fu-EndnotenberschriftZchn">
    <w:name w:val="Fuß/-Endnotenüberschrift Zchn"/>
    <w:basedOn w:val="Absatz-Standardschriftart"/>
    <w:link w:val="Fu-Endnotenberschrift"/>
    <w:uiPriority w:val="99"/>
    <w:semiHidden/>
    <w:rsid w:val="006F295E"/>
    <w:rPr>
      <w:rFonts w:ascii="Arial" w:eastAsia="Times New Roman" w:hAnsi="Arial" w:cs="Times New Roman"/>
      <w:sz w:val="24"/>
      <w:szCs w:val="24"/>
      <w:lang w:eastAsia="de-DE"/>
    </w:rPr>
  </w:style>
  <w:style w:type="paragraph" w:styleId="Textkrper-Zeileneinzug">
    <w:name w:val="Body Text Indent"/>
    <w:basedOn w:val="Standard"/>
    <w:link w:val="Textkrper-ZeileneinzugZchn"/>
    <w:uiPriority w:val="99"/>
    <w:semiHidden/>
    <w:unhideWhenUsed/>
    <w:rsid w:val="006F295E"/>
    <w:pPr>
      <w:ind w:left="283"/>
    </w:pPr>
  </w:style>
  <w:style w:type="character" w:customStyle="1" w:styleId="Textkrper-ZeileneinzugZchn">
    <w:name w:val="Textkörper-Zeileneinzug Zchn"/>
    <w:basedOn w:val="Absatz-Standardschriftart"/>
    <w:link w:val="Textkrper-Zeileneinzug"/>
    <w:uiPriority w:val="99"/>
    <w:semiHidden/>
    <w:rsid w:val="006F295E"/>
    <w:rPr>
      <w:rFonts w:ascii="Arial" w:eastAsia="Times New Roman" w:hAnsi="Arial" w:cs="Times New Roman"/>
      <w:sz w:val="24"/>
      <w:szCs w:val="24"/>
      <w:lang w:eastAsia="de-DE"/>
    </w:rPr>
  </w:style>
  <w:style w:type="paragraph" w:styleId="Textkrper-Erstzeileneinzug2">
    <w:name w:val="Body Text First Indent 2"/>
    <w:basedOn w:val="Textkrper-Zeileneinzug"/>
    <w:link w:val="Textkrper-Erstzeileneinzug2Zchn"/>
    <w:uiPriority w:val="99"/>
    <w:semiHidden/>
    <w:unhideWhenUsed/>
    <w:rsid w:val="006F295E"/>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6F295E"/>
    <w:rPr>
      <w:rFonts w:ascii="Arial" w:eastAsia="Times New Roman" w:hAnsi="Arial" w:cs="Times New Roman"/>
      <w:sz w:val="24"/>
      <w:szCs w:val="24"/>
      <w:lang w:eastAsia="de-DE"/>
    </w:rPr>
  </w:style>
  <w:style w:type="paragraph" w:styleId="Textkrper">
    <w:name w:val="Body Text"/>
    <w:basedOn w:val="Standard"/>
    <w:link w:val="TextkrperZchn"/>
    <w:uiPriority w:val="99"/>
    <w:semiHidden/>
    <w:unhideWhenUsed/>
    <w:rsid w:val="006F295E"/>
  </w:style>
  <w:style w:type="character" w:customStyle="1" w:styleId="TextkrperZchn">
    <w:name w:val="Textkörper Zchn"/>
    <w:basedOn w:val="Absatz-Standardschriftart"/>
    <w:link w:val="Textkrper"/>
    <w:uiPriority w:val="99"/>
    <w:semiHidden/>
    <w:rsid w:val="006F295E"/>
    <w:rPr>
      <w:rFonts w:ascii="Arial" w:eastAsia="Times New Roman" w:hAnsi="Arial" w:cs="Times New Roman"/>
      <w:sz w:val="24"/>
      <w:szCs w:val="24"/>
      <w:lang w:eastAsia="de-DE"/>
    </w:rPr>
  </w:style>
  <w:style w:type="paragraph" w:styleId="Textkrper-Erstzeileneinzug">
    <w:name w:val="Body Text First Indent"/>
    <w:basedOn w:val="Textkrper"/>
    <w:link w:val="Textkrper-ErstzeileneinzugZchn"/>
    <w:uiPriority w:val="99"/>
    <w:semiHidden/>
    <w:unhideWhenUsed/>
    <w:rsid w:val="006F295E"/>
    <w:pPr>
      <w:ind w:firstLine="360"/>
    </w:pPr>
  </w:style>
  <w:style w:type="character" w:customStyle="1" w:styleId="Textkrper-ErstzeileneinzugZchn">
    <w:name w:val="Textkörper-Erstzeileneinzug Zchn"/>
    <w:basedOn w:val="TextkrperZchn"/>
    <w:link w:val="Textkrper-Erstzeileneinzug"/>
    <w:uiPriority w:val="99"/>
    <w:semiHidden/>
    <w:rsid w:val="006F295E"/>
    <w:rPr>
      <w:rFonts w:ascii="Arial" w:eastAsia="Times New Roman" w:hAnsi="Arial" w:cs="Times New Roman"/>
      <w:sz w:val="24"/>
      <w:szCs w:val="24"/>
      <w:lang w:eastAsia="de-DE"/>
    </w:rPr>
  </w:style>
  <w:style w:type="paragraph" w:styleId="Datum">
    <w:name w:val="Date"/>
    <w:basedOn w:val="Standard"/>
    <w:next w:val="Standard"/>
    <w:link w:val="DatumZchn"/>
    <w:uiPriority w:val="99"/>
    <w:semiHidden/>
    <w:unhideWhenUsed/>
    <w:rsid w:val="006F295E"/>
  </w:style>
  <w:style w:type="character" w:customStyle="1" w:styleId="DatumZchn">
    <w:name w:val="Datum Zchn"/>
    <w:basedOn w:val="Absatz-Standardschriftart"/>
    <w:link w:val="Datum"/>
    <w:uiPriority w:val="99"/>
    <w:semiHidden/>
    <w:rsid w:val="006F295E"/>
    <w:rPr>
      <w:rFonts w:ascii="Arial" w:eastAsia="Times New Roman" w:hAnsi="Arial" w:cs="Times New Roman"/>
      <w:sz w:val="24"/>
      <w:szCs w:val="24"/>
      <w:lang w:eastAsia="de-DE"/>
    </w:rPr>
  </w:style>
  <w:style w:type="paragraph" w:styleId="Anrede">
    <w:name w:val="Salutation"/>
    <w:basedOn w:val="Standard"/>
    <w:next w:val="Standard"/>
    <w:link w:val="AnredeZchn"/>
    <w:uiPriority w:val="99"/>
    <w:semiHidden/>
    <w:unhideWhenUsed/>
    <w:rsid w:val="006F295E"/>
  </w:style>
  <w:style w:type="character" w:customStyle="1" w:styleId="AnredeZchn">
    <w:name w:val="Anrede Zchn"/>
    <w:basedOn w:val="Absatz-Standardschriftart"/>
    <w:link w:val="Anrede"/>
    <w:uiPriority w:val="99"/>
    <w:semiHidden/>
    <w:rsid w:val="006F295E"/>
    <w:rPr>
      <w:rFonts w:ascii="Arial" w:eastAsia="Times New Roman" w:hAnsi="Arial" w:cs="Times New Roman"/>
      <w:sz w:val="24"/>
      <w:szCs w:val="24"/>
      <w:lang w:eastAsia="de-DE"/>
    </w:rPr>
  </w:style>
  <w:style w:type="paragraph" w:styleId="Nachrichtenkopf">
    <w:name w:val="Message Header"/>
    <w:basedOn w:val="Standard"/>
    <w:link w:val="NachrichtenkopfZchn"/>
    <w:uiPriority w:val="99"/>
    <w:semiHidden/>
    <w:unhideWhenUsed/>
    <w:rsid w:val="006F295E"/>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rPr>
  </w:style>
  <w:style w:type="character" w:customStyle="1" w:styleId="NachrichtenkopfZchn">
    <w:name w:val="Nachrichtenkopf Zchn"/>
    <w:basedOn w:val="Absatz-Standardschriftart"/>
    <w:link w:val="Nachrichtenkopf"/>
    <w:uiPriority w:val="99"/>
    <w:semiHidden/>
    <w:rsid w:val="006F295E"/>
    <w:rPr>
      <w:rFonts w:asciiTheme="majorHAnsi" w:eastAsiaTheme="majorEastAsia" w:hAnsiTheme="majorHAnsi" w:cstheme="majorBidi"/>
      <w:sz w:val="24"/>
      <w:szCs w:val="24"/>
      <w:shd w:val="pct20" w:color="auto" w:fill="auto"/>
      <w:lang w:eastAsia="de-DE"/>
    </w:rPr>
  </w:style>
  <w:style w:type="paragraph" w:styleId="Listenfortsetzung5">
    <w:name w:val="List Continue 5"/>
    <w:basedOn w:val="Standard"/>
    <w:uiPriority w:val="99"/>
    <w:semiHidden/>
    <w:unhideWhenUsed/>
    <w:rsid w:val="006F295E"/>
    <w:pPr>
      <w:ind w:left="1415"/>
      <w:contextualSpacing/>
    </w:pPr>
  </w:style>
  <w:style w:type="paragraph" w:styleId="Listenfortsetzung4">
    <w:name w:val="List Continue 4"/>
    <w:basedOn w:val="Standard"/>
    <w:uiPriority w:val="99"/>
    <w:semiHidden/>
    <w:unhideWhenUsed/>
    <w:rsid w:val="006F295E"/>
    <w:pPr>
      <w:ind w:left="1132"/>
      <w:contextualSpacing/>
    </w:pPr>
  </w:style>
  <w:style w:type="paragraph" w:styleId="Listenfortsetzung3">
    <w:name w:val="List Continue 3"/>
    <w:basedOn w:val="Standard"/>
    <w:uiPriority w:val="99"/>
    <w:semiHidden/>
    <w:unhideWhenUsed/>
    <w:rsid w:val="006F295E"/>
    <w:pPr>
      <w:ind w:left="849"/>
      <w:contextualSpacing/>
    </w:pPr>
  </w:style>
  <w:style w:type="paragraph" w:styleId="Listenfortsetzung2">
    <w:name w:val="List Continue 2"/>
    <w:basedOn w:val="Standard"/>
    <w:uiPriority w:val="99"/>
    <w:semiHidden/>
    <w:unhideWhenUsed/>
    <w:rsid w:val="006F295E"/>
    <w:pPr>
      <w:ind w:left="566"/>
      <w:contextualSpacing/>
    </w:pPr>
  </w:style>
  <w:style w:type="paragraph" w:styleId="Listenfortsetzung">
    <w:name w:val="List Continue"/>
    <w:basedOn w:val="Standard"/>
    <w:uiPriority w:val="99"/>
    <w:semiHidden/>
    <w:unhideWhenUsed/>
    <w:rsid w:val="006F295E"/>
    <w:pPr>
      <w:ind w:left="283"/>
      <w:contextualSpacing/>
    </w:pPr>
  </w:style>
  <w:style w:type="paragraph" w:styleId="Unterschrift">
    <w:name w:val="Signature"/>
    <w:basedOn w:val="Standard"/>
    <w:link w:val="UnterschriftZchn"/>
    <w:uiPriority w:val="99"/>
    <w:semiHidden/>
    <w:unhideWhenUsed/>
    <w:rsid w:val="006F295E"/>
    <w:pPr>
      <w:spacing w:before="0" w:after="0" w:line="240" w:lineRule="auto"/>
      <w:ind w:left="4252"/>
    </w:pPr>
  </w:style>
  <w:style w:type="character" w:customStyle="1" w:styleId="UnterschriftZchn">
    <w:name w:val="Unterschrift Zchn"/>
    <w:basedOn w:val="Absatz-Standardschriftart"/>
    <w:link w:val="Unterschrift"/>
    <w:uiPriority w:val="99"/>
    <w:semiHidden/>
    <w:rsid w:val="006F295E"/>
    <w:rPr>
      <w:rFonts w:ascii="Arial" w:eastAsia="Times New Roman" w:hAnsi="Arial" w:cs="Times New Roman"/>
      <w:sz w:val="24"/>
      <w:szCs w:val="24"/>
      <w:lang w:eastAsia="de-DE"/>
    </w:rPr>
  </w:style>
  <w:style w:type="paragraph" w:styleId="Gruformel">
    <w:name w:val="Closing"/>
    <w:basedOn w:val="Standard"/>
    <w:link w:val="GruformelZchn"/>
    <w:uiPriority w:val="99"/>
    <w:semiHidden/>
    <w:unhideWhenUsed/>
    <w:rsid w:val="006F295E"/>
    <w:pPr>
      <w:spacing w:before="0" w:after="0" w:line="240" w:lineRule="auto"/>
      <w:ind w:left="4252"/>
    </w:pPr>
  </w:style>
  <w:style w:type="character" w:customStyle="1" w:styleId="GruformelZchn">
    <w:name w:val="Grußformel Zchn"/>
    <w:basedOn w:val="Absatz-Standardschriftart"/>
    <w:link w:val="Gruformel"/>
    <w:uiPriority w:val="99"/>
    <w:semiHidden/>
    <w:rsid w:val="006F295E"/>
    <w:rPr>
      <w:rFonts w:ascii="Arial" w:eastAsia="Times New Roman" w:hAnsi="Arial" w:cs="Times New Roman"/>
      <w:sz w:val="24"/>
      <w:szCs w:val="24"/>
      <w:lang w:eastAsia="de-DE"/>
    </w:rPr>
  </w:style>
  <w:style w:type="paragraph" w:styleId="Listennummer5">
    <w:name w:val="List Number 5"/>
    <w:basedOn w:val="Standard"/>
    <w:uiPriority w:val="99"/>
    <w:semiHidden/>
    <w:unhideWhenUsed/>
    <w:rsid w:val="006F295E"/>
    <w:pPr>
      <w:numPr>
        <w:numId w:val="3"/>
      </w:numPr>
      <w:contextualSpacing/>
    </w:pPr>
  </w:style>
  <w:style w:type="paragraph" w:styleId="Listennummer4">
    <w:name w:val="List Number 4"/>
    <w:basedOn w:val="Standard"/>
    <w:uiPriority w:val="99"/>
    <w:semiHidden/>
    <w:unhideWhenUsed/>
    <w:rsid w:val="006F295E"/>
    <w:pPr>
      <w:numPr>
        <w:numId w:val="4"/>
      </w:numPr>
      <w:contextualSpacing/>
    </w:pPr>
  </w:style>
  <w:style w:type="paragraph" w:styleId="Listennummer3">
    <w:name w:val="List Number 3"/>
    <w:basedOn w:val="Standard"/>
    <w:uiPriority w:val="99"/>
    <w:semiHidden/>
    <w:unhideWhenUsed/>
    <w:rsid w:val="006F295E"/>
    <w:pPr>
      <w:numPr>
        <w:numId w:val="5"/>
      </w:numPr>
      <w:contextualSpacing/>
    </w:pPr>
  </w:style>
  <w:style w:type="paragraph" w:styleId="Listennummer2">
    <w:name w:val="List Number 2"/>
    <w:basedOn w:val="Standard"/>
    <w:uiPriority w:val="99"/>
    <w:semiHidden/>
    <w:unhideWhenUsed/>
    <w:rsid w:val="006F295E"/>
    <w:pPr>
      <w:numPr>
        <w:numId w:val="6"/>
      </w:numPr>
      <w:contextualSpacing/>
    </w:pPr>
  </w:style>
  <w:style w:type="paragraph" w:styleId="Aufzhlungszeichen5">
    <w:name w:val="List Bullet 5"/>
    <w:basedOn w:val="Standard"/>
    <w:uiPriority w:val="99"/>
    <w:semiHidden/>
    <w:unhideWhenUsed/>
    <w:rsid w:val="006F295E"/>
    <w:pPr>
      <w:numPr>
        <w:numId w:val="7"/>
      </w:numPr>
      <w:contextualSpacing/>
    </w:pPr>
  </w:style>
  <w:style w:type="paragraph" w:styleId="Aufzhlungszeichen4">
    <w:name w:val="List Bullet 4"/>
    <w:basedOn w:val="Standard"/>
    <w:uiPriority w:val="99"/>
    <w:semiHidden/>
    <w:unhideWhenUsed/>
    <w:rsid w:val="006F295E"/>
    <w:pPr>
      <w:numPr>
        <w:numId w:val="8"/>
      </w:numPr>
      <w:contextualSpacing/>
    </w:pPr>
  </w:style>
  <w:style w:type="paragraph" w:styleId="Aufzhlungszeichen3">
    <w:name w:val="List Bullet 3"/>
    <w:basedOn w:val="Standard"/>
    <w:uiPriority w:val="99"/>
    <w:semiHidden/>
    <w:unhideWhenUsed/>
    <w:rsid w:val="006F295E"/>
    <w:pPr>
      <w:numPr>
        <w:numId w:val="9"/>
      </w:numPr>
      <w:contextualSpacing/>
    </w:pPr>
  </w:style>
  <w:style w:type="paragraph" w:styleId="Aufzhlungszeichen2">
    <w:name w:val="List Bullet 2"/>
    <w:basedOn w:val="Standard"/>
    <w:uiPriority w:val="99"/>
    <w:semiHidden/>
    <w:unhideWhenUsed/>
    <w:rsid w:val="006F295E"/>
    <w:pPr>
      <w:numPr>
        <w:numId w:val="10"/>
      </w:numPr>
      <w:contextualSpacing/>
    </w:pPr>
  </w:style>
  <w:style w:type="paragraph" w:styleId="Liste5">
    <w:name w:val="List 5"/>
    <w:basedOn w:val="Standard"/>
    <w:uiPriority w:val="99"/>
    <w:semiHidden/>
    <w:unhideWhenUsed/>
    <w:rsid w:val="006F295E"/>
    <w:pPr>
      <w:ind w:left="1415" w:hanging="283"/>
      <w:contextualSpacing/>
    </w:pPr>
  </w:style>
  <w:style w:type="paragraph" w:styleId="Liste4">
    <w:name w:val="List 4"/>
    <w:basedOn w:val="Standard"/>
    <w:uiPriority w:val="99"/>
    <w:semiHidden/>
    <w:unhideWhenUsed/>
    <w:rsid w:val="006F295E"/>
    <w:pPr>
      <w:ind w:left="1132" w:hanging="283"/>
      <w:contextualSpacing/>
    </w:pPr>
  </w:style>
  <w:style w:type="paragraph" w:styleId="Liste3">
    <w:name w:val="List 3"/>
    <w:basedOn w:val="Standard"/>
    <w:uiPriority w:val="99"/>
    <w:semiHidden/>
    <w:unhideWhenUsed/>
    <w:rsid w:val="006F295E"/>
    <w:pPr>
      <w:ind w:left="849" w:hanging="283"/>
      <w:contextualSpacing/>
    </w:pPr>
  </w:style>
  <w:style w:type="paragraph" w:styleId="Liste2">
    <w:name w:val="List 2"/>
    <w:basedOn w:val="Standard"/>
    <w:uiPriority w:val="99"/>
    <w:semiHidden/>
    <w:unhideWhenUsed/>
    <w:rsid w:val="006F295E"/>
    <w:pPr>
      <w:ind w:left="566" w:hanging="283"/>
      <w:contextualSpacing/>
    </w:pPr>
  </w:style>
  <w:style w:type="paragraph" w:styleId="Listennummer">
    <w:name w:val="List Number"/>
    <w:basedOn w:val="Standard"/>
    <w:uiPriority w:val="99"/>
    <w:semiHidden/>
    <w:unhideWhenUsed/>
    <w:rsid w:val="006F295E"/>
    <w:pPr>
      <w:numPr>
        <w:numId w:val="11"/>
      </w:numPr>
      <w:contextualSpacing/>
    </w:pPr>
  </w:style>
  <w:style w:type="paragraph" w:styleId="Aufzhlungszeichen">
    <w:name w:val="List Bullet"/>
    <w:basedOn w:val="Standard"/>
    <w:uiPriority w:val="99"/>
    <w:semiHidden/>
    <w:unhideWhenUsed/>
    <w:rsid w:val="006F295E"/>
    <w:pPr>
      <w:numPr>
        <w:numId w:val="12"/>
      </w:numPr>
      <w:contextualSpacing/>
    </w:pPr>
  </w:style>
  <w:style w:type="paragraph" w:styleId="Liste">
    <w:name w:val="List"/>
    <w:basedOn w:val="Standard"/>
    <w:uiPriority w:val="99"/>
    <w:semiHidden/>
    <w:unhideWhenUsed/>
    <w:rsid w:val="006F295E"/>
    <w:pPr>
      <w:ind w:left="283" w:hanging="283"/>
      <w:contextualSpacing/>
    </w:pPr>
  </w:style>
  <w:style w:type="paragraph" w:styleId="RGV-berschrift">
    <w:name w:val="toa heading"/>
    <w:basedOn w:val="Standard"/>
    <w:next w:val="Standard"/>
    <w:uiPriority w:val="99"/>
    <w:semiHidden/>
    <w:unhideWhenUsed/>
    <w:rsid w:val="006F295E"/>
    <w:rPr>
      <w:rFonts w:asciiTheme="majorHAnsi" w:eastAsiaTheme="majorEastAsia" w:hAnsiTheme="majorHAnsi" w:cstheme="majorBidi"/>
      <w:b/>
      <w:bCs/>
    </w:rPr>
  </w:style>
  <w:style w:type="paragraph" w:styleId="Makrotext">
    <w:name w:val="macro"/>
    <w:link w:val="MakrotextZchn"/>
    <w:uiPriority w:val="99"/>
    <w:semiHidden/>
    <w:unhideWhenUsed/>
    <w:rsid w:val="006F295E"/>
    <w:pPr>
      <w:tabs>
        <w:tab w:val="left" w:pos="480"/>
        <w:tab w:val="left" w:pos="960"/>
        <w:tab w:val="left" w:pos="1440"/>
        <w:tab w:val="left" w:pos="1920"/>
        <w:tab w:val="left" w:pos="2400"/>
        <w:tab w:val="left" w:pos="2880"/>
        <w:tab w:val="left" w:pos="3360"/>
        <w:tab w:val="left" w:pos="3840"/>
        <w:tab w:val="left" w:pos="4320"/>
      </w:tabs>
      <w:spacing w:before="120" w:after="0" w:line="360" w:lineRule="auto"/>
    </w:pPr>
    <w:rPr>
      <w:rFonts w:ascii="Consolas" w:eastAsia="Times New Roman" w:hAnsi="Consolas" w:cs="Times New Roman"/>
      <w:sz w:val="20"/>
      <w:szCs w:val="20"/>
      <w:lang w:eastAsia="de-DE"/>
    </w:rPr>
  </w:style>
  <w:style w:type="character" w:customStyle="1" w:styleId="MakrotextZchn">
    <w:name w:val="Makrotext Zchn"/>
    <w:basedOn w:val="Absatz-Standardschriftart"/>
    <w:link w:val="Makrotext"/>
    <w:uiPriority w:val="99"/>
    <w:semiHidden/>
    <w:rsid w:val="006F295E"/>
    <w:rPr>
      <w:rFonts w:ascii="Consolas" w:eastAsia="Times New Roman" w:hAnsi="Consolas" w:cs="Times New Roman"/>
      <w:sz w:val="20"/>
      <w:szCs w:val="20"/>
      <w:lang w:eastAsia="de-DE"/>
    </w:rPr>
  </w:style>
  <w:style w:type="paragraph" w:styleId="Rechtsgrundlagenverzeichnis">
    <w:name w:val="table of authorities"/>
    <w:basedOn w:val="Standard"/>
    <w:next w:val="Standard"/>
    <w:uiPriority w:val="99"/>
    <w:semiHidden/>
    <w:unhideWhenUsed/>
    <w:rsid w:val="006F295E"/>
    <w:pPr>
      <w:spacing w:after="0"/>
      <w:ind w:left="240" w:hanging="240"/>
    </w:pPr>
  </w:style>
  <w:style w:type="paragraph" w:styleId="Endnotentext">
    <w:name w:val="endnote text"/>
    <w:basedOn w:val="Standard"/>
    <w:link w:val="EndnotentextZchn"/>
    <w:uiPriority w:val="99"/>
    <w:semiHidden/>
    <w:unhideWhenUsed/>
    <w:rsid w:val="006F295E"/>
    <w:pPr>
      <w:spacing w:before="0" w:after="0" w:line="240" w:lineRule="auto"/>
    </w:pPr>
    <w:rPr>
      <w:sz w:val="20"/>
      <w:szCs w:val="20"/>
    </w:rPr>
  </w:style>
  <w:style w:type="character" w:customStyle="1" w:styleId="EndnotentextZchn">
    <w:name w:val="Endnotentext Zchn"/>
    <w:basedOn w:val="Absatz-Standardschriftart"/>
    <w:link w:val="Endnotentext"/>
    <w:uiPriority w:val="99"/>
    <w:semiHidden/>
    <w:rsid w:val="006F295E"/>
    <w:rPr>
      <w:rFonts w:ascii="Arial" w:eastAsia="Times New Roman" w:hAnsi="Arial" w:cs="Times New Roman"/>
      <w:sz w:val="20"/>
      <w:szCs w:val="20"/>
      <w:lang w:eastAsia="de-DE"/>
    </w:rPr>
  </w:style>
  <w:style w:type="character" w:styleId="Endnotenzeichen">
    <w:name w:val="endnote reference"/>
    <w:basedOn w:val="Absatz-Standardschriftart"/>
    <w:uiPriority w:val="99"/>
    <w:semiHidden/>
    <w:unhideWhenUsed/>
    <w:rsid w:val="006F295E"/>
    <w:rPr>
      <w:vertAlign w:val="superscript"/>
    </w:rPr>
  </w:style>
  <w:style w:type="character" w:styleId="Seitenzahl">
    <w:name w:val="page number"/>
    <w:basedOn w:val="Absatz-Standardschriftart"/>
    <w:uiPriority w:val="99"/>
    <w:semiHidden/>
    <w:unhideWhenUsed/>
    <w:rsid w:val="006F295E"/>
  </w:style>
  <w:style w:type="character" w:styleId="Zeilennummer">
    <w:name w:val="line number"/>
    <w:basedOn w:val="Absatz-Standardschriftart"/>
    <w:uiPriority w:val="99"/>
    <w:semiHidden/>
    <w:unhideWhenUsed/>
    <w:rsid w:val="006F295E"/>
  </w:style>
  <w:style w:type="character" w:styleId="Kommentarzeichen">
    <w:name w:val="annotation reference"/>
    <w:basedOn w:val="Absatz-Standardschriftart"/>
    <w:uiPriority w:val="99"/>
    <w:semiHidden/>
    <w:unhideWhenUsed/>
    <w:rsid w:val="006F295E"/>
    <w:rPr>
      <w:sz w:val="16"/>
      <w:szCs w:val="16"/>
    </w:rPr>
  </w:style>
  <w:style w:type="paragraph" w:styleId="Umschlagabsenderadresse">
    <w:name w:val="envelope return"/>
    <w:basedOn w:val="Standard"/>
    <w:uiPriority w:val="99"/>
    <w:semiHidden/>
    <w:unhideWhenUsed/>
    <w:rsid w:val="006F295E"/>
    <w:pPr>
      <w:spacing w:before="0"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6F295E"/>
    <w:pPr>
      <w:framePr w:w="4320" w:h="2160" w:hRule="exact" w:hSpace="141" w:wrap="auto" w:hAnchor="page" w:xAlign="center" w:yAlign="bottom"/>
      <w:spacing w:before="0" w:after="0" w:line="240" w:lineRule="auto"/>
      <w:ind w:left="1"/>
    </w:pPr>
    <w:rPr>
      <w:rFonts w:asciiTheme="majorHAnsi" w:eastAsiaTheme="majorEastAsia" w:hAnsiTheme="majorHAnsi" w:cstheme="majorBidi"/>
    </w:rPr>
  </w:style>
  <w:style w:type="paragraph" w:styleId="Index1">
    <w:name w:val="index 1"/>
    <w:basedOn w:val="Standard"/>
    <w:next w:val="Standard"/>
    <w:autoRedefine/>
    <w:uiPriority w:val="99"/>
    <w:semiHidden/>
    <w:unhideWhenUsed/>
    <w:rsid w:val="006F295E"/>
    <w:pPr>
      <w:spacing w:before="0" w:after="0" w:line="240" w:lineRule="auto"/>
      <w:ind w:left="240" w:hanging="240"/>
    </w:pPr>
  </w:style>
  <w:style w:type="paragraph" w:styleId="Indexberschrift">
    <w:name w:val="index heading"/>
    <w:basedOn w:val="Standard"/>
    <w:next w:val="Index1"/>
    <w:uiPriority w:val="99"/>
    <w:semiHidden/>
    <w:unhideWhenUsed/>
    <w:rsid w:val="006F295E"/>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6F295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F295E"/>
    <w:rPr>
      <w:rFonts w:ascii="Arial" w:eastAsia="Times New Roman" w:hAnsi="Arial" w:cs="Times New Roman"/>
      <w:sz w:val="20"/>
      <w:szCs w:val="20"/>
      <w:lang w:eastAsia="de-DE"/>
    </w:rPr>
  </w:style>
  <w:style w:type="paragraph" w:styleId="Standardeinzug">
    <w:name w:val="Normal Indent"/>
    <w:basedOn w:val="Standard"/>
    <w:uiPriority w:val="99"/>
    <w:semiHidden/>
    <w:unhideWhenUsed/>
    <w:rsid w:val="006F295E"/>
    <w:pPr>
      <w:ind w:left="708"/>
    </w:pPr>
  </w:style>
  <w:style w:type="paragraph" w:styleId="Verzeichnis9">
    <w:name w:val="toc 9"/>
    <w:basedOn w:val="Standard"/>
    <w:next w:val="Standard"/>
    <w:autoRedefine/>
    <w:uiPriority w:val="39"/>
    <w:semiHidden/>
    <w:unhideWhenUsed/>
    <w:rsid w:val="006F295E"/>
    <w:pPr>
      <w:spacing w:after="100"/>
      <w:ind w:left="1920"/>
    </w:pPr>
  </w:style>
  <w:style w:type="paragraph" w:styleId="Verzeichnis8">
    <w:name w:val="toc 8"/>
    <w:basedOn w:val="Standard"/>
    <w:next w:val="Standard"/>
    <w:autoRedefine/>
    <w:uiPriority w:val="39"/>
    <w:semiHidden/>
    <w:unhideWhenUsed/>
    <w:rsid w:val="006F295E"/>
    <w:pPr>
      <w:spacing w:after="100"/>
      <w:ind w:left="1680"/>
    </w:pPr>
  </w:style>
  <w:style w:type="paragraph" w:styleId="Verzeichnis7">
    <w:name w:val="toc 7"/>
    <w:basedOn w:val="Standard"/>
    <w:next w:val="Standard"/>
    <w:autoRedefine/>
    <w:uiPriority w:val="39"/>
    <w:semiHidden/>
    <w:unhideWhenUsed/>
    <w:rsid w:val="006F295E"/>
    <w:pPr>
      <w:spacing w:after="100"/>
      <w:ind w:left="1440"/>
    </w:pPr>
  </w:style>
  <w:style w:type="paragraph" w:styleId="Verzeichnis6">
    <w:name w:val="toc 6"/>
    <w:basedOn w:val="Standard"/>
    <w:next w:val="Standard"/>
    <w:autoRedefine/>
    <w:uiPriority w:val="39"/>
    <w:semiHidden/>
    <w:unhideWhenUsed/>
    <w:rsid w:val="006F295E"/>
    <w:pPr>
      <w:spacing w:after="100"/>
      <w:ind w:left="1200"/>
    </w:pPr>
  </w:style>
  <w:style w:type="paragraph" w:styleId="Verzeichnis5">
    <w:name w:val="toc 5"/>
    <w:basedOn w:val="Standard"/>
    <w:next w:val="Standard"/>
    <w:autoRedefine/>
    <w:uiPriority w:val="39"/>
    <w:semiHidden/>
    <w:unhideWhenUsed/>
    <w:rsid w:val="006F295E"/>
    <w:pPr>
      <w:spacing w:after="100"/>
      <w:ind w:left="960"/>
    </w:pPr>
  </w:style>
  <w:style w:type="paragraph" w:styleId="Index9">
    <w:name w:val="index 9"/>
    <w:basedOn w:val="Standard"/>
    <w:next w:val="Standard"/>
    <w:autoRedefine/>
    <w:uiPriority w:val="99"/>
    <w:semiHidden/>
    <w:unhideWhenUsed/>
    <w:rsid w:val="006F295E"/>
    <w:pPr>
      <w:spacing w:before="0" w:after="0" w:line="240" w:lineRule="auto"/>
      <w:ind w:left="2160" w:hanging="240"/>
    </w:pPr>
  </w:style>
  <w:style w:type="paragraph" w:styleId="Index8">
    <w:name w:val="index 8"/>
    <w:basedOn w:val="Standard"/>
    <w:next w:val="Standard"/>
    <w:autoRedefine/>
    <w:uiPriority w:val="99"/>
    <w:semiHidden/>
    <w:unhideWhenUsed/>
    <w:rsid w:val="006F295E"/>
    <w:pPr>
      <w:spacing w:before="0" w:after="0" w:line="240" w:lineRule="auto"/>
      <w:ind w:left="1920" w:hanging="240"/>
    </w:pPr>
  </w:style>
  <w:style w:type="paragraph" w:styleId="Index7">
    <w:name w:val="index 7"/>
    <w:basedOn w:val="Standard"/>
    <w:next w:val="Standard"/>
    <w:autoRedefine/>
    <w:uiPriority w:val="99"/>
    <w:semiHidden/>
    <w:unhideWhenUsed/>
    <w:rsid w:val="006F295E"/>
    <w:pPr>
      <w:spacing w:before="0" w:after="0" w:line="240" w:lineRule="auto"/>
      <w:ind w:left="1680" w:hanging="240"/>
    </w:pPr>
  </w:style>
  <w:style w:type="paragraph" w:styleId="Index6">
    <w:name w:val="index 6"/>
    <w:basedOn w:val="Standard"/>
    <w:next w:val="Standard"/>
    <w:autoRedefine/>
    <w:uiPriority w:val="99"/>
    <w:semiHidden/>
    <w:unhideWhenUsed/>
    <w:rsid w:val="006F295E"/>
    <w:pPr>
      <w:spacing w:before="0" w:after="0" w:line="240" w:lineRule="auto"/>
      <w:ind w:left="1440" w:hanging="240"/>
    </w:pPr>
  </w:style>
  <w:style w:type="paragraph" w:styleId="Index5">
    <w:name w:val="index 5"/>
    <w:basedOn w:val="Standard"/>
    <w:next w:val="Standard"/>
    <w:autoRedefine/>
    <w:uiPriority w:val="99"/>
    <w:semiHidden/>
    <w:unhideWhenUsed/>
    <w:rsid w:val="006F295E"/>
    <w:pPr>
      <w:spacing w:before="0" w:after="0" w:line="240" w:lineRule="auto"/>
      <w:ind w:left="1200" w:hanging="240"/>
    </w:pPr>
  </w:style>
  <w:style w:type="paragraph" w:styleId="Index4">
    <w:name w:val="index 4"/>
    <w:basedOn w:val="Standard"/>
    <w:next w:val="Standard"/>
    <w:autoRedefine/>
    <w:uiPriority w:val="99"/>
    <w:semiHidden/>
    <w:unhideWhenUsed/>
    <w:rsid w:val="006F295E"/>
    <w:pPr>
      <w:spacing w:before="0" w:after="0" w:line="240" w:lineRule="auto"/>
      <w:ind w:left="960" w:hanging="240"/>
    </w:pPr>
  </w:style>
  <w:style w:type="paragraph" w:styleId="Index3">
    <w:name w:val="index 3"/>
    <w:basedOn w:val="Standard"/>
    <w:next w:val="Standard"/>
    <w:autoRedefine/>
    <w:uiPriority w:val="99"/>
    <w:semiHidden/>
    <w:unhideWhenUsed/>
    <w:rsid w:val="006F295E"/>
    <w:pPr>
      <w:spacing w:before="0" w:after="0" w:line="240" w:lineRule="auto"/>
      <w:ind w:left="720" w:hanging="240"/>
    </w:pPr>
  </w:style>
  <w:style w:type="paragraph" w:styleId="Index2">
    <w:name w:val="index 2"/>
    <w:basedOn w:val="Standard"/>
    <w:next w:val="Standard"/>
    <w:autoRedefine/>
    <w:uiPriority w:val="99"/>
    <w:semiHidden/>
    <w:unhideWhenUsed/>
    <w:rsid w:val="006F295E"/>
    <w:pPr>
      <w:spacing w:before="0" w:after="0" w:line="240" w:lineRule="auto"/>
      <w:ind w:left="480" w:hanging="240"/>
    </w:pPr>
  </w:style>
  <w:style w:type="character" w:customStyle="1" w:styleId="NichtaufgelsteErwhnung1">
    <w:name w:val="Nicht aufgelöste Erwähnung1"/>
    <w:basedOn w:val="Absatz-Standardschriftart"/>
    <w:uiPriority w:val="99"/>
    <w:semiHidden/>
    <w:unhideWhenUsed/>
    <w:rsid w:val="00E27722"/>
    <w:rPr>
      <w:color w:val="605E5C"/>
      <w:shd w:val="clear" w:color="auto" w:fill="E1DFDD"/>
    </w:rPr>
  </w:style>
  <w:style w:type="table" w:customStyle="1" w:styleId="Tabellenraster1">
    <w:name w:val="Tabellenraster1"/>
    <w:basedOn w:val="NormaleTabelle"/>
    <w:next w:val="Tabellenraster"/>
    <w:uiPriority w:val="39"/>
    <w:rsid w:val="002A6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 Grid0"/>
    <w:rsid w:val="009F4AD9"/>
    <w:pPr>
      <w:spacing w:after="0" w:line="240" w:lineRule="auto"/>
    </w:pPr>
    <w:rPr>
      <w:rFonts w:eastAsiaTheme="minorEastAsia"/>
      <w:lang w:eastAsia="de-DE"/>
    </w:rPr>
    <w:tblPr>
      <w:tblCellMar>
        <w:top w:w="0" w:type="dxa"/>
        <w:left w:w="0" w:type="dxa"/>
        <w:bottom w:w="0" w:type="dxa"/>
        <w:right w:w="0" w:type="dxa"/>
      </w:tblCellMar>
    </w:tblPr>
  </w:style>
  <w:style w:type="character" w:customStyle="1" w:styleId="NichtaufgelsteErwhnung2">
    <w:name w:val="Nicht aufgelöste Erwähnung2"/>
    <w:basedOn w:val="Absatz-Standardschriftart"/>
    <w:uiPriority w:val="99"/>
    <w:semiHidden/>
    <w:unhideWhenUsed/>
    <w:rsid w:val="006B722C"/>
    <w:rPr>
      <w:color w:val="605E5C"/>
      <w:shd w:val="clear" w:color="auto" w:fill="E1DFDD"/>
    </w:rPr>
  </w:style>
  <w:style w:type="paragraph" w:styleId="Kommentarthema">
    <w:name w:val="annotation subject"/>
    <w:basedOn w:val="Kommentartext"/>
    <w:next w:val="Kommentartext"/>
    <w:link w:val="KommentarthemaZchn"/>
    <w:uiPriority w:val="99"/>
    <w:semiHidden/>
    <w:unhideWhenUsed/>
    <w:rsid w:val="00E576E2"/>
    <w:rPr>
      <w:b/>
      <w:bCs/>
    </w:rPr>
  </w:style>
  <w:style w:type="character" w:customStyle="1" w:styleId="KommentarthemaZchn">
    <w:name w:val="Kommentarthema Zchn"/>
    <w:basedOn w:val="KommentartextZchn"/>
    <w:link w:val="Kommentarthema"/>
    <w:uiPriority w:val="99"/>
    <w:semiHidden/>
    <w:rsid w:val="00E576E2"/>
    <w:rPr>
      <w:rFonts w:ascii="Arial" w:eastAsia="Times New Roman" w:hAnsi="Arial" w:cs="Times New Roman"/>
      <w:b/>
      <w:bCs/>
      <w:sz w:val="20"/>
      <w:szCs w:val="20"/>
      <w:lang w:eastAsia="de-DE"/>
    </w:rPr>
  </w:style>
  <w:style w:type="paragraph" w:customStyle="1" w:styleId="CitaviChapterBibliographyHeading">
    <w:name w:val="Citavi Chapter Bibliography Heading"/>
    <w:basedOn w:val="berschrift2"/>
    <w:link w:val="CitaviChapterBibliographyHeadingZchn"/>
    <w:uiPriority w:val="99"/>
    <w:rsid w:val="00AA6AB9"/>
  </w:style>
  <w:style w:type="character" w:customStyle="1" w:styleId="CitaviChapterBibliographyHeadingZchn">
    <w:name w:val="Citavi Chapter Bibliography Heading Zchn"/>
    <w:basedOn w:val="FlietextZchn"/>
    <w:link w:val="CitaviChapterBibliographyHeading"/>
    <w:uiPriority w:val="99"/>
    <w:rsid w:val="00AA6AB9"/>
    <w:rPr>
      <w:rFonts w:ascii="Arial" w:eastAsiaTheme="majorEastAsia" w:hAnsi="Arial" w:cstheme="majorBidi"/>
      <w:b/>
      <w:bCs/>
      <w:color w:val="000000" w:themeColor="text1"/>
      <w:sz w:val="28"/>
      <w:szCs w:val="28"/>
      <w:lang w:eastAsia="de-DE"/>
    </w:rPr>
  </w:style>
  <w:style w:type="character" w:styleId="NichtaufgelsteErwhnung">
    <w:name w:val="Unresolved Mention"/>
    <w:basedOn w:val="Absatz-Standardschriftart"/>
    <w:uiPriority w:val="99"/>
    <w:semiHidden/>
    <w:unhideWhenUsed/>
    <w:rsid w:val="00394E83"/>
    <w:rPr>
      <w:color w:val="605E5C"/>
      <w:shd w:val="clear" w:color="auto" w:fill="E1DFDD"/>
    </w:rPr>
  </w:style>
  <w:style w:type="paragraph" w:customStyle="1" w:styleId="Default">
    <w:name w:val="Default"/>
    <w:rsid w:val="00CE0FDA"/>
    <w:pPr>
      <w:autoSpaceDE w:val="0"/>
      <w:autoSpaceDN w:val="0"/>
      <w:adjustRightInd w:val="0"/>
      <w:spacing w:after="0" w:line="240" w:lineRule="auto"/>
    </w:pPr>
    <w:rPr>
      <w:rFonts w:ascii="Symbol" w:hAnsi="Symbol" w:cs="Symbo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49019">
      <w:bodyDiv w:val="1"/>
      <w:marLeft w:val="0"/>
      <w:marRight w:val="0"/>
      <w:marTop w:val="0"/>
      <w:marBottom w:val="0"/>
      <w:divBdr>
        <w:top w:val="none" w:sz="0" w:space="0" w:color="auto"/>
        <w:left w:val="none" w:sz="0" w:space="0" w:color="auto"/>
        <w:bottom w:val="none" w:sz="0" w:space="0" w:color="auto"/>
        <w:right w:val="none" w:sz="0" w:space="0" w:color="auto"/>
      </w:divBdr>
    </w:div>
    <w:div w:id="359087468">
      <w:bodyDiv w:val="1"/>
      <w:marLeft w:val="0"/>
      <w:marRight w:val="0"/>
      <w:marTop w:val="0"/>
      <w:marBottom w:val="0"/>
      <w:divBdr>
        <w:top w:val="none" w:sz="0" w:space="0" w:color="auto"/>
        <w:left w:val="none" w:sz="0" w:space="0" w:color="auto"/>
        <w:bottom w:val="none" w:sz="0" w:space="0" w:color="auto"/>
        <w:right w:val="none" w:sz="0" w:space="0" w:color="auto"/>
      </w:divBdr>
    </w:div>
    <w:div w:id="826215579">
      <w:bodyDiv w:val="1"/>
      <w:marLeft w:val="0"/>
      <w:marRight w:val="0"/>
      <w:marTop w:val="0"/>
      <w:marBottom w:val="0"/>
      <w:divBdr>
        <w:top w:val="none" w:sz="0" w:space="0" w:color="auto"/>
        <w:left w:val="none" w:sz="0" w:space="0" w:color="auto"/>
        <w:bottom w:val="none" w:sz="0" w:space="0" w:color="auto"/>
        <w:right w:val="none" w:sz="0" w:space="0" w:color="auto"/>
      </w:divBdr>
    </w:div>
    <w:div w:id="940798834">
      <w:bodyDiv w:val="1"/>
      <w:marLeft w:val="0"/>
      <w:marRight w:val="0"/>
      <w:marTop w:val="0"/>
      <w:marBottom w:val="0"/>
      <w:divBdr>
        <w:top w:val="none" w:sz="0" w:space="0" w:color="auto"/>
        <w:left w:val="none" w:sz="0" w:space="0" w:color="auto"/>
        <w:bottom w:val="none" w:sz="0" w:space="0" w:color="auto"/>
        <w:right w:val="none" w:sz="0" w:space="0" w:color="auto"/>
      </w:divBdr>
    </w:div>
    <w:div w:id="95645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imon.roehser@alumni.fh-aachen.de"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magnus.diepers@alumni.fh-aachen.de" TargetMode="Externa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rma\sciebo\HSNR\IT\Vorlagen\Word\Vorlage_Allgemein_HSNR_Lupa.dotx" TargetMode="External"/></Relationships>
</file>

<file path=word/theme/theme1.xml><?xml version="1.0" encoding="utf-8"?>
<a:theme xmlns:a="http://schemas.openxmlformats.org/drawingml/2006/main" name="Larissa">
  <a:themeElements>
    <a:clrScheme name="HSNR">
      <a:dk1>
        <a:sysClr val="windowText" lastClr="000000"/>
      </a:dk1>
      <a:lt1>
        <a:sysClr val="window" lastClr="FFFFFF"/>
      </a:lt1>
      <a:dk2>
        <a:srgbClr val="373545"/>
      </a:dk2>
      <a:lt2>
        <a:srgbClr val="CEDBE6"/>
      </a:lt2>
      <a:accent1>
        <a:srgbClr val="07A1E2"/>
      </a:accent1>
      <a:accent2>
        <a:srgbClr val="185191"/>
      </a:accent2>
      <a:accent3>
        <a:srgbClr val="69B79F"/>
      </a:accent3>
      <a:accent4>
        <a:srgbClr val="AFBABB"/>
      </a:accent4>
      <a:accent5>
        <a:srgbClr val="50771B"/>
      </a:accent5>
      <a:accent6>
        <a:srgbClr val="E7AA50"/>
      </a:accent6>
      <a:hlink>
        <a:srgbClr val="7030A0"/>
      </a:hlink>
      <a:folHlink>
        <a:srgbClr val="A9A7BB"/>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prstClr val="white"/>
        </a:solidFill>
        <a:ln>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89C3FBF65184B84A9052DB02C091C956" ma:contentTypeVersion="9" ma:contentTypeDescription="Ein neues Dokument erstellen." ma:contentTypeScope="" ma:versionID="dad81f6f8f4a6a91801066de05315438">
  <xsd:schema xmlns:xsd="http://www.w3.org/2001/XMLSchema" xmlns:xs="http://www.w3.org/2001/XMLSchema" xmlns:p="http://schemas.microsoft.com/office/2006/metadata/properties" xmlns:ns2="69bed913-c8e9-4823-bf84-05c7e6667e6c" xmlns:ns3="e42a465f-e294-4646-b431-f36b15ffcf8b" targetNamespace="http://schemas.microsoft.com/office/2006/metadata/properties" ma:root="true" ma:fieldsID="29cb6c25a47a23935f8d7f43df75be33" ns2:_="" ns3:_="">
    <xsd:import namespace="69bed913-c8e9-4823-bf84-05c7e6667e6c"/>
    <xsd:import namespace="e42a465f-e294-4646-b431-f36b15ffcf8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bed913-c8e9-4823-bf84-05c7e6667e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2a465f-e294-4646-b431-f36b15ffcf8b"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3DD0E-9F0F-4A17-83A0-58ADC5C1FFC8}">
  <ds:schemaRefs>
    <ds:schemaRef ds:uri="http://schemas.microsoft.com/sharepoint/v3/contenttype/forms"/>
  </ds:schemaRefs>
</ds:datastoreItem>
</file>

<file path=customXml/itemProps2.xml><?xml version="1.0" encoding="utf-8"?>
<ds:datastoreItem xmlns:ds="http://schemas.openxmlformats.org/officeDocument/2006/customXml" ds:itemID="{4CEECE8F-222E-4314-9A7B-862E5E2CE1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bed913-c8e9-4823-bf84-05c7e6667e6c"/>
    <ds:schemaRef ds:uri="e42a465f-e294-4646-b431-f36b15ffcf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D4CDDC-DAC1-42B7-9E13-4B39543DA84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F511B0E-7686-49AE-AE33-63C26CE28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Vorlage_Allgemein_HSNR_Lupa.dotx</Template>
  <TotalTime>0</TotalTime>
  <Pages>12</Pages>
  <Words>2062</Words>
  <Characters>11760</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Projektarbeit DLSP</vt:lpstr>
    </vt:vector>
  </TitlesOfParts>
  <Company/>
  <LinksUpToDate>false</LinksUpToDate>
  <CharactersWithSpaces>13795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Projektarbeit DLSP</dc:title>
  <dc:subject>Veranstaltungsname</dc:subject>
  <dc:creator>"Simon Röhser"</dc:creator>
  <cp:keywords/>
  <dc:description/>
  <cp:lastModifiedBy>Magnus Diepers</cp:lastModifiedBy>
  <cp:revision>605</cp:revision>
  <cp:lastPrinted>2020-08-22T01:02:00Z</cp:lastPrinted>
  <dcterms:created xsi:type="dcterms:W3CDTF">2022-01-21T22:58:00Z</dcterms:created>
  <dcterms:modified xsi:type="dcterms:W3CDTF">2022-02-18T11:34:00Z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25">
    <vt:lpwstr>True</vt:lpwstr>
  </property>
  <property fmtid="{D5CDD505-2E9C-101B-9397-08002B2CF9AE}" pid="3" name="CitaviDocumentProperty_11">
    <vt:lpwstr>Überschrift 1</vt:lpwstr>
  </property>
  <property fmtid="{D5CDD505-2E9C-101B-9397-08002B2CF9AE}" pid="4" name="CitaviDocumentProperty_18">
    <vt:lpwstr>6</vt:lpwstr>
  </property>
  <property fmtid="{D5CDD505-2E9C-101B-9397-08002B2CF9AE}" pid="5" name="CitaviDocumentProperty_19">
    <vt:lpwstr>7</vt:lpwstr>
  </property>
  <property fmtid="{D5CDD505-2E9C-101B-9397-08002B2CF9AE}" pid="6" name="CitaviDocumentProperty_28">
    <vt:lpwstr>False</vt:lpwstr>
  </property>
  <property fmtid="{D5CDD505-2E9C-101B-9397-08002B2CF9AE}" pid="7" name="CitaviDocumentProperty_7">
    <vt:lpwstr>Methoden_Industrial_Engineering</vt:lpwstr>
  </property>
  <property fmtid="{D5CDD505-2E9C-101B-9397-08002B2CF9AE}" pid="8" name="CitaviDocumentProperty_0">
    <vt:lpwstr>c5df15ef-98c7-45b0-9719-446a40367333</vt:lpwstr>
  </property>
  <property fmtid="{D5CDD505-2E9C-101B-9397-08002B2CF9AE}" pid="9" name="CitaviDocumentProperty_24">
    <vt:lpwstr>False</vt:lpwstr>
  </property>
  <property fmtid="{D5CDD505-2E9C-101B-9397-08002B2CF9AE}" pid="10" name="CitaviDocumentProperty_12">
    <vt:lpwstr>Fußzeile</vt:lpwstr>
  </property>
  <property fmtid="{D5CDD505-2E9C-101B-9397-08002B2CF9AE}" pid="11" name="CitaviDocumentProperty_16">
    <vt:lpwstr>Fußzeile</vt:lpwstr>
  </property>
  <property fmtid="{D5CDD505-2E9C-101B-9397-08002B2CF9AE}" pid="12" name="CitaviDocumentProperty_13">
    <vt:lpwstr>Fußzeile</vt:lpwstr>
  </property>
  <property fmtid="{D5CDD505-2E9C-101B-9397-08002B2CF9AE}" pid="13" name="CitaviDocumentProperty_15">
    <vt:lpwstr>Fußzeile</vt:lpwstr>
  </property>
  <property fmtid="{D5CDD505-2E9C-101B-9397-08002B2CF9AE}" pid="14" name="CitaviDocumentProperty_17">
    <vt:lpwstr>Fußzeile</vt:lpwstr>
  </property>
  <property fmtid="{D5CDD505-2E9C-101B-9397-08002B2CF9AE}" pid="15" name="ContentTypeId">
    <vt:lpwstr>0x01010089C3FBF65184B84A9052DB02C091C956</vt:lpwstr>
  </property>
  <property fmtid="{D5CDD505-2E9C-101B-9397-08002B2CF9AE}" pid="16" name="CitaviDocumentProperty_8">
    <vt:lpwstr>C:\Users\simon\Fachhochschule Aachen\Simon &amp; Magnus - General\79609_Methoden_des_IE\00_Citavi\Methoden_Industrial_Engineering\Methoden_Industrial_Engineering.ctv6</vt:lpwstr>
  </property>
  <property fmtid="{D5CDD505-2E9C-101B-9397-08002B2CF9AE}" pid="17" name="CitaviDocumentProperty_6">
    <vt:lpwstr>True</vt:lpwstr>
  </property>
  <property fmtid="{D5CDD505-2E9C-101B-9397-08002B2CF9AE}" pid="18" name="CitaviDocumentProperty_1">
    <vt:lpwstr>6.10.0.0</vt:lpwstr>
  </property>
</Properties>
</file>